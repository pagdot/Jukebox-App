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6193" w14:textId="77777777" w:rsidR="00E77456" w:rsidRDefault="008F0BC9" w:rsidP="00D8724D">
      <w:pPr>
        <w:pStyle w:val="LogoTitel"/>
        <w:spacing w:before="240"/>
        <w:ind w:right="139"/>
        <w:jc w:val="left"/>
      </w:pPr>
      <w:bookmarkStart w:id="0" w:name="_Hlk27319526"/>
      <w:bookmarkEnd w:id="0"/>
      <w:r>
        <w:rPr>
          <w:noProof/>
          <w:lang w:val="de-DE" w:eastAsia="de-DE"/>
        </w:rPr>
        <w:drawing>
          <wp:anchor distT="0" distB="0" distL="114300" distR="114300" simplePos="0" relativeHeight="251647488" behindDoc="0" locked="0" layoutInCell="1" allowOverlap="1" wp14:anchorId="1E2C17CD" wp14:editId="09A92BB6">
            <wp:simplePos x="0" y="0"/>
            <wp:positionH relativeFrom="column">
              <wp:posOffset>3157049</wp:posOffset>
            </wp:positionH>
            <wp:positionV relativeFrom="paragraph">
              <wp:posOffset>-407973</wp:posOffset>
            </wp:positionV>
            <wp:extent cx="2108200" cy="1055370"/>
            <wp:effectExtent l="0" t="0" r="635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05C">
        <w:br w:type="textWrapping" w:clear="all"/>
      </w:r>
      <w:r w:rsidR="00ED1A8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5354A22" wp14:editId="39FE9E4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34075" cy="216027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16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D40E0" w14:textId="77777777" w:rsidR="003628CA" w:rsidRPr="008D27C8" w:rsidRDefault="003628CA" w:rsidP="009C6469">
                            <w:pPr>
                              <w:pStyle w:val="Title"/>
                              <w:jc w:val="center"/>
                              <w:rPr>
                                <w:color w:val="00AFCB"/>
                                <w:sz w:val="52"/>
                                <w:lang w:val="en-US"/>
                              </w:rPr>
                            </w:pPr>
                            <w:proofErr w:type="spellStart"/>
                            <w:r w:rsidRPr="008D27C8">
                              <w:rPr>
                                <w:color w:val="00AFCB"/>
                                <w:sz w:val="52"/>
                                <w:lang w:val="en-US"/>
                              </w:rPr>
                              <w:t>Virtuelle</w:t>
                            </w:r>
                            <w:proofErr w:type="spellEnd"/>
                            <w:r w:rsidRPr="008D27C8">
                              <w:rPr>
                                <w:color w:val="00AFCB"/>
                                <w:sz w:val="52"/>
                                <w:lang w:val="en-US"/>
                              </w:rPr>
                              <w:t xml:space="preserve"> Jukebox</w:t>
                            </w:r>
                          </w:p>
                          <w:p w14:paraId="15AEAA8B" w14:textId="2BCFA604" w:rsidR="003628CA" w:rsidRPr="008D27C8" w:rsidRDefault="003628CA" w:rsidP="009C6469">
                            <w:pPr>
                              <w:pStyle w:val="Subtitle"/>
                              <w:jc w:val="center"/>
                              <w:rPr>
                                <w:color w:val="00AFCB"/>
                                <w:lang w:val="en-US"/>
                              </w:rPr>
                            </w:pPr>
                            <w:r w:rsidRPr="008D27C8">
                              <w:rPr>
                                <w:color w:val="00AFCB"/>
                                <w:lang w:val="en-US"/>
                              </w:rPr>
                              <w:t xml:space="preserve">Mobile App Client </w:t>
                            </w:r>
                            <w:r w:rsidR="00083368" w:rsidRPr="008D27C8">
                              <w:rPr>
                                <w:color w:val="00AFCB"/>
                                <w:lang w:val="en-US"/>
                              </w:rPr>
                              <w:t>–</w:t>
                            </w:r>
                            <w:r w:rsidRPr="008D27C8">
                              <w:rPr>
                                <w:color w:val="00AFC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D27C8" w:rsidRPr="008D27C8">
                              <w:rPr>
                                <w:color w:val="00AFCB"/>
                                <w:lang w:val="en-US"/>
                              </w:rPr>
                              <w:t>Designentscheidungen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0" tIns="180000" rIns="180000" bIns="180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54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467.25pt;height:170.1pt;z-index:25164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" filled="f" stroked="f">
                <v:textbox inset="5mm,5mm,5mm,5mm">
                  <w:txbxContent>
                    <w:p w14:paraId="33FD40E0" w14:textId="77777777" w:rsidR="003628CA" w:rsidRPr="008D27C8" w:rsidRDefault="003628CA" w:rsidP="009C6469">
                      <w:pPr>
                        <w:pStyle w:val="Title"/>
                        <w:jc w:val="center"/>
                        <w:rPr>
                          <w:color w:val="00AFCB"/>
                          <w:sz w:val="52"/>
                          <w:lang w:val="en-US"/>
                        </w:rPr>
                      </w:pPr>
                      <w:proofErr w:type="spellStart"/>
                      <w:r w:rsidRPr="008D27C8">
                        <w:rPr>
                          <w:color w:val="00AFCB"/>
                          <w:sz w:val="52"/>
                          <w:lang w:val="en-US"/>
                        </w:rPr>
                        <w:t>Virtuelle</w:t>
                      </w:r>
                      <w:proofErr w:type="spellEnd"/>
                      <w:r w:rsidRPr="008D27C8">
                        <w:rPr>
                          <w:color w:val="00AFCB"/>
                          <w:sz w:val="52"/>
                          <w:lang w:val="en-US"/>
                        </w:rPr>
                        <w:t xml:space="preserve"> Jukebox</w:t>
                      </w:r>
                    </w:p>
                    <w:p w14:paraId="15AEAA8B" w14:textId="2BCFA604" w:rsidR="003628CA" w:rsidRPr="008D27C8" w:rsidRDefault="003628CA" w:rsidP="009C6469">
                      <w:pPr>
                        <w:pStyle w:val="Subtitle"/>
                        <w:jc w:val="center"/>
                        <w:rPr>
                          <w:color w:val="00AFCB"/>
                          <w:lang w:val="en-US"/>
                        </w:rPr>
                      </w:pPr>
                      <w:r w:rsidRPr="008D27C8">
                        <w:rPr>
                          <w:color w:val="00AFCB"/>
                          <w:lang w:val="en-US"/>
                        </w:rPr>
                        <w:t xml:space="preserve">Mobile App Client </w:t>
                      </w:r>
                      <w:r w:rsidR="00083368" w:rsidRPr="008D27C8">
                        <w:rPr>
                          <w:color w:val="00AFCB"/>
                          <w:lang w:val="en-US"/>
                        </w:rPr>
                        <w:t>–</w:t>
                      </w:r>
                      <w:r w:rsidRPr="008D27C8">
                        <w:rPr>
                          <w:color w:val="00AFCB"/>
                          <w:lang w:val="en-US"/>
                        </w:rPr>
                        <w:t xml:space="preserve"> </w:t>
                      </w:r>
                      <w:proofErr w:type="spellStart"/>
                      <w:r w:rsidR="008D27C8" w:rsidRPr="008D27C8">
                        <w:rPr>
                          <w:color w:val="00AFCB"/>
                          <w:lang w:val="en-US"/>
                        </w:rPr>
                        <w:t>Designentscheidungen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D1A8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23A083B" wp14:editId="780B470F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4860290" cy="144018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FDD0B" w14:textId="77777777" w:rsidR="003628CA" w:rsidRPr="00A95FE9" w:rsidRDefault="003628CA" w:rsidP="00252E8B">
                            <w:pPr>
                              <w:pStyle w:val="InfoTitel"/>
                              <w:rPr>
                                <w:color w:val="00AFCB"/>
                              </w:rPr>
                            </w:pPr>
                            <w:r w:rsidRPr="00A95FE9">
                              <w:rPr>
                                <w:color w:val="00AFCB"/>
                              </w:rPr>
                              <w:t xml:space="preserve">Projektnummer: </w:t>
                            </w:r>
                            <w:r w:rsidRPr="00A95FE9">
                              <w:rPr>
                                <w:color w:val="00AFCB"/>
                              </w:rPr>
                              <w:tab/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begin"/>
                            </w:r>
                            <w:r w:rsidRPr="00A95FE9">
                              <w:rPr>
                                <w:color w:val="00AFCB"/>
                              </w:rPr>
                              <w:instrText xml:space="preserve"> DOCPROPERTY  Projektnummer  \* MERGEFORMAT </w:instrText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separate"/>
                            </w:r>
                            <w:r w:rsidRPr="00A95FE9">
                              <w:rPr>
                                <w:color w:val="00AFCB"/>
                              </w:rPr>
                              <w:t>PIE.XX.XXX</w:t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end"/>
                            </w:r>
                          </w:p>
                          <w:p w14:paraId="4CFFB9D9" w14:textId="77777777" w:rsidR="003628CA" w:rsidRPr="00A95FE9" w:rsidRDefault="003628CA" w:rsidP="00252E8B">
                            <w:pPr>
                              <w:pStyle w:val="InfoTitel"/>
                              <w:rPr>
                                <w:color w:val="00AFCB"/>
                              </w:rPr>
                            </w:pPr>
                            <w:r w:rsidRPr="00A95FE9">
                              <w:rPr>
                                <w:color w:val="00AFCB"/>
                              </w:rPr>
                              <w:t>Version:</w:t>
                            </w:r>
                            <w:r w:rsidRPr="00A95FE9">
                              <w:rPr>
                                <w:color w:val="00AFCB"/>
                              </w:rPr>
                              <w:tab/>
                              <w:t>1</w:t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begin"/>
                            </w:r>
                            <w:r w:rsidRPr="00A95FE9">
                              <w:rPr>
                                <w:color w:val="00AFCB"/>
                              </w:rPr>
                              <w:instrText xml:space="preserve"> DOCPROPERTY  Version  \* MERGEFORMAT </w:instrText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separate"/>
                            </w:r>
                            <w:r w:rsidRPr="00A95FE9">
                              <w:rPr>
                                <w:color w:val="00AFCB"/>
                              </w:rPr>
                              <w:t>.0</w:t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end"/>
                            </w:r>
                          </w:p>
                          <w:p w14:paraId="0989A548" w14:textId="30D545DD" w:rsidR="003628CA" w:rsidRPr="00A95FE9" w:rsidRDefault="003628CA" w:rsidP="00252E8B">
                            <w:pPr>
                              <w:pStyle w:val="InfoTitel"/>
                              <w:rPr>
                                <w:color w:val="00AFCB"/>
                              </w:rPr>
                            </w:pPr>
                            <w:r w:rsidRPr="00A95FE9">
                              <w:rPr>
                                <w:color w:val="00AFCB"/>
                              </w:rPr>
                              <w:t>Datum:</w:t>
                            </w:r>
                            <w:r w:rsidRPr="00A95FE9">
                              <w:rPr>
                                <w:color w:val="00AFCB"/>
                              </w:rPr>
                              <w:tab/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begin"/>
                            </w:r>
                            <w:r w:rsidRPr="00A95FE9">
                              <w:rPr>
                                <w:color w:val="00AFCB"/>
                              </w:rPr>
                              <w:instrText xml:space="preserve"> DOCPROPERTY  Datum  \* MERGEFORMAT </w:instrText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separate"/>
                            </w:r>
                            <w:r>
                              <w:rPr>
                                <w:color w:val="00AFCB"/>
                              </w:rPr>
                              <w:t>1</w:t>
                            </w:r>
                            <w:r w:rsidR="008D27C8">
                              <w:rPr>
                                <w:color w:val="00AFCB"/>
                              </w:rPr>
                              <w:t>9</w:t>
                            </w:r>
                            <w:r>
                              <w:rPr>
                                <w:color w:val="00AFCB"/>
                              </w:rPr>
                              <w:t>.12 20</w:t>
                            </w:r>
                            <w:r w:rsidRPr="00A95FE9">
                              <w:rPr>
                                <w:color w:val="00AFCB"/>
                              </w:rPr>
                              <w:fldChar w:fldCharType="end"/>
                            </w:r>
                            <w:r>
                              <w:rPr>
                                <w:color w:val="00AFCB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A083B" id="Text Box 2" o:spid="_x0000_s1027" type="#_x0000_t202" style="position:absolute;margin-left:0;margin-top:0;width:382.7pt;height:113.4pt;z-index:2516454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" filled="f" stroked="f">
                <v:textbox inset="5mm,5mm,5mm,5mm">
                  <w:txbxContent>
                    <w:p w14:paraId="40EFDD0B" w14:textId="77777777" w:rsidR="003628CA" w:rsidRPr="00A95FE9" w:rsidRDefault="003628CA" w:rsidP="00252E8B">
                      <w:pPr>
                        <w:pStyle w:val="InfoTitel"/>
                        <w:rPr>
                          <w:color w:val="00AFCB"/>
                        </w:rPr>
                      </w:pPr>
                      <w:r w:rsidRPr="00A95FE9">
                        <w:rPr>
                          <w:color w:val="00AFCB"/>
                        </w:rPr>
                        <w:t xml:space="preserve">Projektnummer: </w:t>
                      </w:r>
                      <w:r w:rsidRPr="00A95FE9">
                        <w:rPr>
                          <w:color w:val="00AFCB"/>
                        </w:rPr>
                        <w:tab/>
                      </w:r>
                      <w:r w:rsidRPr="00A95FE9">
                        <w:rPr>
                          <w:color w:val="00AFCB"/>
                        </w:rPr>
                        <w:fldChar w:fldCharType="begin"/>
                      </w:r>
                      <w:r w:rsidRPr="00A95FE9">
                        <w:rPr>
                          <w:color w:val="00AFCB"/>
                        </w:rPr>
                        <w:instrText xml:space="preserve"> DOCPROPERTY  Projektnummer  \* MERGEFORMAT </w:instrText>
                      </w:r>
                      <w:r w:rsidRPr="00A95FE9">
                        <w:rPr>
                          <w:color w:val="00AFCB"/>
                        </w:rPr>
                        <w:fldChar w:fldCharType="separate"/>
                      </w:r>
                      <w:r w:rsidRPr="00A95FE9">
                        <w:rPr>
                          <w:color w:val="00AFCB"/>
                        </w:rPr>
                        <w:t>PIE.XX.XXX</w:t>
                      </w:r>
                      <w:r w:rsidRPr="00A95FE9">
                        <w:rPr>
                          <w:color w:val="00AFCB"/>
                        </w:rPr>
                        <w:fldChar w:fldCharType="end"/>
                      </w:r>
                    </w:p>
                    <w:p w14:paraId="4CFFB9D9" w14:textId="77777777" w:rsidR="003628CA" w:rsidRPr="00A95FE9" w:rsidRDefault="003628CA" w:rsidP="00252E8B">
                      <w:pPr>
                        <w:pStyle w:val="InfoTitel"/>
                        <w:rPr>
                          <w:color w:val="00AFCB"/>
                        </w:rPr>
                      </w:pPr>
                      <w:r w:rsidRPr="00A95FE9">
                        <w:rPr>
                          <w:color w:val="00AFCB"/>
                        </w:rPr>
                        <w:t>Version:</w:t>
                      </w:r>
                      <w:r w:rsidRPr="00A95FE9">
                        <w:rPr>
                          <w:color w:val="00AFCB"/>
                        </w:rPr>
                        <w:tab/>
                        <w:t>1</w:t>
                      </w:r>
                      <w:r w:rsidRPr="00A95FE9">
                        <w:rPr>
                          <w:color w:val="00AFCB"/>
                        </w:rPr>
                        <w:fldChar w:fldCharType="begin"/>
                      </w:r>
                      <w:r w:rsidRPr="00A95FE9">
                        <w:rPr>
                          <w:color w:val="00AFCB"/>
                        </w:rPr>
                        <w:instrText xml:space="preserve"> DOCPROPERTY  Version  \* MERGEFORMAT </w:instrText>
                      </w:r>
                      <w:r w:rsidRPr="00A95FE9">
                        <w:rPr>
                          <w:color w:val="00AFCB"/>
                        </w:rPr>
                        <w:fldChar w:fldCharType="separate"/>
                      </w:r>
                      <w:r w:rsidRPr="00A95FE9">
                        <w:rPr>
                          <w:color w:val="00AFCB"/>
                        </w:rPr>
                        <w:t>.0</w:t>
                      </w:r>
                      <w:r w:rsidRPr="00A95FE9">
                        <w:rPr>
                          <w:color w:val="00AFCB"/>
                        </w:rPr>
                        <w:fldChar w:fldCharType="end"/>
                      </w:r>
                    </w:p>
                    <w:p w14:paraId="0989A548" w14:textId="30D545DD" w:rsidR="003628CA" w:rsidRPr="00A95FE9" w:rsidRDefault="003628CA" w:rsidP="00252E8B">
                      <w:pPr>
                        <w:pStyle w:val="InfoTitel"/>
                        <w:rPr>
                          <w:color w:val="00AFCB"/>
                        </w:rPr>
                      </w:pPr>
                      <w:r w:rsidRPr="00A95FE9">
                        <w:rPr>
                          <w:color w:val="00AFCB"/>
                        </w:rPr>
                        <w:t>Datum:</w:t>
                      </w:r>
                      <w:r w:rsidRPr="00A95FE9">
                        <w:rPr>
                          <w:color w:val="00AFCB"/>
                        </w:rPr>
                        <w:tab/>
                      </w:r>
                      <w:r w:rsidRPr="00A95FE9">
                        <w:rPr>
                          <w:color w:val="00AFCB"/>
                        </w:rPr>
                        <w:fldChar w:fldCharType="begin"/>
                      </w:r>
                      <w:r w:rsidRPr="00A95FE9">
                        <w:rPr>
                          <w:color w:val="00AFCB"/>
                        </w:rPr>
                        <w:instrText xml:space="preserve"> DOCPROPERTY  Datum  \* MERGEFORMAT </w:instrText>
                      </w:r>
                      <w:r w:rsidRPr="00A95FE9">
                        <w:rPr>
                          <w:color w:val="00AFCB"/>
                        </w:rPr>
                        <w:fldChar w:fldCharType="separate"/>
                      </w:r>
                      <w:r>
                        <w:rPr>
                          <w:color w:val="00AFCB"/>
                        </w:rPr>
                        <w:t>1</w:t>
                      </w:r>
                      <w:r w:rsidR="008D27C8">
                        <w:rPr>
                          <w:color w:val="00AFCB"/>
                        </w:rPr>
                        <w:t>9</w:t>
                      </w:r>
                      <w:r>
                        <w:rPr>
                          <w:color w:val="00AFCB"/>
                        </w:rPr>
                        <w:t>.12 20</w:t>
                      </w:r>
                      <w:r w:rsidRPr="00A95FE9">
                        <w:rPr>
                          <w:color w:val="00AFCB"/>
                        </w:rPr>
                        <w:fldChar w:fldCharType="end"/>
                      </w:r>
                      <w:r>
                        <w:rPr>
                          <w:color w:val="00AFCB"/>
                        </w:rPr>
                        <w:t>19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692D0883" w14:textId="77777777" w:rsidR="00E77456" w:rsidRPr="0074771F" w:rsidRDefault="00BC71AF" w:rsidP="00F864A1">
      <w:pPr>
        <w:sectPr w:rsidR="00E77456" w:rsidRPr="0074771F" w:rsidSect="00D35576">
          <w:pgSz w:w="11906" w:h="16838" w:code="9"/>
          <w:pgMar w:top="1985" w:right="2155" w:bottom="2268" w:left="2098" w:header="1418" w:footer="2608" w:gutter="0"/>
          <w:cols w:space="708"/>
          <w:docGrid w:linePitch="360"/>
        </w:sectPr>
      </w:pP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447A2B2" wp14:editId="63B203E8">
                <wp:simplePos x="0" y="0"/>
                <wp:positionH relativeFrom="column">
                  <wp:posOffset>1440180</wp:posOffset>
                </wp:positionH>
                <wp:positionV relativeFrom="paragraph">
                  <wp:posOffset>4284081</wp:posOffset>
                </wp:positionV>
                <wp:extent cx="2360930" cy="1404620"/>
                <wp:effectExtent l="0" t="0" r="18415" b="260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6AF3A" w14:textId="77777777" w:rsidR="003628CA" w:rsidRDefault="003628CA" w:rsidP="00BC71AF">
                            <w:pPr>
                              <w:jc w:val="center"/>
                              <w:rPr>
                                <w:color w:val="00AFCB"/>
                              </w:rPr>
                            </w:pPr>
                            <w:r>
                              <w:rPr>
                                <w:color w:val="00AFCB"/>
                              </w:rPr>
                              <w:t>David Böhm-</w:t>
                            </w:r>
                            <w:proofErr w:type="spellStart"/>
                            <w:r>
                              <w:rPr>
                                <w:color w:val="00AFCB"/>
                              </w:rPr>
                              <w:t>Vrana</w:t>
                            </w:r>
                            <w:proofErr w:type="spellEnd"/>
                          </w:p>
                          <w:p w14:paraId="4F0D1D9C" w14:textId="77777777" w:rsidR="003628CA" w:rsidRPr="00BC71AF" w:rsidRDefault="003628CA" w:rsidP="00BC71AF">
                            <w:pPr>
                              <w:jc w:val="center"/>
                              <w:rPr>
                                <w:color w:val="00AFCB"/>
                              </w:rPr>
                            </w:pPr>
                            <w:r w:rsidRPr="00BC71AF">
                              <w:rPr>
                                <w:color w:val="00AFCB"/>
                              </w:rPr>
                              <w:t>Mathias Dittrich</w:t>
                            </w:r>
                          </w:p>
                          <w:p w14:paraId="4535D156" w14:textId="77777777" w:rsidR="003628CA" w:rsidRPr="00BC71AF" w:rsidRDefault="003628CA" w:rsidP="00BC71AF">
                            <w:pPr>
                              <w:jc w:val="center"/>
                              <w:rPr>
                                <w:color w:val="00AFCB"/>
                              </w:rPr>
                            </w:pPr>
                            <w:r w:rsidRPr="00BC71AF">
                              <w:rPr>
                                <w:color w:val="00AFCB"/>
                              </w:rPr>
                              <w:t>Tobias Egger</w:t>
                            </w:r>
                          </w:p>
                          <w:p w14:paraId="3CACA25D" w14:textId="77777777" w:rsidR="003628CA" w:rsidRPr="00BC71AF" w:rsidRDefault="003628CA" w:rsidP="00BC71AF">
                            <w:pPr>
                              <w:jc w:val="center"/>
                              <w:rPr>
                                <w:color w:val="00AFCB"/>
                              </w:rPr>
                            </w:pPr>
                            <w:r w:rsidRPr="00BC71AF">
                              <w:rPr>
                                <w:color w:val="00AFCB"/>
                              </w:rPr>
                              <w:t>Paul Götzinger</w:t>
                            </w:r>
                          </w:p>
                          <w:p w14:paraId="45DDA69F" w14:textId="77777777" w:rsidR="003628CA" w:rsidRPr="00BC71AF" w:rsidRDefault="003628CA" w:rsidP="00247CE9">
                            <w:pPr>
                              <w:jc w:val="center"/>
                              <w:rPr>
                                <w:color w:val="00AFCB"/>
                              </w:rPr>
                            </w:pPr>
                            <w:r w:rsidRPr="00BC71AF">
                              <w:rPr>
                                <w:color w:val="00AFCB"/>
                              </w:rPr>
                              <w:t>Sophia Nu</w:t>
                            </w:r>
                            <w:r>
                              <w:rPr>
                                <w:color w:val="00AFCB"/>
                              </w:rPr>
                              <w:t>nn</w:t>
                            </w:r>
                            <w:r w:rsidRPr="00BC71AF">
                              <w:rPr>
                                <w:color w:val="00AFCB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7A2B2" id="Textfeld 2" o:spid="_x0000_s1028" type="#_x0000_t202" style="position:absolute;left:0;text-align:left;margin-left:113.4pt;margin-top:337.35pt;width:185.9pt;height:110.6pt;z-index:251648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" strokecolor="white [3212]">
                <v:textbox style="mso-fit-shape-to-text:t">
                  <w:txbxContent>
                    <w:p w14:paraId="28D6AF3A" w14:textId="77777777" w:rsidR="003628CA" w:rsidRDefault="003628CA" w:rsidP="00BC71AF">
                      <w:pPr>
                        <w:jc w:val="center"/>
                        <w:rPr>
                          <w:color w:val="00AFCB"/>
                        </w:rPr>
                      </w:pPr>
                      <w:r>
                        <w:rPr>
                          <w:color w:val="00AFCB"/>
                        </w:rPr>
                        <w:t>David Böhm-</w:t>
                      </w:r>
                      <w:proofErr w:type="spellStart"/>
                      <w:r>
                        <w:rPr>
                          <w:color w:val="00AFCB"/>
                        </w:rPr>
                        <w:t>Vrana</w:t>
                      </w:r>
                      <w:proofErr w:type="spellEnd"/>
                    </w:p>
                    <w:p w14:paraId="4F0D1D9C" w14:textId="77777777" w:rsidR="003628CA" w:rsidRPr="00BC71AF" w:rsidRDefault="003628CA" w:rsidP="00BC71AF">
                      <w:pPr>
                        <w:jc w:val="center"/>
                        <w:rPr>
                          <w:color w:val="00AFCB"/>
                        </w:rPr>
                      </w:pPr>
                      <w:r w:rsidRPr="00BC71AF">
                        <w:rPr>
                          <w:color w:val="00AFCB"/>
                        </w:rPr>
                        <w:t>Mathias Dittrich</w:t>
                      </w:r>
                    </w:p>
                    <w:p w14:paraId="4535D156" w14:textId="77777777" w:rsidR="003628CA" w:rsidRPr="00BC71AF" w:rsidRDefault="003628CA" w:rsidP="00BC71AF">
                      <w:pPr>
                        <w:jc w:val="center"/>
                        <w:rPr>
                          <w:color w:val="00AFCB"/>
                        </w:rPr>
                      </w:pPr>
                      <w:r w:rsidRPr="00BC71AF">
                        <w:rPr>
                          <w:color w:val="00AFCB"/>
                        </w:rPr>
                        <w:t>Tobias Egger</w:t>
                      </w:r>
                    </w:p>
                    <w:p w14:paraId="3CACA25D" w14:textId="77777777" w:rsidR="003628CA" w:rsidRPr="00BC71AF" w:rsidRDefault="003628CA" w:rsidP="00BC71AF">
                      <w:pPr>
                        <w:jc w:val="center"/>
                        <w:rPr>
                          <w:color w:val="00AFCB"/>
                        </w:rPr>
                      </w:pPr>
                      <w:r w:rsidRPr="00BC71AF">
                        <w:rPr>
                          <w:color w:val="00AFCB"/>
                        </w:rPr>
                        <w:t>Paul Götzinger</w:t>
                      </w:r>
                    </w:p>
                    <w:p w14:paraId="45DDA69F" w14:textId="77777777" w:rsidR="003628CA" w:rsidRPr="00BC71AF" w:rsidRDefault="003628CA" w:rsidP="00247CE9">
                      <w:pPr>
                        <w:jc w:val="center"/>
                        <w:rPr>
                          <w:color w:val="00AFCB"/>
                        </w:rPr>
                      </w:pPr>
                      <w:r w:rsidRPr="00BC71AF">
                        <w:rPr>
                          <w:color w:val="00AFCB"/>
                        </w:rPr>
                        <w:t>Sophia Nu</w:t>
                      </w:r>
                      <w:r>
                        <w:rPr>
                          <w:color w:val="00AFCB"/>
                        </w:rPr>
                        <w:t>nn</w:t>
                      </w:r>
                      <w:r w:rsidRPr="00BC71AF">
                        <w:rPr>
                          <w:color w:val="00AFCB"/>
                        </w:rPr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C67B2" w14:textId="77777777" w:rsidR="00465E14" w:rsidRDefault="00465E14" w:rsidP="00465E14">
      <w:pPr>
        <w:pStyle w:val="Inhalt"/>
      </w:pPr>
      <w:r>
        <w:lastRenderedPageBreak/>
        <w:t>Änderungsverzeichnis</w:t>
      </w:r>
    </w:p>
    <w:tbl>
      <w:tblPr>
        <w:tblStyle w:val="TableGrid"/>
        <w:tblW w:w="0" w:type="auto"/>
        <w:tblBorders>
          <w:top w:val="double" w:sz="4" w:space="0" w:color="00AFCB"/>
          <w:left w:val="double" w:sz="4" w:space="0" w:color="00AFCB"/>
          <w:bottom w:val="double" w:sz="4" w:space="0" w:color="00AFCB"/>
          <w:right w:val="double" w:sz="4" w:space="0" w:color="00AFCB"/>
          <w:insideH w:val="double" w:sz="4" w:space="0" w:color="00AFCB"/>
          <w:insideV w:val="double" w:sz="4" w:space="0" w:color="00AFCB"/>
        </w:tblBorders>
        <w:tblLook w:val="04A0" w:firstRow="1" w:lastRow="0" w:firstColumn="1" w:lastColumn="0" w:noHBand="0" w:noVBand="1"/>
      </w:tblPr>
      <w:tblGrid>
        <w:gridCol w:w="1056"/>
        <w:gridCol w:w="1113"/>
        <w:gridCol w:w="2666"/>
        <w:gridCol w:w="2848"/>
      </w:tblGrid>
      <w:tr w:rsidR="00465E14" w:rsidRPr="00A47AA0" w14:paraId="4DCDFFB6" w14:textId="77777777" w:rsidTr="005C6700">
        <w:tc>
          <w:tcPr>
            <w:tcW w:w="1056" w:type="dxa"/>
            <w:shd w:val="clear" w:color="auto" w:fill="00AFCB"/>
            <w:vAlign w:val="center"/>
          </w:tcPr>
          <w:p w14:paraId="14131D44" w14:textId="77777777" w:rsidR="00465E14" w:rsidRPr="00A47AA0" w:rsidRDefault="00465E14" w:rsidP="00A47AA0">
            <w:pPr>
              <w:pStyle w:val="TabelleSpaltentitel"/>
              <w:rPr>
                <w:b w:val="0"/>
              </w:rPr>
            </w:pPr>
            <w:r w:rsidRPr="00A47AA0">
              <w:rPr>
                <w:b w:val="0"/>
              </w:rPr>
              <w:t>Versions</w:t>
            </w:r>
          </w:p>
        </w:tc>
        <w:tc>
          <w:tcPr>
            <w:tcW w:w="1113" w:type="dxa"/>
            <w:shd w:val="clear" w:color="auto" w:fill="00AFCB"/>
            <w:vAlign w:val="center"/>
          </w:tcPr>
          <w:p w14:paraId="3C566816" w14:textId="77777777" w:rsidR="00465E14" w:rsidRPr="00A47AA0" w:rsidRDefault="00465E14" w:rsidP="00FC0A61">
            <w:pPr>
              <w:pStyle w:val="TabelleSpaltentitel"/>
              <w:rPr>
                <w:b w:val="0"/>
              </w:rPr>
            </w:pPr>
            <w:r w:rsidRPr="00A47AA0">
              <w:rPr>
                <w:b w:val="0"/>
              </w:rPr>
              <w:t>Datum</w:t>
            </w:r>
          </w:p>
        </w:tc>
        <w:tc>
          <w:tcPr>
            <w:tcW w:w="2666" w:type="dxa"/>
            <w:shd w:val="clear" w:color="auto" w:fill="00AFCB"/>
            <w:vAlign w:val="center"/>
          </w:tcPr>
          <w:p w14:paraId="59E3D82D" w14:textId="77777777" w:rsidR="00465E14" w:rsidRPr="00A47AA0" w:rsidRDefault="00465E14" w:rsidP="00FC0A61">
            <w:pPr>
              <w:pStyle w:val="TabelleSpaltentitel"/>
              <w:jc w:val="left"/>
              <w:rPr>
                <w:b w:val="0"/>
              </w:rPr>
            </w:pPr>
            <w:r w:rsidRPr="00A47AA0">
              <w:rPr>
                <w:b w:val="0"/>
              </w:rPr>
              <w:t>Änderung</w:t>
            </w:r>
          </w:p>
        </w:tc>
        <w:tc>
          <w:tcPr>
            <w:tcW w:w="2848" w:type="dxa"/>
            <w:shd w:val="clear" w:color="auto" w:fill="00AFCB"/>
            <w:vAlign w:val="center"/>
          </w:tcPr>
          <w:p w14:paraId="14E91B6E" w14:textId="77777777" w:rsidR="00465E14" w:rsidRPr="00A47AA0" w:rsidRDefault="00465E14" w:rsidP="00FC0A61">
            <w:pPr>
              <w:pStyle w:val="TabelleSpaltentitel"/>
              <w:rPr>
                <w:b w:val="0"/>
              </w:rPr>
            </w:pPr>
            <w:r w:rsidRPr="00A47AA0">
              <w:rPr>
                <w:b w:val="0"/>
              </w:rPr>
              <w:t>Ersteller</w:t>
            </w:r>
          </w:p>
        </w:tc>
      </w:tr>
      <w:tr w:rsidR="00465E14" w14:paraId="37620809" w14:textId="77777777" w:rsidTr="005C6700">
        <w:tc>
          <w:tcPr>
            <w:tcW w:w="1056" w:type="dxa"/>
            <w:vAlign w:val="center"/>
          </w:tcPr>
          <w:p w14:paraId="72D7BE28" w14:textId="77777777" w:rsidR="00465E14" w:rsidRDefault="008A36A2" w:rsidP="00DA723B">
            <w:pPr>
              <w:pStyle w:val="TabellenText"/>
              <w:jc w:val="center"/>
            </w:pPr>
            <w:r>
              <w:t>1.0</w:t>
            </w:r>
          </w:p>
        </w:tc>
        <w:tc>
          <w:tcPr>
            <w:tcW w:w="1113" w:type="dxa"/>
            <w:vAlign w:val="center"/>
          </w:tcPr>
          <w:p w14:paraId="59A70AF4" w14:textId="13F042B0" w:rsidR="00465E14" w:rsidRDefault="00D272D6" w:rsidP="00FC0A61">
            <w:pPr>
              <w:pStyle w:val="TabellenText"/>
              <w:jc w:val="center"/>
            </w:pPr>
            <w:r>
              <w:t>1</w:t>
            </w:r>
            <w:r w:rsidR="008D27C8">
              <w:t>9</w:t>
            </w:r>
            <w:r w:rsidR="008A36A2">
              <w:t>.1</w:t>
            </w:r>
            <w:r>
              <w:t>2</w:t>
            </w:r>
            <w:r w:rsidR="008A36A2">
              <w:t>.2019</w:t>
            </w:r>
          </w:p>
        </w:tc>
        <w:tc>
          <w:tcPr>
            <w:tcW w:w="2666" w:type="dxa"/>
            <w:vAlign w:val="center"/>
          </w:tcPr>
          <w:p w14:paraId="785C0762" w14:textId="77777777" w:rsidR="00465E14" w:rsidRDefault="008A36A2" w:rsidP="00FC0A61">
            <w:pPr>
              <w:pStyle w:val="TabellenText"/>
            </w:pPr>
            <w:r>
              <w:t>Erste Version</w:t>
            </w:r>
          </w:p>
        </w:tc>
        <w:tc>
          <w:tcPr>
            <w:tcW w:w="2848" w:type="dxa"/>
            <w:vAlign w:val="center"/>
          </w:tcPr>
          <w:p w14:paraId="7D942525" w14:textId="77777777" w:rsidR="00465E14" w:rsidRDefault="00A52D4D" w:rsidP="00FC0A61">
            <w:pPr>
              <w:pStyle w:val="TabellenText"/>
              <w:jc w:val="center"/>
            </w:pPr>
            <w:r>
              <w:t>D. Böhm-</w:t>
            </w:r>
            <w:proofErr w:type="spellStart"/>
            <w:r>
              <w:t>Vrana</w:t>
            </w:r>
            <w:proofErr w:type="spellEnd"/>
            <w:r>
              <w:t xml:space="preserve">, </w:t>
            </w:r>
            <w:r w:rsidR="008A36A2">
              <w:t>M. Dittrich</w:t>
            </w:r>
            <w:r w:rsidR="005C6700">
              <w:t>, T. Egger, P. Götzinger, S. Nu</w:t>
            </w:r>
            <w:r w:rsidR="00CF19BE">
              <w:t>nn</w:t>
            </w:r>
            <w:r w:rsidR="005C6700">
              <w:t>er</w:t>
            </w:r>
          </w:p>
        </w:tc>
      </w:tr>
      <w:tr w:rsidR="00465E14" w14:paraId="391A96E8" w14:textId="77777777" w:rsidTr="005C6700">
        <w:tc>
          <w:tcPr>
            <w:tcW w:w="1056" w:type="dxa"/>
            <w:vAlign w:val="center"/>
          </w:tcPr>
          <w:p w14:paraId="46DB0408" w14:textId="77777777" w:rsidR="00465E14" w:rsidRDefault="00465E14" w:rsidP="00FC0A61">
            <w:pPr>
              <w:pStyle w:val="TabellenText"/>
              <w:jc w:val="center"/>
            </w:pPr>
          </w:p>
        </w:tc>
        <w:tc>
          <w:tcPr>
            <w:tcW w:w="1113" w:type="dxa"/>
            <w:vAlign w:val="center"/>
          </w:tcPr>
          <w:p w14:paraId="5B367AAD" w14:textId="77777777" w:rsidR="00465E14" w:rsidRDefault="00465E14" w:rsidP="00FC0A61">
            <w:pPr>
              <w:pStyle w:val="TabellenText"/>
              <w:jc w:val="center"/>
            </w:pPr>
          </w:p>
        </w:tc>
        <w:tc>
          <w:tcPr>
            <w:tcW w:w="2666" w:type="dxa"/>
            <w:vAlign w:val="center"/>
          </w:tcPr>
          <w:p w14:paraId="540D1B88" w14:textId="77777777" w:rsidR="00465E14" w:rsidRDefault="00465E14" w:rsidP="00C728D7">
            <w:pPr>
              <w:pStyle w:val="TabellenText"/>
            </w:pPr>
          </w:p>
        </w:tc>
        <w:tc>
          <w:tcPr>
            <w:tcW w:w="2848" w:type="dxa"/>
            <w:vAlign w:val="center"/>
          </w:tcPr>
          <w:p w14:paraId="15E624B3" w14:textId="77777777" w:rsidR="00465E14" w:rsidRDefault="00465E14" w:rsidP="00FC0A61">
            <w:pPr>
              <w:pStyle w:val="TabellenText"/>
              <w:jc w:val="center"/>
            </w:pPr>
          </w:p>
        </w:tc>
      </w:tr>
      <w:tr w:rsidR="00EC66B3" w14:paraId="75F52EEC" w14:textId="77777777" w:rsidTr="005C6700">
        <w:tc>
          <w:tcPr>
            <w:tcW w:w="1056" w:type="dxa"/>
            <w:vAlign w:val="center"/>
          </w:tcPr>
          <w:p w14:paraId="4C1C1EBE" w14:textId="77777777" w:rsidR="00EC66B3" w:rsidRDefault="00EC66B3" w:rsidP="00FC0A61">
            <w:pPr>
              <w:pStyle w:val="TabellenText"/>
              <w:jc w:val="center"/>
            </w:pPr>
          </w:p>
        </w:tc>
        <w:tc>
          <w:tcPr>
            <w:tcW w:w="1113" w:type="dxa"/>
            <w:vAlign w:val="center"/>
          </w:tcPr>
          <w:p w14:paraId="6DD43E68" w14:textId="77777777" w:rsidR="00EC66B3" w:rsidRDefault="00EC66B3" w:rsidP="00FC0A61">
            <w:pPr>
              <w:pStyle w:val="TabellenText"/>
              <w:jc w:val="center"/>
            </w:pPr>
          </w:p>
        </w:tc>
        <w:tc>
          <w:tcPr>
            <w:tcW w:w="2666" w:type="dxa"/>
            <w:vAlign w:val="center"/>
          </w:tcPr>
          <w:p w14:paraId="026AFE64" w14:textId="77777777" w:rsidR="00EC66B3" w:rsidRDefault="00EC66B3" w:rsidP="00C728D7">
            <w:pPr>
              <w:pStyle w:val="TabellenText"/>
            </w:pPr>
          </w:p>
        </w:tc>
        <w:tc>
          <w:tcPr>
            <w:tcW w:w="2848" w:type="dxa"/>
            <w:vAlign w:val="center"/>
          </w:tcPr>
          <w:p w14:paraId="5DADF74D" w14:textId="77777777" w:rsidR="00EC66B3" w:rsidRDefault="00EC66B3" w:rsidP="00FC0A61">
            <w:pPr>
              <w:pStyle w:val="TabellenText"/>
              <w:jc w:val="center"/>
            </w:pPr>
          </w:p>
        </w:tc>
      </w:tr>
      <w:tr w:rsidR="00EC66B3" w14:paraId="160EB2BD" w14:textId="77777777" w:rsidTr="005C6700">
        <w:tc>
          <w:tcPr>
            <w:tcW w:w="1056" w:type="dxa"/>
            <w:vAlign w:val="center"/>
          </w:tcPr>
          <w:p w14:paraId="5A15FE6E" w14:textId="77777777" w:rsidR="00EC66B3" w:rsidRDefault="00EC66B3" w:rsidP="00FC0A61">
            <w:pPr>
              <w:pStyle w:val="TabellenText"/>
              <w:jc w:val="center"/>
            </w:pPr>
          </w:p>
        </w:tc>
        <w:tc>
          <w:tcPr>
            <w:tcW w:w="1113" w:type="dxa"/>
            <w:vAlign w:val="center"/>
          </w:tcPr>
          <w:p w14:paraId="18CEB4FB" w14:textId="77777777" w:rsidR="00EC66B3" w:rsidRDefault="00EC66B3" w:rsidP="00FC0A61">
            <w:pPr>
              <w:pStyle w:val="TabellenText"/>
              <w:jc w:val="center"/>
            </w:pPr>
          </w:p>
        </w:tc>
        <w:tc>
          <w:tcPr>
            <w:tcW w:w="2666" w:type="dxa"/>
            <w:vAlign w:val="center"/>
          </w:tcPr>
          <w:p w14:paraId="4D01ADB1" w14:textId="77777777" w:rsidR="00EC66B3" w:rsidRDefault="00EC66B3" w:rsidP="00C728D7">
            <w:pPr>
              <w:pStyle w:val="TabellenText"/>
            </w:pPr>
          </w:p>
        </w:tc>
        <w:tc>
          <w:tcPr>
            <w:tcW w:w="2848" w:type="dxa"/>
            <w:vAlign w:val="center"/>
          </w:tcPr>
          <w:p w14:paraId="54713518" w14:textId="77777777" w:rsidR="00EC66B3" w:rsidRDefault="00EC66B3" w:rsidP="00FC0A61">
            <w:pPr>
              <w:pStyle w:val="TabellenText"/>
              <w:jc w:val="center"/>
            </w:pPr>
          </w:p>
        </w:tc>
      </w:tr>
      <w:tr w:rsidR="0070409B" w14:paraId="52A2546B" w14:textId="77777777" w:rsidTr="005C6700">
        <w:tc>
          <w:tcPr>
            <w:tcW w:w="1056" w:type="dxa"/>
            <w:vAlign w:val="center"/>
          </w:tcPr>
          <w:p w14:paraId="4CEBA80B" w14:textId="77777777" w:rsidR="0070409B" w:rsidRDefault="0070409B" w:rsidP="00FC0A61">
            <w:pPr>
              <w:pStyle w:val="TabellenText"/>
              <w:jc w:val="center"/>
            </w:pPr>
          </w:p>
        </w:tc>
        <w:tc>
          <w:tcPr>
            <w:tcW w:w="1113" w:type="dxa"/>
            <w:vAlign w:val="center"/>
          </w:tcPr>
          <w:p w14:paraId="079A8E5C" w14:textId="77777777" w:rsidR="0070409B" w:rsidRDefault="0070409B" w:rsidP="00FC0A61">
            <w:pPr>
              <w:pStyle w:val="TabellenText"/>
              <w:jc w:val="center"/>
            </w:pPr>
          </w:p>
        </w:tc>
        <w:tc>
          <w:tcPr>
            <w:tcW w:w="2666" w:type="dxa"/>
            <w:vAlign w:val="center"/>
          </w:tcPr>
          <w:p w14:paraId="4F540329" w14:textId="77777777" w:rsidR="0070409B" w:rsidRDefault="0070409B" w:rsidP="00C728D7">
            <w:pPr>
              <w:pStyle w:val="TabellenText"/>
            </w:pPr>
          </w:p>
        </w:tc>
        <w:tc>
          <w:tcPr>
            <w:tcW w:w="2848" w:type="dxa"/>
            <w:vAlign w:val="center"/>
          </w:tcPr>
          <w:p w14:paraId="650A2E62" w14:textId="77777777" w:rsidR="0070409B" w:rsidRDefault="0070409B" w:rsidP="00FC0A61">
            <w:pPr>
              <w:pStyle w:val="TabellenText"/>
              <w:jc w:val="center"/>
            </w:pPr>
          </w:p>
        </w:tc>
      </w:tr>
    </w:tbl>
    <w:p w14:paraId="388D7F83" w14:textId="77777777" w:rsidR="00C728D7" w:rsidRDefault="00C728D7" w:rsidP="00C728D7">
      <w:pPr>
        <w:rPr>
          <w:lang w:val="de-DE"/>
        </w:rPr>
      </w:pPr>
    </w:p>
    <w:p w14:paraId="27619AFC" w14:textId="77777777" w:rsidR="003E794C" w:rsidRDefault="003E794C" w:rsidP="009A0E22">
      <w:pPr>
        <w:pStyle w:val="Inhalt"/>
      </w:pPr>
      <w:r>
        <w:lastRenderedPageBreak/>
        <w:t>Inhalt</w:t>
      </w:r>
      <w:bookmarkStart w:id="1" w:name="_GoBack"/>
      <w:bookmarkEnd w:id="1"/>
    </w:p>
    <w:p w14:paraId="2C289287" w14:textId="312A3120" w:rsidR="00861826" w:rsidRDefault="00ED44CB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\u </w:instrText>
      </w:r>
      <w:r>
        <w:rPr>
          <w:b w:val="0"/>
        </w:rPr>
        <w:fldChar w:fldCharType="separate"/>
      </w:r>
      <w:hyperlink w:anchor="_Toc27666229" w:history="1">
        <w:r w:rsidR="00861826" w:rsidRPr="00624346">
          <w:rPr>
            <w:rStyle w:val="Hyperlink"/>
            <w:noProof/>
          </w:rPr>
          <w:t>1</w:t>
        </w:r>
        <w:r w:rsidR="00861826">
          <w:rPr>
            <w:rFonts w:asciiTheme="minorHAnsi" w:eastAsiaTheme="minorEastAsia" w:hAnsiTheme="minorHAnsi"/>
            <w:b w:val="0"/>
            <w:noProof/>
            <w:color w:val="auto"/>
            <w:sz w:val="22"/>
            <w:lang/>
          </w:rPr>
          <w:tab/>
        </w:r>
        <w:r w:rsidR="00861826" w:rsidRPr="00624346">
          <w:rPr>
            <w:rStyle w:val="Hyperlink"/>
            <w:noProof/>
          </w:rPr>
          <w:t>Plattform für Scrum Managment</w:t>
        </w:r>
        <w:r w:rsidR="00861826">
          <w:rPr>
            <w:noProof/>
            <w:webHidden/>
          </w:rPr>
          <w:tab/>
        </w:r>
        <w:r w:rsidR="00861826">
          <w:rPr>
            <w:noProof/>
            <w:webHidden/>
          </w:rPr>
          <w:fldChar w:fldCharType="begin"/>
        </w:r>
        <w:r w:rsidR="00861826">
          <w:rPr>
            <w:noProof/>
            <w:webHidden/>
          </w:rPr>
          <w:instrText xml:space="preserve"> PAGEREF _Toc27666229 \h </w:instrText>
        </w:r>
        <w:r w:rsidR="00861826">
          <w:rPr>
            <w:noProof/>
            <w:webHidden/>
          </w:rPr>
        </w:r>
        <w:r w:rsidR="00861826">
          <w:rPr>
            <w:noProof/>
            <w:webHidden/>
          </w:rPr>
          <w:fldChar w:fldCharType="separate"/>
        </w:r>
        <w:r w:rsidR="00861826">
          <w:rPr>
            <w:noProof/>
            <w:webHidden/>
          </w:rPr>
          <w:t>4</w:t>
        </w:r>
        <w:r w:rsidR="00861826">
          <w:rPr>
            <w:noProof/>
            <w:webHidden/>
          </w:rPr>
          <w:fldChar w:fldCharType="end"/>
        </w:r>
      </w:hyperlink>
    </w:p>
    <w:p w14:paraId="2B8A0183" w14:textId="588E1446" w:rsidR="00861826" w:rsidRDefault="00861826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/>
        </w:rPr>
      </w:pPr>
      <w:hyperlink w:anchor="_Toc27666230" w:history="1">
        <w:r w:rsidRPr="0062434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/>
          </w:rPr>
          <w:tab/>
        </w:r>
        <w:r w:rsidRPr="00624346">
          <w:rPr>
            <w:rStyle w:val="Hyperlink"/>
            <w:noProof/>
          </w:rPr>
          <w:t>Versionsverwaltung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68C878" w14:textId="5F1E7CC2" w:rsidR="00861826" w:rsidRDefault="00861826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/>
        </w:rPr>
      </w:pPr>
      <w:hyperlink w:anchor="_Toc27666231" w:history="1">
        <w:r w:rsidRPr="0062434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/>
          </w:rPr>
          <w:tab/>
        </w:r>
        <w:r w:rsidRPr="00624346">
          <w:rPr>
            <w:rStyle w:val="Hyperlink"/>
            <w:noProof/>
          </w:rPr>
          <w:t>Ziel-Plattform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DF812F" w14:textId="7A7D4C94" w:rsidR="00861826" w:rsidRDefault="00861826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/>
        </w:rPr>
      </w:pPr>
      <w:hyperlink w:anchor="_Toc27666232" w:history="1">
        <w:r w:rsidRPr="0062434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/>
          </w:rPr>
          <w:tab/>
        </w:r>
        <w:r w:rsidRPr="00624346">
          <w:rPr>
            <w:rStyle w:val="Hyperlink"/>
            <w:noProof/>
          </w:rPr>
          <w:t>Programmiersprache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B9688" w14:textId="670FFBDC" w:rsidR="00861826" w:rsidRDefault="00861826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/>
        </w:rPr>
      </w:pPr>
      <w:hyperlink w:anchor="_Toc27666233" w:history="1">
        <w:r w:rsidRPr="0062434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/>
          </w:rPr>
          <w:tab/>
        </w:r>
        <w:r w:rsidRPr="00624346">
          <w:rPr>
            <w:rStyle w:val="Hyperlink"/>
            <w:noProof/>
          </w:rPr>
          <w:t>GUI 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7AAA90" w14:textId="3DA3BEAA" w:rsidR="00861826" w:rsidRDefault="00861826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/>
        </w:rPr>
      </w:pPr>
      <w:hyperlink w:anchor="_Toc27666234" w:history="1">
        <w:r w:rsidRPr="0062434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/>
          </w:rPr>
          <w:tab/>
        </w:r>
        <w:r w:rsidRPr="00624346">
          <w:rPr>
            <w:rStyle w:val="Hyperlink"/>
            <w:noProof/>
          </w:rPr>
          <w:t>HTTP-Kommunikation Bibliothek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268655" w14:textId="1DEE10E9" w:rsidR="008E44A4" w:rsidRDefault="00ED44CB" w:rsidP="00EC66B3">
      <w:pPr>
        <w:rPr>
          <w:b/>
          <w:color w:val="00AFCB"/>
        </w:rPr>
      </w:pPr>
      <w:r>
        <w:rPr>
          <w:b/>
          <w:color w:val="00AFCB"/>
        </w:rPr>
        <w:fldChar w:fldCharType="end"/>
      </w:r>
    </w:p>
    <w:p w14:paraId="39698778" w14:textId="77777777" w:rsidR="008E44A4" w:rsidRDefault="008E44A4">
      <w:pPr>
        <w:spacing w:after="0"/>
        <w:ind w:left="397" w:right="57" w:hanging="340"/>
        <w:jc w:val="left"/>
        <w:rPr>
          <w:b/>
          <w:color w:val="00AFCB"/>
        </w:rPr>
      </w:pPr>
      <w:r>
        <w:rPr>
          <w:b/>
          <w:color w:val="00AFCB"/>
        </w:rPr>
        <w:br w:type="page"/>
      </w:r>
    </w:p>
    <w:p w14:paraId="5A072BF7" w14:textId="77777777" w:rsidR="00BF488A" w:rsidRPr="00BF488A" w:rsidRDefault="00BF488A" w:rsidP="00BF488A"/>
    <w:p w14:paraId="602E996A" w14:textId="4F1F6569" w:rsidR="00BF488A" w:rsidRDefault="00BF488A" w:rsidP="00BF488A">
      <w:pPr>
        <w:pStyle w:val="Heading1"/>
      </w:pPr>
      <w:bookmarkStart w:id="2" w:name="_Toc27666229"/>
      <w:r>
        <w:t xml:space="preserve">Plattform für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Managment</w:t>
      </w:r>
      <w:bookmarkEnd w:id="2"/>
      <w:proofErr w:type="spellEnd"/>
    </w:p>
    <w:p w14:paraId="028258AC" w14:textId="18FE4BFC" w:rsidR="00BF488A" w:rsidRPr="00BF488A" w:rsidRDefault="00BF488A" w:rsidP="00BF488A">
      <w:r>
        <w:t xml:space="preserve">Auf Anraten der Übungsleiter wurde </w:t>
      </w:r>
      <w:proofErr w:type="spellStart"/>
      <w:r>
        <w:t>Trello</w:t>
      </w:r>
      <w:proofErr w:type="spellEnd"/>
      <w:r>
        <w:t xml:space="preserve"> mit der Erweiterung „</w:t>
      </w:r>
      <w:proofErr w:type="spellStart"/>
      <w:r w:rsidRPr="00BF488A">
        <w:t>Scrum</w:t>
      </w:r>
      <w:proofErr w:type="spellEnd"/>
      <w:r w:rsidRPr="00BF488A">
        <w:t xml:space="preserve"> </w:t>
      </w:r>
      <w:proofErr w:type="spellStart"/>
      <w:r w:rsidRPr="00BF488A">
        <w:t>by</w:t>
      </w:r>
      <w:proofErr w:type="spellEnd"/>
      <w:r w:rsidRPr="00BF488A">
        <w:t xml:space="preserve"> Vince</w:t>
      </w:r>
      <w:r>
        <w:t xml:space="preserve">“. Alternative wären die </w:t>
      </w:r>
      <w:proofErr w:type="spellStart"/>
      <w:r>
        <w:t>Kabana</w:t>
      </w:r>
      <w:proofErr w:type="spellEnd"/>
      <w:r>
        <w:t xml:space="preserve">-Boards in </w:t>
      </w:r>
      <w:proofErr w:type="spellStart"/>
      <w:r>
        <w:t>Github</w:t>
      </w:r>
      <w:proofErr w:type="spellEnd"/>
      <w:r>
        <w:t xml:space="preserve"> oder </w:t>
      </w:r>
      <w:proofErr w:type="spellStart"/>
      <w:r>
        <w:t>GitLab</w:t>
      </w:r>
      <w:proofErr w:type="spellEnd"/>
      <w:r>
        <w:t xml:space="preserve"> oder andere </w:t>
      </w:r>
      <w:proofErr w:type="spellStart"/>
      <w:r>
        <w:t>Kabana</w:t>
      </w:r>
      <w:proofErr w:type="spellEnd"/>
      <w:r>
        <w:t xml:space="preserve">-Boards, jedoch soll bei diesen die Unterstützung von Sprints für </w:t>
      </w:r>
      <w:proofErr w:type="spellStart"/>
      <w:r>
        <w:t>Scrum</w:t>
      </w:r>
      <w:proofErr w:type="spellEnd"/>
      <w:r>
        <w:t xml:space="preserve"> mit </w:t>
      </w:r>
      <w:proofErr w:type="spellStart"/>
      <w:r>
        <w:t>Burndown</w:t>
      </w:r>
      <w:proofErr w:type="spellEnd"/>
      <w:r>
        <w:t xml:space="preserve"> Charts fehlen oder schwächer sein.</w:t>
      </w:r>
    </w:p>
    <w:p w14:paraId="76C06CEB" w14:textId="6EB5C408" w:rsidR="00BF488A" w:rsidRDefault="00BF488A" w:rsidP="00BF488A">
      <w:pPr>
        <w:pStyle w:val="Heading1"/>
      </w:pPr>
      <w:bookmarkStart w:id="3" w:name="_Toc27666230"/>
      <w:r>
        <w:t>Versionsverwaltung</w:t>
      </w:r>
      <w:bookmarkEnd w:id="3"/>
    </w:p>
    <w:p w14:paraId="4E2E5DAB" w14:textId="0956D2DF" w:rsidR="00BF488A" w:rsidRPr="00BF488A" w:rsidRDefault="00BF488A" w:rsidP="00BF488A">
      <w:r>
        <w:t xml:space="preserve">Es wurde </w:t>
      </w:r>
      <w:proofErr w:type="spellStart"/>
      <w:r>
        <w:t>Git</w:t>
      </w:r>
      <w:proofErr w:type="spellEnd"/>
      <w:r>
        <w:t xml:space="preserve"> mit </w:t>
      </w:r>
      <w:proofErr w:type="spellStart"/>
      <w:r>
        <w:t>Github</w:t>
      </w:r>
      <w:proofErr w:type="spellEnd"/>
      <w:r>
        <w:t xml:space="preserve"> als Plattform eingesetzt. </w:t>
      </w:r>
      <w:r w:rsidR="001A0728">
        <w:t xml:space="preserve">Alternativ wäre es möglich </w:t>
      </w:r>
      <w:proofErr w:type="spellStart"/>
      <w:r w:rsidR="001A0728">
        <w:t>Git</w:t>
      </w:r>
      <w:proofErr w:type="spellEnd"/>
      <w:r w:rsidR="001A0728">
        <w:t xml:space="preserve"> auf dem </w:t>
      </w:r>
      <w:proofErr w:type="spellStart"/>
      <w:r w:rsidR="001A0728">
        <w:t>GitLab</w:t>
      </w:r>
      <w:proofErr w:type="spellEnd"/>
      <w:r w:rsidR="001A0728">
        <w:t xml:space="preserve">-Server der FH einzusetzen. Hier müsste man jedoch ein Repository für das Projekt anfordern. </w:t>
      </w:r>
    </w:p>
    <w:p w14:paraId="66DD7E91" w14:textId="6581075F" w:rsidR="008D27C8" w:rsidRDefault="008D27C8" w:rsidP="008D27C8">
      <w:pPr>
        <w:pStyle w:val="Heading1"/>
      </w:pPr>
      <w:bookmarkStart w:id="4" w:name="_Toc27666231"/>
      <w:r>
        <w:t>Ziel-</w:t>
      </w:r>
      <w:r>
        <w:t>Pla</w:t>
      </w:r>
      <w:r>
        <w:t>t</w:t>
      </w:r>
      <w:r>
        <w:t>tform</w:t>
      </w:r>
      <w:bookmarkEnd w:id="4"/>
    </w:p>
    <w:p w14:paraId="2204A8B2" w14:textId="5E4E58FE" w:rsidR="008D27C8" w:rsidRPr="008D27C8" w:rsidRDefault="008D27C8" w:rsidP="008D27C8">
      <w:r>
        <w:t xml:space="preserve">Als Ziel Plattform wurde Android gewählt, da für die Entwicklung von iOS Apps ein Mac erforderlich ist und wir auch lediglich Android-Smartphones besitzen. </w:t>
      </w:r>
      <w:proofErr w:type="spellStart"/>
      <w:r>
        <w:t>Crossplatform</w:t>
      </w:r>
      <w:proofErr w:type="spellEnd"/>
      <w:r>
        <w:t>-Frameworks würden zwar Plattformunabhängige Entwicklung unterstützen, jedoch müssen trotzdem öfter plattformspezifische Anpassungen vorgenommen werden.</w:t>
      </w:r>
    </w:p>
    <w:p w14:paraId="24292FAF" w14:textId="7EE9F1F5" w:rsidR="008D27C8" w:rsidRDefault="008D27C8" w:rsidP="008D27C8">
      <w:pPr>
        <w:pStyle w:val="Heading1"/>
      </w:pPr>
      <w:bookmarkStart w:id="5" w:name="_Toc27666232"/>
      <w:r>
        <w:t>Programmiersprache</w:t>
      </w:r>
      <w:bookmarkEnd w:id="5"/>
    </w:p>
    <w:p w14:paraId="16C158F5" w14:textId="167C0F93" w:rsidR="008D27C8" w:rsidRDefault="008D27C8" w:rsidP="008D27C8">
      <w:r>
        <w:t xml:space="preserve">Als Programmiersprache wurde </w:t>
      </w:r>
      <w:proofErr w:type="spellStart"/>
      <w:r>
        <w:t>Kotlin</w:t>
      </w:r>
      <w:proofErr w:type="spellEnd"/>
      <w:r>
        <w:t xml:space="preserve"> gewählt. </w:t>
      </w:r>
      <w:proofErr w:type="spellStart"/>
      <w:r>
        <w:t>Kotlin</w:t>
      </w:r>
      <w:proofErr w:type="spellEnd"/>
      <w:r>
        <w:t xml:space="preserve"> ist die von Google empfohlene Programmiersprache für die Entwicklung von Apps auf Android. Zusätzlich wird </w:t>
      </w:r>
      <w:proofErr w:type="spellStart"/>
      <w:r>
        <w:t>Kotlin</w:t>
      </w:r>
      <w:proofErr w:type="spellEnd"/>
      <w:r>
        <w:t xml:space="preserve"> bei zwei Projektmitgliedern im Studium behandelt. Mit </w:t>
      </w:r>
      <w:proofErr w:type="spellStart"/>
      <w:r>
        <w:t>AndroidStudio</w:t>
      </w:r>
      <w:proofErr w:type="spellEnd"/>
      <w:r>
        <w:t xml:space="preserve"> kann ohne weiteren Abhängigkeiten </w:t>
      </w:r>
      <w:proofErr w:type="spellStart"/>
      <w:r>
        <w:t>Kotlin</w:t>
      </w:r>
      <w:proofErr w:type="spellEnd"/>
      <w:r>
        <w:t xml:space="preserve"> direkt eingesetzt werden.</w:t>
      </w:r>
    </w:p>
    <w:p w14:paraId="306E476E" w14:textId="0F99A773" w:rsidR="008D27C8" w:rsidRPr="008D27C8" w:rsidRDefault="008D27C8" w:rsidP="008D27C8">
      <w:r>
        <w:t xml:space="preserve">Alternative wären Java mit </w:t>
      </w:r>
      <w:proofErr w:type="spellStart"/>
      <w:r>
        <w:t>AndroidStudio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 und QML, C# mit Xamarin und diverse auf Web-Technologien basierende Frameworks.</w:t>
      </w:r>
    </w:p>
    <w:p w14:paraId="654B637A" w14:textId="3C64AAB7" w:rsidR="008D27C8" w:rsidRDefault="008D27C8" w:rsidP="008D27C8">
      <w:pPr>
        <w:pStyle w:val="Heading1"/>
      </w:pPr>
      <w:bookmarkStart w:id="6" w:name="_Toc27666233"/>
      <w:r>
        <w:t>GUI Architektur</w:t>
      </w:r>
      <w:bookmarkEnd w:id="6"/>
    </w:p>
    <w:p w14:paraId="7CF60039" w14:textId="487A28E9" w:rsidR="008D27C8" w:rsidRDefault="008D27C8" w:rsidP="008D27C8">
      <w:r>
        <w:t xml:space="preserve">Ursprünglich wurde die GUI mit </w:t>
      </w:r>
      <w:proofErr w:type="spellStart"/>
      <w:r w:rsidRPr="00BF488A">
        <w:rPr>
          <w:i/>
          <w:iCs/>
        </w:rPr>
        <w:t>Activities</w:t>
      </w:r>
      <w:proofErr w:type="spellEnd"/>
      <w:r>
        <w:t xml:space="preserve"> implementiert, dies wurde jedoch im Laufe der Entwicklung auf eine einze</w:t>
      </w:r>
      <w:r w:rsidR="00BF488A">
        <w:t xml:space="preserve">lne </w:t>
      </w:r>
      <w:proofErr w:type="spellStart"/>
      <w:r w:rsidR="00BF488A" w:rsidRPr="00BF488A">
        <w:rPr>
          <w:i/>
          <w:iCs/>
        </w:rPr>
        <w:t>Activity</w:t>
      </w:r>
      <w:proofErr w:type="spellEnd"/>
      <w:r w:rsidR="00BF488A">
        <w:t xml:space="preserve"> </w:t>
      </w:r>
      <w:proofErr w:type="gramStart"/>
      <w:r w:rsidR="00BF488A">
        <w:t xml:space="preserve">mit mehreren </w:t>
      </w:r>
      <w:r w:rsidR="00BF488A" w:rsidRPr="00BF488A">
        <w:rPr>
          <w:i/>
          <w:iCs/>
        </w:rPr>
        <w:t>Fragments</w:t>
      </w:r>
      <w:proofErr w:type="gramEnd"/>
      <w:r w:rsidR="00BF488A">
        <w:t xml:space="preserve"> geändert.</w:t>
      </w:r>
    </w:p>
    <w:p w14:paraId="118040CC" w14:textId="6CC7A679" w:rsidR="00BF488A" w:rsidRDefault="00BF488A" w:rsidP="008D27C8">
      <w:proofErr w:type="spellStart"/>
      <w:r>
        <w:t>Activities</w:t>
      </w:r>
      <w:proofErr w:type="spellEnd"/>
      <w:r>
        <w:t xml:space="preserve"> sind abgeschlossene Teile einer App zwischen denen gewechselt werden kann. Es wird immer nur Code von der aktiven </w:t>
      </w:r>
      <w:proofErr w:type="spellStart"/>
      <w:r>
        <w:t>Activity</w:t>
      </w:r>
      <w:proofErr w:type="spellEnd"/>
      <w:r>
        <w:t xml:space="preserve"> ausgeführt. Dies stellte sich als problematisch heraus, da die Kommunikation mit dem Server unabhängig von GUI erfolgen sollte und hierfür die Komplexität steigen würde.</w:t>
      </w:r>
    </w:p>
    <w:p w14:paraId="3F2A1276" w14:textId="627000D5" w:rsidR="00BF488A" w:rsidRPr="008D27C8" w:rsidRDefault="00BF488A" w:rsidP="008D27C8">
      <w:r>
        <w:t xml:space="preserve">Fragments beschreiben GUI-Teile, die in eine </w:t>
      </w:r>
      <w:proofErr w:type="spellStart"/>
      <w:r>
        <w:t>Activity</w:t>
      </w:r>
      <w:proofErr w:type="spellEnd"/>
      <w:r>
        <w:t xml:space="preserve"> geladen werden können. Dadurch ist kein Wechsel zwischen mehreren </w:t>
      </w:r>
      <w:proofErr w:type="spellStart"/>
      <w:r>
        <w:t>Activities</w:t>
      </w:r>
      <w:proofErr w:type="spellEnd"/>
      <w:r>
        <w:t xml:space="preserve"> notwendig und die Architektur ist einfacher.</w:t>
      </w:r>
    </w:p>
    <w:p w14:paraId="766051B5" w14:textId="0E34428E" w:rsidR="008D27C8" w:rsidRDefault="008D27C8" w:rsidP="008D27C8">
      <w:pPr>
        <w:pStyle w:val="Heading1"/>
      </w:pPr>
      <w:bookmarkStart w:id="7" w:name="_Toc27666234"/>
      <w:r>
        <w:lastRenderedPageBreak/>
        <w:t>HTTP</w:t>
      </w:r>
      <w:r w:rsidR="00BF488A">
        <w:t>-Kommunikation</w:t>
      </w:r>
      <w:r>
        <w:t xml:space="preserve"> Bibliothek</w:t>
      </w:r>
      <w:bookmarkEnd w:id="7"/>
    </w:p>
    <w:p w14:paraId="11390369" w14:textId="478525C7" w:rsidR="009120FD" w:rsidRDefault="00BF488A" w:rsidP="00BF488A">
      <w:pPr>
        <w:rPr>
          <w:b/>
          <w:bCs/>
        </w:rPr>
      </w:pPr>
      <w:r>
        <w:t xml:space="preserve">Als Bibliothek zur http-Kommunikation für die REST-Schnittstelle zum Server wurde </w:t>
      </w:r>
      <w:proofErr w:type="spellStart"/>
      <w:r>
        <w:t>OkHttp</w:t>
      </w:r>
      <w:proofErr w:type="spellEnd"/>
      <w:r>
        <w:t xml:space="preserve"> eingesetzt, da </w:t>
      </w:r>
      <w:proofErr w:type="spellStart"/>
      <w:r>
        <w:t>OkHttp</w:t>
      </w:r>
      <w:proofErr w:type="spellEnd"/>
      <w:r>
        <w:t xml:space="preserve"> eine einfache Integration ermöglicht.</w:t>
      </w:r>
    </w:p>
    <w:p w14:paraId="17EFCC65" w14:textId="77777777" w:rsidR="008D27C8" w:rsidRPr="008D27C8" w:rsidRDefault="008D27C8" w:rsidP="008D27C8"/>
    <w:sectPr w:rsidR="008D27C8" w:rsidRPr="008D27C8" w:rsidSect="00D35576">
      <w:headerReference w:type="default" r:id="rId9"/>
      <w:footerReference w:type="default" r:id="rId10"/>
      <w:pgSz w:w="11906" w:h="16838" w:code="9"/>
      <w:pgMar w:top="2552" w:right="2155" w:bottom="2268" w:left="2098" w:header="14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4329" w14:textId="77777777" w:rsidR="009B3083" w:rsidRDefault="009B3083" w:rsidP="00C23D94">
      <w:r>
        <w:separator/>
      </w:r>
    </w:p>
  </w:endnote>
  <w:endnote w:type="continuationSeparator" w:id="0">
    <w:p w14:paraId="2140EB63" w14:textId="77777777" w:rsidR="009B3083" w:rsidRDefault="009B3083" w:rsidP="00C2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B2EE" w14:textId="77777777" w:rsidR="003628CA" w:rsidRPr="00B241F0" w:rsidRDefault="003628CA" w:rsidP="000E0D31">
    <w:pPr>
      <w:pStyle w:val="Footer"/>
      <w:shd w:val="clear" w:color="auto" w:fill="00AFCB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rPr>
        <w:noProof/>
      </w:rPr>
      <w:fldChar w:fldCharType="end"/>
    </w:r>
    <w:r>
      <w:t xml:space="preserve"> von </w:t>
    </w:r>
    <w:fldSimple w:instr=" NUMPAGES  \* Arabic  \* MERGEFORMAT ">
      <w:r>
        <w:rPr>
          <w:noProof/>
        </w:rPr>
        <w:t>29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83432" w14:textId="77777777" w:rsidR="009B3083" w:rsidRDefault="009B3083" w:rsidP="00C23D94">
      <w:r>
        <w:separator/>
      </w:r>
    </w:p>
  </w:footnote>
  <w:footnote w:type="continuationSeparator" w:id="0">
    <w:p w14:paraId="3E160EC1" w14:textId="77777777" w:rsidR="009B3083" w:rsidRDefault="009B3083" w:rsidP="00C23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5BD46" w14:textId="5E3B2997" w:rsidR="003628CA" w:rsidRPr="00C23D94" w:rsidRDefault="003628CA" w:rsidP="00EC66B3">
    <w:pPr>
      <w:pStyle w:val="KopfzeileA3"/>
      <w:rPr>
        <w:szCs w:val="16"/>
      </w:rPr>
    </w:pPr>
    <w:r>
      <w:rPr>
        <w:noProof/>
        <w:szCs w:val="16"/>
        <w:lang w:val="de-DE" w:eastAsia="de-DE"/>
      </w:rPr>
      <w:drawing>
        <wp:anchor distT="0" distB="0" distL="114300" distR="114300" simplePos="0" relativeHeight="251658752" behindDoc="0" locked="0" layoutInCell="1" allowOverlap="1" wp14:anchorId="719FDF90" wp14:editId="1D507DF7">
          <wp:simplePos x="0" y="0"/>
          <wp:positionH relativeFrom="column">
            <wp:posOffset>11679488</wp:posOffset>
          </wp:positionH>
          <wp:positionV relativeFrom="paragraph">
            <wp:posOffset>322</wp:posOffset>
          </wp:positionV>
          <wp:extent cx="1509500" cy="614149"/>
          <wp:effectExtent l="19050" t="0" r="0" b="0"/>
          <wp:wrapNone/>
          <wp:docPr id="10" name="Grafik 0" descr="ETM Dru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M Dru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9500" cy="614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23D94">
      <w:rPr>
        <w:szCs w:val="16"/>
      </w:rPr>
      <w:t>Projekt</w:t>
    </w:r>
    <w:r>
      <w:rPr>
        <w:szCs w:val="16"/>
      </w:rPr>
      <w:t>:</w:t>
    </w:r>
    <w:r w:rsidRPr="00C23D94">
      <w:rPr>
        <w:szCs w:val="16"/>
      </w:rPr>
      <w:tab/>
    </w:r>
    <w:fldSimple w:instr=" DOCPROPERTY  Title  \* MERGEFORMAT ">
      <w:r w:rsidR="005B55FC" w:rsidRPr="005B55FC">
        <w:rPr>
          <w:szCs w:val="16"/>
        </w:rPr>
        <w:t>Projekttitel</w:t>
      </w:r>
    </w:fldSimple>
    <w:r>
      <w:tab/>
      <w:t xml:space="preserve">Projektnummer: </w:t>
    </w:r>
    <w:fldSimple w:instr=" DOCPROPERTY  Projektnummer  \* MERGEFORMAT ">
      <w:r w:rsidR="005B55FC">
        <w:t>PIE.XX.XXX</w:t>
      </w:r>
    </w:fldSimple>
  </w:p>
  <w:p w14:paraId="144AF1F6" w14:textId="77777777" w:rsidR="003628CA" w:rsidRPr="00C23D94" w:rsidRDefault="003628CA" w:rsidP="00B662CA">
    <w:pPr>
      <w:pStyle w:val="KopfzeileA3"/>
      <w:rPr>
        <w:szCs w:val="16"/>
      </w:rPr>
    </w:pPr>
    <w:r w:rsidRPr="00B662CA">
      <w:rPr>
        <w:szCs w:val="16"/>
      </w:rPr>
      <w:t>Version:</w:t>
    </w:r>
    <w:r w:rsidRPr="00B662CA">
      <w:rPr>
        <w:szCs w:val="16"/>
      </w:rPr>
      <w:tab/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918E7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A9CDF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EF86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B82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99363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1E1B3F"/>
    <w:multiLevelType w:val="hybridMultilevel"/>
    <w:tmpl w:val="E38CEE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D0C4C"/>
    <w:multiLevelType w:val="hybridMultilevel"/>
    <w:tmpl w:val="FB081F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58666DC"/>
    <w:multiLevelType w:val="hybridMultilevel"/>
    <w:tmpl w:val="A1887198"/>
    <w:lvl w:ilvl="0" w:tplc="0407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16F27DD4"/>
    <w:multiLevelType w:val="hybridMultilevel"/>
    <w:tmpl w:val="1FCAC8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846F8"/>
    <w:multiLevelType w:val="hybridMultilevel"/>
    <w:tmpl w:val="F2206718"/>
    <w:lvl w:ilvl="0" w:tplc="75C0B624">
      <w:start w:val="1"/>
      <w:numFmt w:val="bullet"/>
      <w:pStyle w:val="TabellenListe"/>
      <w:lvlText w:val=""/>
      <w:lvlJc w:val="left"/>
      <w:pPr>
        <w:ind w:left="417" w:hanging="360"/>
      </w:pPr>
      <w:rPr>
        <w:rFonts w:ascii="Wingdings" w:hAnsi="Wingdings" w:hint="default"/>
        <w:color w:val="00AFCB"/>
      </w:rPr>
    </w:lvl>
    <w:lvl w:ilvl="1" w:tplc="0C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226C4AD0"/>
    <w:multiLevelType w:val="multilevel"/>
    <w:tmpl w:val="F65EFE9E"/>
    <w:numStyleLink w:val="berschriften"/>
  </w:abstractNum>
  <w:abstractNum w:abstractNumId="13" w15:restartNumberingAfterBreak="0">
    <w:nsid w:val="228A4F77"/>
    <w:multiLevelType w:val="hybridMultilevel"/>
    <w:tmpl w:val="A1887198"/>
    <w:lvl w:ilvl="0" w:tplc="0407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237A2520"/>
    <w:multiLevelType w:val="hybridMultilevel"/>
    <w:tmpl w:val="DF9E7556"/>
    <w:lvl w:ilvl="0" w:tplc="4C48BA58">
      <w:start w:val="1"/>
      <w:numFmt w:val="bullet"/>
      <w:pStyle w:val="Textliste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D67A7"/>
    <w:multiLevelType w:val="hybridMultilevel"/>
    <w:tmpl w:val="9632A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803C8"/>
    <w:multiLevelType w:val="hybridMultilevel"/>
    <w:tmpl w:val="434C3308"/>
    <w:lvl w:ilvl="0" w:tplc="350A39BC">
      <w:start w:val="4000"/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7" w15:restartNumberingAfterBreak="0">
    <w:nsid w:val="28480831"/>
    <w:multiLevelType w:val="multilevel"/>
    <w:tmpl w:val="D352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B1F55"/>
    <w:multiLevelType w:val="hybridMultilevel"/>
    <w:tmpl w:val="783060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424B4"/>
    <w:multiLevelType w:val="hybridMultilevel"/>
    <w:tmpl w:val="AAA65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525A4"/>
    <w:multiLevelType w:val="hybridMultilevel"/>
    <w:tmpl w:val="99A4BB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C4C13"/>
    <w:multiLevelType w:val="hybridMultilevel"/>
    <w:tmpl w:val="9864A2E2"/>
    <w:lvl w:ilvl="0" w:tplc="0407000F">
      <w:start w:val="1"/>
      <w:numFmt w:val="decimal"/>
      <w:lvlText w:val="%1."/>
      <w:lvlJc w:val="left"/>
      <w:pPr>
        <w:ind w:left="777" w:hanging="360"/>
      </w:p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32A80CA8"/>
    <w:multiLevelType w:val="hybridMultilevel"/>
    <w:tmpl w:val="9FEC9E4C"/>
    <w:lvl w:ilvl="0" w:tplc="781AFE5E">
      <w:start w:val="1"/>
      <w:numFmt w:val="bullet"/>
      <w:pStyle w:val="Aufzhlung"/>
      <w:lvlText w:val="»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color w:val="325070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53951"/>
    <w:multiLevelType w:val="hybridMultilevel"/>
    <w:tmpl w:val="1F42A7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C44FB"/>
    <w:multiLevelType w:val="hybridMultilevel"/>
    <w:tmpl w:val="5100C628"/>
    <w:lvl w:ilvl="0" w:tplc="02302D0A">
      <w:start w:val="4000"/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5" w15:restartNumberingAfterBreak="0">
    <w:nsid w:val="4112149E"/>
    <w:multiLevelType w:val="multilevel"/>
    <w:tmpl w:val="F65EFE9E"/>
    <w:numStyleLink w:val="berschriften"/>
  </w:abstractNum>
  <w:abstractNum w:abstractNumId="26" w15:restartNumberingAfterBreak="0">
    <w:nsid w:val="483568F0"/>
    <w:multiLevelType w:val="hybridMultilevel"/>
    <w:tmpl w:val="139CCD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E5790"/>
    <w:multiLevelType w:val="multilevel"/>
    <w:tmpl w:val="0C52E22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color w:val="78B80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C3A2204"/>
    <w:multiLevelType w:val="hybridMultilevel"/>
    <w:tmpl w:val="A1887198"/>
    <w:lvl w:ilvl="0" w:tplc="0407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4D237B20"/>
    <w:multiLevelType w:val="hybridMultilevel"/>
    <w:tmpl w:val="BC245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23814"/>
    <w:multiLevelType w:val="hybridMultilevel"/>
    <w:tmpl w:val="B456D2D2"/>
    <w:lvl w:ilvl="0" w:tplc="CE867FF0">
      <w:start w:val="4000"/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1" w15:restartNumberingAfterBreak="0">
    <w:nsid w:val="5A042626"/>
    <w:multiLevelType w:val="hybridMultilevel"/>
    <w:tmpl w:val="7AC2DE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62148"/>
    <w:multiLevelType w:val="multilevel"/>
    <w:tmpl w:val="F65EFE9E"/>
    <w:styleLink w:val="berschriften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color w:val="78B800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3" w15:restartNumberingAfterBreak="0">
    <w:nsid w:val="5A996B48"/>
    <w:multiLevelType w:val="hybridMultilevel"/>
    <w:tmpl w:val="D0B68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E09D1"/>
    <w:multiLevelType w:val="hybridMultilevel"/>
    <w:tmpl w:val="93DCC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E1298"/>
    <w:multiLevelType w:val="hybridMultilevel"/>
    <w:tmpl w:val="A1887198"/>
    <w:lvl w:ilvl="0" w:tplc="0407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66D713E9"/>
    <w:multiLevelType w:val="hybridMultilevel"/>
    <w:tmpl w:val="3DEE61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D0CB2"/>
    <w:multiLevelType w:val="hybridMultilevel"/>
    <w:tmpl w:val="8B14E6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64709"/>
    <w:multiLevelType w:val="hybridMultilevel"/>
    <w:tmpl w:val="B4ACCD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3572D"/>
    <w:multiLevelType w:val="hybridMultilevel"/>
    <w:tmpl w:val="29422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94245"/>
    <w:multiLevelType w:val="hybridMultilevel"/>
    <w:tmpl w:val="03A663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A7EDA"/>
    <w:multiLevelType w:val="multilevel"/>
    <w:tmpl w:val="F65EFE9E"/>
    <w:numStyleLink w:val="berschriften"/>
  </w:abstractNum>
  <w:abstractNum w:abstractNumId="42" w15:restartNumberingAfterBreak="0">
    <w:nsid w:val="76462911"/>
    <w:multiLevelType w:val="hybridMultilevel"/>
    <w:tmpl w:val="ECAC47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2C1"/>
    <w:multiLevelType w:val="hybridMultilevel"/>
    <w:tmpl w:val="A1887198"/>
    <w:lvl w:ilvl="0" w:tplc="0407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7B2B7946"/>
    <w:multiLevelType w:val="multilevel"/>
    <w:tmpl w:val="0C52E22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color w:val="78B80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2"/>
  </w:num>
  <w:num w:numId="7">
    <w:abstractNumId w:val="12"/>
  </w:num>
  <w:num w:numId="8">
    <w:abstractNumId w:val="11"/>
  </w:num>
  <w:num w:numId="9">
    <w:abstractNumId w:val="22"/>
  </w:num>
  <w:num w:numId="10">
    <w:abstractNumId w:val="14"/>
  </w:num>
  <w:num w:numId="11">
    <w:abstractNumId w:val="44"/>
  </w:num>
  <w:num w:numId="12">
    <w:abstractNumId w:val="27"/>
  </w:num>
  <w:num w:numId="13">
    <w:abstractNumId w:val="41"/>
  </w:num>
  <w:num w:numId="14">
    <w:abstractNumId w:val="2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ascii="Calibri" w:hAnsi="Calibri" w:hint="default"/>
          <w:color w:val="00AFCB"/>
          <w:sz w:val="32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ascii="Calibri" w:hAnsi="Calibri" w:hint="default"/>
          <w:b/>
          <w:color w:val="00AFCB"/>
          <w:sz w:val="24"/>
        </w:rPr>
      </w:lvl>
    </w:lvlOverride>
  </w:num>
  <w:num w:numId="15">
    <w:abstractNumId w:val="5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8"/>
  </w:num>
  <w:num w:numId="17">
    <w:abstractNumId w:val="24"/>
  </w:num>
  <w:num w:numId="18">
    <w:abstractNumId w:val="30"/>
  </w:num>
  <w:num w:numId="19">
    <w:abstractNumId w:val="16"/>
  </w:num>
  <w:num w:numId="20">
    <w:abstractNumId w:val="17"/>
  </w:num>
  <w:num w:numId="21">
    <w:abstractNumId w:val="21"/>
  </w:num>
  <w:num w:numId="22">
    <w:abstractNumId w:val="9"/>
  </w:num>
  <w:num w:numId="23">
    <w:abstractNumId w:val="35"/>
  </w:num>
  <w:num w:numId="24">
    <w:abstractNumId w:val="13"/>
  </w:num>
  <w:num w:numId="25">
    <w:abstractNumId w:val="43"/>
  </w:num>
  <w:num w:numId="26">
    <w:abstractNumId w:val="28"/>
  </w:num>
  <w:num w:numId="27">
    <w:abstractNumId w:val="33"/>
  </w:num>
  <w:num w:numId="28">
    <w:abstractNumId w:val="19"/>
  </w:num>
  <w:num w:numId="29">
    <w:abstractNumId w:val="34"/>
  </w:num>
  <w:num w:numId="30">
    <w:abstractNumId w:val="15"/>
  </w:num>
  <w:num w:numId="31">
    <w:abstractNumId w:val="26"/>
  </w:num>
  <w:num w:numId="32">
    <w:abstractNumId w:val="37"/>
  </w:num>
  <w:num w:numId="33">
    <w:abstractNumId w:val="20"/>
  </w:num>
  <w:num w:numId="34">
    <w:abstractNumId w:val="10"/>
  </w:num>
  <w:num w:numId="35">
    <w:abstractNumId w:val="36"/>
  </w:num>
  <w:num w:numId="36">
    <w:abstractNumId w:val="39"/>
  </w:num>
  <w:num w:numId="37">
    <w:abstractNumId w:val="40"/>
  </w:num>
  <w:num w:numId="38">
    <w:abstractNumId w:val="6"/>
  </w:num>
  <w:num w:numId="39">
    <w:abstractNumId w:val="7"/>
  </w:num>
  <w:num w:numId="40">
    <w:abstractNumId w:val="23"/>
  </w:num>
  <w:num w:numId="41">
    <w:abstractNumId w:val="38"/>
  </w:num>
  <w:num w:numId="42">
    <w:abstractNumId w:val="42"/>
  </w:num>
  <w:num w:numId="43">
    <w:abstractNumId w:val="31"/>
  </w:num>
  <w:num w:numId="44">
    <w:abstractNumId w:val="29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A81"/>
    <w:rsid w:val="000011DF"/>
    <w:rsid w:val="0000428A"/>
    <w:rsid w:val="000049B4"/>
    <w:rsid w:val="00006B41"/>
    <w:rsid w:val="0000779D"/>
    <w:rsid w:val="00007829"/>
    <w:rsid w:val="00012584"/>
    <w:rsid w:val="00014F13"/>
    <w:rsid w:val="00022E55"/>
    <w:rsid w:val="00023E39"/>
    <w:rsid w:val="000277BC"/>
    <w:rsid w:val="00027C0F"/>
    <w:rsid w:val="00035E8C"/>
    <w:rsid w:val="0003661B"/>
    <w:rsid w:val="00037AC9"/>
    <w:rsid w:val="0004201B"/>
    <w:rsid w:val="00046ECA"/>
    <w:rsid w:val="00050480"/>
    <w:rsid w:val="0005537E"/>
    <w:rsid w:val="00061E8A"/>
    <w:rsid w:val="00062799"/>
    <w:rsid w:val="000755F6"/>
    <w:rsid w:val="00083368"/>
    <w:rsid w:val="00083D72"/>
    <w:rsid w:val="00086367"/>
    <w:rsid w:val="00087CED"/>
    <w:rsid w:val="00094DC9"/>
    <w:rsid w:val="000953AA"/>
    <w:rsid w:val="00095718"/>
    <w:rsid w:val="00096589"/>
    <w:rsid w:val="000A2F53"/>
    <w:rsid w:val="000A71AE"/>
    <w:rsid w:val="000B02BC"/>
    <w:rsid w:val="000B5BFC"/>
    <w:rsid w:val="000C0CBF"/>
    <w:rsid w:val="000C0D7A"/>
    <w:rsid w:val="000C2393"/>
    <w:rsid w:val="000C54FD"/>
    <w:rsid w:val="000C61CD"/>
    <w:rsid w:val="000C69DC"/>
    <w:rsid w:val="000D12F0"/>
    <w:rsid w:val="000D29EB"/>
    <w:rsid w:val="000D6070"/>
    <w:rsid w:val="000D7B6A"/>
    <w:rsid w:val="000D7D4C"/>
    <w:rsid w:val="000E0BBE"/>
    <w:rsid w:val="000E0D31"/>
    <w:rsid w:val="000E14EE"/>
    <w:rsid w:val="000E203B"/>
    <w:rsid w:val="000E32B9"/>
    <w:rsid w:val="000F1253"/>
    <w:rsid w:val="000F2385"/>
    <w:rsid w:val="000F5D50"/>
    <w:rsid w:val="000F6FF7"/>
    <w:rsid w:val="000F7557"/>
    <w:rsid w:val="00101D5F"/>
    <w:rsid w:val="00106156"/>
    <w:rsid w:val="0011011D"/>
    <w:rsid w:val="0011378B"/>
    <w:rsid w:val="001140FD"/>
    <w:rsid w:val="00114BB4"/>
    <w:rsid w:val="00121521"/>
    <w:rsid w:val="00122DA2"/>
    <w:rsid w:val="001276C0"/>
    <w:rsid w:val="001335B3"/>
    <w:rsid w:val="00135858"/>
    <w:rsid w:val="001370C2"/>
    <w:rsid w:val="00141C1C"/>
    <w:rsid w:val="00142C38"/>
    <w:rsid w:val="001523DE"/>
    <w:rsid w:val="00154342"/>
    <w:rsid w:val="00156965"/>
    <w:rsid w:val="001570A8"/>
    <w:rsid w:val="001571D8"/>
    <w:rsid w:val="00157D4D"/>
    <w:rsid w:val="00161A72"/>
    <w:rsid w:val="001628EF"/>
    <w:rsid w:val="00164E85"/>
    <w:rsid w:val="00172581"/>
    <w:rsid w:val="00173E55"/>
    <w:rsid w:val="00174C46"/>
    <w:rsid w:val="00175A15"/>
    <w:rsid w:val="001823BF"/>
    <w:rsid w:val="00193B30"/>
    <w:rsid w:val="00196E53"/>
    <w:rsid w:val="001A02C4"/>
    <w:rsid w:val="001A0728"/>
    <w:rsid w:val="001A096A"/>
    <w:rsid w:val="001A0F40"/>
    <w:rsid w:val="001A1677"/>
    <w:rsid w:val="001B30AD"/>
    <w:rsid w:val="001B5494"/>
    <w:rsid w:val="001C1669"/>
    <w:rsid w:val="001C3A57"/>
    <w:rsid w:val="001C5A9E"/>
    <w:rsid w:val="001E0263"/>
    <w:rsid w:val="001E0AF1"/>
    <w:rsid w:val="001E68DD"/>
    <w:rsid w:val="001E7FCD"/>
    <w:rsid w:val="001F434C"/>
    <w:rsid w:val="001F507E"/>
    <w:rsid w:val="00200951"/>
    <w:rsid w:val="00203030"/>
    <w:rsid w:val="00206C7B"/>
    <w:rsid w:val="002105E8"/>
    <w:rsid w:val="00213DEE"/>
    <w:rsid w:val="002141EB"/>
    <w:rsid w:val="00214918"/>
    <w:rsid w:val="0021540D"/>
    <w:rsid w:val="002213DA"/>
    <w:rsid w:val="002241BC"/>
    <w:rsid w:val="00225F73"/>
    <w:rsid w:val="002273F3"/>
    <w:rsid w:val="00227FB5"/>
    <w:rsid w:val="002308D3"/>
    <w:rsid w:val="002349AF"/>
    <w:rsid w:val="00235C2E"/>
    <w:rsid w:val="002363A8"/>
    <w:rsid w:val="002370AC"/>
    <w:rsid w:val="00242AD9"/>
    <w:rsid w:val="00244607"/>
    <w:rsid w:val="00247CE9"/>
    <w:rsid w:val="00252E8B"/>
    <w:rsid w:val="00254C14"/>
    <w:rsid w:val="00260150"/>
    <w:rsid w:val="00270A86"/>
    <w:rsid w:val="00271006"/>
    <w:rsid w:val="00275284"/>
    <w:rsid w:val="00277B07"/>
    <w:rsid w:val="00285CF2"/>
    <w:rsid w:val="002922CB"/>
    <w:rsid w:val="002938E0"/>
    <w:rsid w:val="00296D10"/>
    <w:rsid w:val="0029724E"/>
    <w:rsid w:val="002B4C87"/>
    <w:rsid w:val="002C1FC8"/>
    <w:rsid w:val="002C4763"/>
    <w:rsid w:val="002C6041"/>
    <w:rsid w:val="002D50E0"/>
    <w:rsid w:val="002E1063"/>
    <w:rsid w:val="002E140A"/>
    <w:rsid w:val="002E2C69"/>
    <w:rsid w:val="002E5EA4"/>
    <w:rsid w:val="002E5EF9"/>
    <w:rsid w:val="002E6B51"/>
    <w:rsid w:val="002F17B0"/>
    <w:rsid w:val="002F1A5F"/>
    <w:rsid w:val="002F539A"/>
    <w:rsid w:val="002F5DCC"/>
    <w:rsid w:val="002F66A8"/>
    <w:rsid w:val="0030185C"/>
    <w:rsid w:val="00302E16"/>
    <w:rsid w:val="00306D54"/>
    <w:rsid w:val="00307A53"/>
    <w:rsid w:val="003205B5"/>
    <w:rsid w:val="00322E35"/>
    <w:rsid w:val="00324618"/>
    <w:rsid w:val="00331AEB"/>
    <w:rsid w:val="0033656F"/>
    <w:rsid w:val="00341A58"/>
    <w:rsid w:val="003432D2"/>
    <w:rsid w:val="00343604"/>
    <w:rsid w:val="00346A26"/>
    <w:rsid w:val="0034726B"/>
    <w:rsid w:val="003546B9"/>
    <w:rsid w:val="003628CA"/>
    <w:rsid w:val="00363A79"/>
    <w:rsid w:val="003755B5"/>
    <w:rsid w:val="00375843"/>
    <w:rsid w:val="00376DCE"/>
    <w:rsid w:val="0039139E"/>
    <w:rsid w:val="003972BB"/>
    <w:rsid w:val="003A1F5A"/>
    <w:rsid w:val="003A2994"/>
    <w:rsid w:val="003A3408"/>
    <w:rsid w:val="003A6BE5"/>
    <w:rsid w:val="003A7DD9"/>
    <w:rsid w:val="003B2EBF"/>
    <w:rsid w:val="003B3534"/>
    <w:rsid w:val="003B5D62"/>
    <w:rsid w:val="003B5FF8"/>
    <w:rsid w:val="003B6BA5"/>
    <w:rsid w:val="003C0739"/>
    <w:rsid w:val="003C3449"/>
    <w:rsid w:val="003C3E67"/>
    <w:rsid w:val="003C4450"/>
    <w:rsid w:val="003D32DE"/>
    <w:rsid w:val="003D4A67"/>
    <w:rsid w:val="003D665A"/>
    <w:rsid w:val="003E01EC"/>
    <w:rsid w:val="003E12C7"/>
    <w:rsid w:val="003E794C"/>
    <w:rsid w:val="003F7C93"/>
    <w:rsid w:val="00404F52"/>
    <w:rsid w:val="00410F62"/>
    <w:rsid w:val="004127DD"/>
    <w:rsid w:val="00432B3C"/>
    <w:rsid w:val="00435D35"/>
    <w:rsid w:val="00437831"/>
    <w:rsid w:val="00445E9B"/>
    <w:rsid w:val="004509CA"/>
    <w:rsid w:val="00460CDD"/>
    <w:rsid w:val="004637AD"/>
    <w:rsid w:val="00463C8E"/>
    <w:rsid w:val="00465E14"/>
    <w:rsid w:val="00467E99"/>
    <w:rsid w:val="004716B3"/>
    <w:rsid w:val="00472525"/>
    <w:rsid w:val="00473E58"/>
    <w:rsid w:val="004744A7"/>
    <w:rsid w:val="00476D82"/>
    <w:rsid w:val="0048517C"/>
    <w:rsid w:val="004853DD"/>
    <w:rsid w:val="004936ED"/>
    <w:rsid w:val="004947AF"/>
    <w:rsid w:val="004952D7"/>
    <w:rsid w:val="00496CF8"/>
    <w:rsid w:val="004A271E"/>
    <w:rsid w:val="004A3C02"/>
    <w:rsid w:val="004A6589"/>
    <w:rsid w:val="004B035E"/>
    <w:rsid w:val="004B11A7"/>
    <w:rsid w:val="004B2E1A"/>
    <w:rsid w:val="004B524B"/>
    <w:rsid w:val="004B5BD1"/>
    <w:rsid w:val="004C1677"/>
    <w:rsid w:val="004C3FA1"/>
    <w:rsid w:val="004C4264"/>
    <w:rsid w:val="004C570D"/>
    <w:rsid w:val="004C5C69"/>
    <w:rsid w:val="004C5EB1"/>
    <w:rsid w:val="004D152D"/>
    <w:rsid w:val="004D2E24"/>
    <w:rsid w:val="004D4222"/>
    <w:rsid w:val="004D4745"/>
    <w:rsid w:val="004E1C01"/>
    <w:rsid w:val="004E2BC0"/>
    <w:rsid w:val="004E53B4"/>
    <w:rsid w:val="004E6BEE"/>
    <w:rsid w:val="004F4BD4"/>
    <w:rsid w:val="00501600"/>
    <w:rsid w:val="00502B8C"/>
    <w:rsid w:val="00504B69"/>
    <w:rsid w:val="0051694C"/>
    <w:rsid w:val="00524095"/>
    <w:rsid w:val="0052463E"/>
    <w:rsid w:val="00532B46"/>
    <w:rsid w:val="00537981"/>
    <w:rsid w:val="0054348E"/>
    <w:rsid w:val="00544E25"/>
    <w:rsid w:val="00546F91"/>
    <w:rsid w:val="005519C3"/>
    <w:rsid w:val="005521FF"/>
    <w:rsid w:val="00556AD0"/>
    <w:rsid w:val="00557200"/>
    <w:rsid w:val="00557C39"/>
    <w:rsid w:val="005632E0"/>
    <w:rsid w:val="005634EC"/>
    <w:rsid w:val="00565EF1"/>
    <w:rsid w:val="005665C7"/>
    <w:rsid w:val="00566CC8"/>
    <w:rsid w:val="0056714C"/>
    <w:rsid w:val="00570AFB"/>
    <w:rsid w:val="0057115B"/>
    <w:rsid w:val="00571FF4"/>
    <w:rsid w:val="00584992"/>
    <w:rsid w:val="00584C81"/>
    <w:rsid w:val="005851D3"/>
    <w:rsid w:val="005900D7"/>
    <w:rsid w:val="005942D8"/>
    <w:rsid w:val="005947A0"/>
    <w:rsid w:val="00595014"/>
    <w:rsid w:val="005B01B1"/>
    <w:rsid w:val="005B0790"/>
    <w:rsid w:val="005B538E"/>
    <w:rsid w:val="005B55FC"/>
    <w:rsid w:val="005B6C31"/>
    <w:rsid w:val="005B7BEE"/>
    <w:rsid w:val="005C1511"/>
    <w:rsid w:val="005C1C38"/>
    <w:rsid w:val="005C47F2"/>
    <w:rsid w:val="005C6700"/>
    <w:rsid w:val="005C6F2D"/>
    <w:rsid w:val="005D01C3"/>
    <w:rsid w:val="005D7621"/>
    <w:rsid w:val="005E4817"/>
    <w:rsid w:val="005E4D1E"/>
    <w:rsid w:val="005E751B"/>
    <w:rsid w:val="005F2645"/>
    <w:rsid w:val="00602F52"/>
    <w:rsid w:val="006035F8"/>
    <w:rsid w:val="00604B88"/>
    <w:rsid w:val="00605F09"/>
    <w:rsid w:val="00610F32"/>
    <w:rsid w:val="00610F38"/>
    <w:rsid w:val="00613825"/>
    <w:rsid w:val="00613D8E"/>
    <w:rsid w:val="00621BF0"/>
    <w:rsid w:val="006249C5"/>
    <w:rsid w:val="00624CA1"/>
    <w:rsid w:val="00627CD7"/>
    <w:rsid w:val="006336D9"/>
    <w:rsid w:val="00633A2A"/>
    <w:rsid w:val="00637FDB"/>
    <w:rsid w:val="00651AA2"/>
    <w:rsid w:val="00651E6F"/>
    <w:rsid w:val="00663ABC"/>
    <w:rsid w:val="00666D54"/>
    <w:rsid w:val="00683142"/>
    <w:rsid w:val="006865E0"/>
    <w:rsid w:val="0068667F"/>
    <w:rsid w:val="006866D0"/>
    <w:rsid w:val="00690B18"/>
    <w:rsid w:val="00691E13"/>
    <w:rsid w:val="0069699E"/>
    <w:rsid w:val="00697A6E"/>
    <w:rsid w:val="006A150F"/>
    <w:rsid w:val="006A1FFC"/>
    <w:rsid w:val="006A3411"/>
    <w:rsid w:val="006A4B1C"/>
    <w:rsid w:val="006A548F"/>
    <w:rsid w:val="006A7014"/>
    <w:rsid w:val="006B2673"/>
    <w:rsid w:val="006B3CA5"/>
    <w:rsid w:val="006B4A1F"/>
    <w:rsid w:val="006B7DDD"/>
    <w:rsid w:val="006C15FA"/>
    <w:rsid w:val="006C1EF7"/>
    <w:rsid w:val="006C3F12"/>
    <w:rsid w:val="006C3F52"/>
    <w:rsid w:val="006C5847"/>
    <w:rsid w:val="006D07B4"/>
    <w:rsid w:val="006D2ABB"/>
    <w:rsid w:val="006D5010"/>
    <w:rsid w:val="006D557B"/>
    <w:rsid w:val="006E0153"/>
    <w:rsid w:val="006E783B"/>
    <w:rsid w:val="006E7B97"/>
    <w:rsid w:val="006F0C46"/>
    <w:rsid w:val="00702C69"/>
    <w:rsid w:val="0070409B"/>
    <w:rsid w:val="00706BAD"/>
    <w:rsid w:val="0070723E"/>
    <w:rsid w:val="007079B9"/>
    <w:rsid w:val="00707E60"/>
    <w:rsid w:val="00712763"/>
    <w:rsid w:val="007131BF"/>
    <w:rsid w:val="00713ED9"/>
    <w:rsid w:val="007169C7"/>
    <w:rsid w:val="00723040"/>
    <w:rsid w:val="00726F84"/>
    <w:rsid w:val="00732899"/>
    <w:rsid w:val="007330D0"/>
    <w:rsid w:val="007368CD"/>
    <w:rsid w:val="007373CA"/>
    <w:rsid w:val="00737917"/>
    <w:rsid w:val="00740939"/>
    <w:rsid w:val="00741E6C"/>
    <w:rsid w:val="00747416"/>
    <w:rsid w:val="0074771F"/>
    <w:rsid w:val="00747DBB"/>
    <w:rsid w:val="00760690"/>
    <w:rsid w:val="00762E28"/>
    <w:rsid w:val="00762FAA"/>
    <w:rsid w:val="00763170"/>
    <w:rsid w:val="00772BCC"/>
    <w:rsid w:val="007764F9"/>
    <w:rsid w:val="0077738D"/>
    <w:rsid w:val="00777664"/>
    <w:rsid w:val="00780731"/>
    <w:rsid w:val="00781840"/>
    <w:rsid w:val="00782B52"/>
    <w:rsid w:val="007833CE"/>
    <w:rsid w:val="007844D2"/>
    <w:rsid w:val="00786957"/>
    <w:rsid w:val="00786E7E"/>
    <w:rsid w:val="00790022"/>
    <w:rsid w:val="00790D9E"/>
    <w:rsid w:val="00792D86"/>
    <w:rsid w:val="007948F0"/>
    <w:rsid w:val="00794F20"/>
    <w:rsid w:val="0079622D"/>
    <w:rsid w:val="007A2D5A"/>
    <w:rsid w:val="007A5876"/>
    <w:rsid w:val="007A6899"/>
    <w:rsid w:val="007B08D8"/>
    <w:rsid w:val="007B6E7C"/>
    <w:rsid w:val="007C2B57"/>
    <w:rsid w:val="007C35C7"/>
    <w:rsid w:val="007C406F"/>
    <w:rsid w:val="007C4729"/>
    <w:rsid w:val="007C4CBF"/>
    <w:rsid w:val="007C53DD"/>
    <w:rsid w:val="007D3673"/>
    <w:rsid w:val="007D570B"/>
    <w:rsid w:val="007E7817"/>
    <w:rsid w:val="007F43AE"/>
    <w:rsid w:val="007F4760"/>
    <w:rsid w:val="007F6D17"/>
    <w:rsid w:val="00801B5D"/>
    <w:rsid w:val="00801F9A"/>
    <w:rsid w:val="008032A3"/>
    <w:rsid w:val="0080404E"/>
    <w:rsid w:val="0081205C"/>
    <w:rsid w:val="00812F2D"/>
    <w:rsid w:val="008152C0"/>
    <w:rsid w:val="00815838"/>
    <w:rsid w:val="008162A4"/>
    <w:rsid w:val="00817C55"/>
    <w:rsid w:val="00820382"/>
    <w:rsid w:val="008223A6"/>
    <w:rsid w:val="0082570B"/>
    <w:rsid w:val="00827759"/>
    <w:rsid w:val="00830F17"/>
    <w:rsid w:val="00832A30"/>
    <w:rsid w:val="00833B9F"/>
    <w:rsid w:val="00843743"/>
    <w:rsid w:val="00851333"/>
    <w:rsid w:val="00856924"/>
    <w:rsid w:val="00861009"/>
    <w:rsid w:val="00861826"/>
    <w:rsid w:val="00861D1A"/>
    <w:rsid w:val="00861E39"/>
    <w:rsid w:val="00862233"/>
    <w:rsid w:val="0086547B"/>
    <w:rsid w:val="0087061B"/>
    <w:rsid w:val="008716F5"/>
    <w:rsid w:val="00871F0A"/>
    <w:rsid w:val="00874422"/>
    <w:rsid w:val="00874CFD"/>
    <w:rsid w:val="008758AB"/>
    <w:rsid w:val="00880323"/>
    <w:rsid w:val="0088328E"/>
    <w:rsid w:val="0088677B"/>
    <w:rsid w:val="008926AA"/>
    <w:rsid w:val="00892763"/>
    <w:rsid w:val="00893177"/>
    <w:rsid w:val="008933B9"/>
    <w:rsid w:val="008A3461"/>
    <w:rsid w:val="008A36A2"/>
    <w:rsid w:val="008A38F3"/>
    <w:rsid w:val="008A58B7"/>
    <w:rsid w:val="008A6122"/>
    <w:rsid w:val="008B0B6F"/>
    <w:rsid w:val="008B36A9"/>
    <w:rsid w:val="008B5E28"/>
    <w:rsid w:val="008C533E"/>
    <w:rsid w:val="008C6F96"/>
    <w:rsid w:val="008D27C8"/>
    <w:rsid w:val="008D34E1"/>
    <w:rsid w:val="008D407F"/>
    <w:rsid w:val="008E3DDA"/>
    <w:rsid w:val="008E44A4"/>
    <w:rsid w:val="008F0BC9"/>
    <w:rsid w:val="008F1877"/>
    <w:rsid w:val="008F2651"/>
    <w:rsid w:val="008F281C"/>
    <w:rsid w:val="008F442F"/>
    <w:rsid w:val="008F5927"/>
    <w:rsid w:val="00902896"/>
    <w:rsid w:val="00905FCF"/>
    <w:rsid w:val="00907AB1"/>
    <w:rsid w:val="0091149C"/>
    <w:rsid w:val="009119AD"/>
    <w:rsid w:val="00912007"/>
    <w:rsid w:val="009120FD"/>
    <w:rsid w:val="009140DE"/>
    <w:rsid w:val="009242F7"/>
    <w:rsid w:val="00925E83"/>
    <w:rsid w:val="0094453F"/>
    <w:rsid w:val="00946CE4"/>
    <w:rsid w:val="00947029"/>
    <w:rsid w:val="0094786C"/>
    <w:rsid w:val="00950327"/>
    <w:rsid w:val="00950C71"/>
    <w:rsid w:val="009521A8"/>
    <w:rsid w:val="0095529A"/>
    <w:rsid w:val="00955D62"/>
    <w:rsid w:val="00956933"/>
    <w:rsid w:val="0096114A"/>
    <w:rsid w:val="009618C0"/>
    <w:rsid w:val="00962DB9"/>
    <w:rsid w:val="00970545"/>
    <w:rsid w:val="00971E9D"/>
    <w:rsid w:val="0097357D"/>
    <w:rsid w:val="009743D9"/>
    <w:rsid w:val="00976564"/>
    <w:rsid w:val="00980394"/>
    <w:rsid w:val="009819C7"/>
    <w:rsid w:val="00984755"/>
    <w:rsid w:val="00985FF1"/>
    <w:rsid w:val="0099010C"/>
    <w:rsid w:val="009934C4"/>
    <w:rsid w:val="009968D5"/>
    <w:rsid w:val="009971B7"/>
    <w:rsid w:val="00997908"/>
    <w:rsid w:val="009A0E22"/>
    <w:rsid w:val="009A135F"/>
    <w:rsid w:val="009A5C20"/>
    <w:rsid w:val="009B0750"/>
    <w:rsid w:val="009B3083"/>
    <w:rsid w:val="009B72B2"/>
    <w:rsid w:val="009C136C"/>
    <w:rsid w:val="009C16F7"/>
    <w:rsid w:val="009C174A"/>
    <w:rsid w:val="009C59F7"/>
    <w:rsid w:val="009C6469"/>
    <w:rsid w:val="009D098B"/>
    <w:rsid w:val="009D1954"/>
    <w:rsid w:val="009D1B18"/>
    <w:rsid w:val="009D2BFC"/>
    <w:rsid w:val="009D3C37"/>
    <w:rsid w:val="009D4D26"/>
    <w:rsid w:val="009E08D4"/>
    <w:rsid w:val="009E17D7"/>
    <w:rsid w:val="009E54BF"/>
    <w:rsid w:val="009E767C"/>
    <w:rsid w:val="009F0E14"/>
    <w:rsid w:val="009F3015"/>
    <w:rsid w:val="009F3671"/>
    <w:rsid w:val="009F39C1"/>
    <w:rsid w:val="009F56AA"/>
    <w:rsid w:val="009F65F1"/>
    <w:rsid w:val="009F6BEE"/>
    <w:rsid w:val="009F77E4"/>
    <w:rsid w:val="00A02193"/>
    <w:rsid w:val="00A06358"/>
    <w:rsid w:val="00A11218"/>
    <w:rsid w:val="00A14188"/>
    <w:rsid w:val="00A15768"/>
    <w:rsid w:val="00A169F6"/>
    <w:rsid w:val="00A16B72"/>
    <w:rsid w:val="00A17589"/>
    <w:rsid w:val="00A207B3"/>
    <w:rsid w:val="00A25D34"/>
    <w:rsid w:val="00A310A2"/>
    <w:rsid w:val="00A32B07"/>
    <w:rsid w:val="00A33268"/>
    <w:rsid w:val="00A3383C"/>
    <w:rsid w:val="00A40D4F"/>
    <w:rsid w:val="00A4195B"/>
    <w:rsid w:val="00A47AA0"/>
    <w:rsid w:val="00A51DF7"/>
    <w:rsid w:val="00A52D4D"/>
    <w:rsid w:val="00A569CA"/>
    <w:rsid w:val="00A62E42"/>
    <w:rsid w:val="00A64DF5"/>
    <w:rsid w:val="00A67B54"/>
    <w:rsid w:val="00A709D0"/>
    <w:rsid w:val="00A70F58"/>
    <w:rsid w:val="00A71B00"/>
    <w:rsid w:val="00A77CEA"/>
    <w:rsid w:val="00A84667"/>
    <w:rsid w:val="00A8520F"/>
    <w:rsid w:val="00A855E4"/>
    <w:rsid w:val="00A85FE5"/>
    <w:rsid w:val="00A949CD"/>
    <w:rsid w:val="00A94FA4"/>
    <w:rsid w:val="00A95FE9"/>
    <w:rsid w:val="00AA13E8"/>
    <w:rsid w:val="00AA7794"/>
    <w:rsid w:val="00AA787C"/>
    <w:rsid w:val="00AB31C8"/>
    <w:rsid w:val="00AB4A93"/>
    <w:rsid w:val="00AC07FC"/>
    <w:rsid w:val="00AC25E4"/>
    <w:rsid w:val="00AC2E01"/>
    <w:rsid w:val="00AC344C"/>
    <w:rsid w:val="00AC4B82"/>
    <w:rsid w:val="00AC7F14"/>
    <w:rsid w:val="00AD1BFC"/>
    <w:rsid w:val="00AD5540"/>
    <w:rsid w:val="00AE1EA2"/>
    <w:rsid w:val="00AE45E1"/>
    <w:rsid w:val="00AE6276"/>
    <w:rsid w:val="00AF1D7F"/>
    <w:rsid w:val="00AF1DE0"/>
    <w:rsid w:val="00AF50B0"/>
    <w:rsid w:val="00AF6486"/>
    <w:rsid w:val="00B00B24"/>
    <w:rsid w:val="00B10EF5"/>
    <w:rsid w:val="00B16AB0"/>
    <w:rsid w:val="00B16C7E"/>
    <w:rsid w:val="00B21DC8"/>
    <w:rsid w:val="00B2223D"/>
    <w:rsid w:val="00B22902"/>
    <w:rsid w:val="00B241F0"/>
    <w:rsid w:val="00B2527D"/>
    <w:rsid w:val="00B25B13"/>
    <w:rsid w:val="00B26F26"/>
    <w:rsid w:val="00B274F9"/>
    <w:rsid w:val="00B35A05"/>
    <w:rsid w:val="00B41A6D"/>
    <w:rsid w:val="00B42B5D"/>
    <w:rsid w:val="00B506CA"/>
    <w:rsid w:val="00B513FC"/>
    <w:rsid w:val="00B6079C"/>
    <w:rsid w:val="00B662CA"/>
    <w:rsid w:val="00B679B3"/>
    <w:rsid w:val="00B67D1F"/>
    <w:rsid w:val="00B75BA3"/>
    <w:rsid w:val="00B82DED"/>
    <w:rsid w:val="00B82E3A"/>
    <w:rsid w:val="00B862A2"/>
    <w:rsid w:val="00B8711C"/>
    <w:rsid w:val="00B90569"/>
    <w:rsid w:val="00B950C4"/>
    <w:rsid w:val="00BA51E2"/>
    <w:rsid w:val="00BB3AE6"/>
    <w:rsid w:val="00BB6981"/>
    <w:rsid w:val="00BC0430"/>
    <w:rsid w:val="00BC4BB5"/>
    <w:rsid w:val="00BC71AF"/>
    <w:rsid w:val="00BD005C"/>
    <w:rsid w:val="00BD024C"/>
    <w:rsid w:val="00BD132F"/>
    <w:rsid w:val="00BD65B3"/>
    <w:rsid w:val="00BF33DC"/>
    <w:rsid w:val="00BF488A"/>
    <w:rsid w:val="00C04B8E"/>
    <w:rsid w:val="00C07CFF"/>
    <w:rsid w:val="00C112B4"/>
    <w:rsid w:val="00C11C2F"/>
    <w:rsid w:val="00C11EFB"/>
    <w:rsid w:val="00C14AFB"/>
    <w:rsid w:val="00C214EA"/>
    <w:rsid w:val="00C23D94"/>
    <w:rsid w:val="00C27535"/>
    <w:rsid w:val="00C305DB"/>
    <w:rsid w:val="00C32E1F"/>
    <w:rsid w:val="00C34794"/>
    <w:rsid w:val="00C36876"/>
    <w:rsid w:val="00C43506"/>
    <w:rsid w:val="00C45BA0"/>
    <w:rsid w:val="00C45E11"/>
    <w:rsid w:val="00C46956"/>
    <w:rsid w:val="00C50C73"/>
    <w:rsid w:val="00C519E3"/>
    <w:rsid w:val="00C540B9"/>
    <w:rsid w:val="00C55DAA"/>
    <w:rsid w:val="00C62A20"/>
    <w:rsid w:val="00C64E22"/>
    <w:rsid w:val="00C658B9"/>
    <w:rsid w:val="00C66871"/>
    <w:rsid w:val="00C70E50"/>
    <w:rsid w:val="00C71306"/>
    <w:rsid w:val="00C728D7"/>
    <w:rsid w:val="00C738A1"/>
    <w:rsid w:val="00C775CE"/>
    <w:rsid w:val="00C92CF8"/>
    <w:rsid w:val="00C945AA"/>
    <w:rsid w:val="00C95AA9"/>
    <w:rsid w:val="00C97A35"/>
    <w:rsid w:val="00CA01D1"/>
    <w:rsid w:val="00CA0FA5"/>
    <w:rsid w:val="00CA4CC9"/>
    <w:rsid w:val="00CA5C60"/>
    <w:rsid w:val="00CA6828"/>
    <w:rsid w:val="00CA68CA"/>
    <w:rsid w:val="00CA7BE7"/>
    <w:rsid w:val="00CB2BE7"/>
    <w:rsid w:val="00CB42A9"/>
    <w:rsid w:val="00CB69A9"/>
    <w:rsid w:val="00CC0127"/>
    <w:rsid w:val="00CC3946"/>
    <w:rsid w:val="00CC3FA6"/>
    <w:rsid w:val="00CC4BA1"/>
    <w:rsid w:val="00CC7B79"/>
    <w:rsid w:val="00CD2A40"/>
    <w:rsid w:val="00CE02FF"/>
    <w:rsid w:val="00CE1348"/>
    <w:rsid w:val="00CF02FC"/>
    <w:rsid w:val="00CF19BE"/>
    <w:rsid w:val="00CF7CE3"/>
    <w:rsid w:val="00D05D83"/>
    <w:rsid w:val="00D05FCE"/>
    <w:rsid w:val="00D079BE"/>
    <w:rsid w:val="00D14DEF"/>
    <w:rsid w:val="00D20686"/>
    <w:rsid w:val="00D211D8"/>
    <w:rsid w:val="00D25BCC"/>
    <w:rsid w:val="00D272D6"/>
    <w:rsid w:val="00D3220D"/>
    <w:rsid w:val="00D33DBF"/>
    <w:rsid w:val="00D34993"/>
    <w:rsid w:val="00D353E6"/>
    <w:rsid w:val="00D35576"/>
    <w:rsid w:val="00D35C19"/>
    <w:rsid w:val="00D36B39"/>
    <w:rsid w:val="00D37F77"/>
    <w:rsid w:val="00D4112C"/>
    <w:rsid w:val="00D42A65"/>
    <w:rsid w:val="00D4670B"/>
    <w:rsid w:val="00D53C72"/>
    <w:rsid w:val="00D55396"/>
    <w:rsid w:val="00D6134E"/>
    <w:rsid w:val="00D63C82"/>
    <w:rsid w:val="00D65993"/>
    <w:rsid w:val="00D65B87"/>
    <w:rsid w:val="00D71DA1"/>
    <w:rsid w:val="00D73742"/>
    <w:rsid w:val="00D75474"/>
    <w:rsid w:val="00D80013"/>
    <w:rsid w:val="00D80FE3"/>
    <w:rsid w:val="00D81350"/>
    <w:rsid w:val="00D81686"/>
    <w:rsid w:val="00D819A9"/>
    <w:rsid w:val="00D8724D"/>
    <w:rsid w:val="00D872BE"/>
    <w:rsid w:val="00D95C31"/>
    <w:rsid w:val="00D96D95"/>
    <w:rsid w:val="00DA0EEA"/>
    <w:rsid w:val="00DA1298"/>
    <w:rsid w:val="00DA2A28"/>
    <w:rsid w:val="00DA3918"/>
    <w:rsid w:val="00DA4683"/>
    <w:rsid w:val="00DA4E95"/>
    <w:rsid w:val="00DA57E0"/>
    <w:rsid w:val="00DA6387"/>
    <w:rsid w:val="00DA644C"/>
    <w:rsid w:val="00DA723B"/>
    <w:rsid w:val="00DB13F4"/>
    <w:rsid w:val="00DB3E21"/>
    <w:rsid w:val="00DB4EA4"/>
    <w:rsid w:val="00DB519A"/>
    <w:rsid w:val="00DB7604"/>
    <w:rsid w:val="00DB7765"/>
    <w:rsid w:val="00DC0119"/>
    <w:rsid w:val="00DC1C0E"/>
    <w:rsid w:val="00DC5C5B"/>
    <w:rsid w:val="00DE0518"/>
    <w:rsid w:val="00DE2038"/>
    <w:rsid w:val="00DE233A"/>
    <w:rsid w:val="00DF089F"/>
    <w:rsid w:val="00DF273A"/>
    <w:rsid w:val="00DF28ED"/>
    <w:rsid w:val="00DF32B6"/>
    <w:rsid w:val="00DF4634"/>
    <w:rsid w:val="00DF4F08"/>
    <w:rsid w:val="00DF54DF"/>
    <w:rsid w:val="00E0667A"/>
    <w:rsid w:val="00E0672A"/>
    <w:rsid w:val="00E07D76"/>
    <w:rsid w:val="00E11488"/>
    <w:rsid w:val="00E1647B"/>
    <w:rsid w:val="00E221DA"/>
    <w:rsid w:val="00E23A0E"/>
    <w:rsid w:val="00E23FB4"/>
    <w:rsid w:val="00E25D7C"/>
    <w:rsid w:val="00E2649B"/>
    <w:rsid w:val="00E30B79"/>
    <w:rsid w:val="00E34D97"/>
    <w:rsid w:val="00E40E23"/>
    <w:rsid w:val="00E55082"/>
    <w:rsid w:val="00E57A41"/>
    <w:rsid w:val="00E63B19"/>
    <w:rsid w:val="00E6423D"/>
    <w:rsid w:val="00E64890"/>
    <w:rsid w:val="00E65541"/>
    <w:rsid w:val="00E657C9"/>
    <w:rsid w:val="00E65DC5"/>
    <w:rsid w:val="00E66C8D"/>
    <w:rsid w:val="00E66DB1"/>
    <w:rsid w:val="00E76A45"/>
    <w:rsid w:val="00E77456"/>
    <w:rsid w:val="00E77A5B"/>
    <w:rsid w:val="00E80784"/>
    <w:rsid w:val="00E81D8D"/>
    <w:rsid w:val="00E873B2"/>
    <w:rsid w:val="00E87C84"/>
    <w:rsid w:val="00E90810"/>
    <w:rsid w:val="00E962F9"/>
    <w:rsid w:val="00EA0F4F"/>
    <w:rsid w:val="00EA620D"/>
    <w:rsid w:val="00EA6383"/>
    <w:rsid w:val="00EA6422"/>
    <w:rsid w:val="00EB1F2A"/>
    <w:rsid w:val="00EB42FA"/>
    <w:rsid w:val="00EB52C4"/>
    <w:rsid w:val="00EC1A68"/>
    <w:rsid w:val="00EC1B23"/>
    <w:rsid w:val="00EC66B3"/>
    <w:rsid w:val="00EC7FC8"/>
    <w:rsid w:val="00ED02A5"/>
    <w:rsid w:val="00ED1A81"/>
    <w:rsid w:val="00ED44CB"/>
    <w:rsid w:val="00ED520A"/>
    <w:rsid w:val="00ED5913"/>
    <w:rsid w:val="00ED5B7F"/>
    <w:rsid w:val="00EE6546"/>
    <w:rsid w:val="00EF3ADE"/>
    <w:rsid w:val="00EF4B8A"/>
    <w:rsid w:val="00F02CF8"/>
    <w:rsid w:val="00F04F3C"/>
    <w:rsid w:val="00F05482"/>
    <w:rsid w:val="00F056E9"/>
    <w:rsid w:val="00F05D37"/>
    <w:rsid w:val="00F06141"/>
    <w:rsid w:val="00F06A80"/>
    <w:rsid w:val="00F11180"/>
    <w:rsid w:val="00F15749"/>
    <w:rsid w:val="00F15DE0"/>
    <w:rsid w:val="00F2105F"/>
    <w:rsid w:val="00F36C73"/>
    <w:rsid w:val="00F4009D"/>
    <w:rsid w:val="00F4348B"/>
    <w:rsid w:val="00F435A3"/>
    <w:rsid w:val="00F501BD"/>
    <w:rsid w:val="00F65255"/>
    <w:rsid w:val="00F7023F"/>
    <w:rsid w:val="00F711FD"/>
    <w:rsid w:val="00F7198E"/>
    <w:rsid w:val="00F72A6A"/>
    <w:rsid w:val="00F75B21"/>
    <w:rsid w:val="00F773AD"/>
    <w:rsid w:val="00F805DD"/>
    <w:rsid w:val="00F80D90"/>
    <w:rsid w:val="00F864A1"/>
    <w:rsid w:val="00F92A61"/>
    <w:rsid w:val="00F9731E"/>
    <w:rsid w:val="00FA154B"/>
    <w:rsid w:val="00FA1F09"/>
    <w:rsid w:val="00FA35A1"/>
    <w:rsid w:val="00FA481A"/>
    <w:rsid w:val="00FA5452"/>
    <w:rsid w:val="00FA5F1E"/>
    <w:rsid w:val="00FA6009"/>
    <w:rsid w:val="00FA7482"/>
    <w:rsid w:val="00FB1462"/>
    <w:rsid w:val="00FB4262"/>
    <w:rsid w:val="00FB7106"/>
    <w:rsid w:val="00FC0A61"/>
    <w:rsid w:val="00FC3EAE"/>
    <w:rsid w:val="00FC4986"/>
    <w:rsid w:val="00FC6B2C"/>
    <w:rsid w:val="00FC7103"/>
    <w:rsid w:val="00FD2738"/>
    <w:rsid w:val="00FD39EE"/>
    <w:rsid w:val="00FD52D7"/>
    <w:rsid w:val="00FD7DBA"/>
    <w:rsid w:val="00FE1159"/>
    <w:rsid w:val="00FE7251"/>
    <w:rsid w:val="00FF0EC6"/>
    <w:rsid w:val="00FF4227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1FEFA"/>
  <w15:docId w15:val="{32CE6D51-1721-45F5-A78F-C928AD9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AT" w:eastAsia="en-US" w:bidi="ar-SA"/>
      </w:rPr>
    </w:rPrDefault>
    <w:pPrDefault>
      <w:pPr>
        <w:ind w:left="397" w:right="57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38"/>
    <w:pPr>
      <w:spacing w:after="100"/>
      <w:ind w:left="0" w:right="0" w:firstLine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8CA"/>
    <w:pPr>
      <w:keepNext/>
      <w:keepLines/>
      <w:numPr>
        <w:numId w:val="14"/>
      </w:numPr>
      <w:spacing w:before="240" w:after="240"/>
      <w:outlineLvl w:val="0"/>
    </w:pPr>
    <w:rPr>
      <w:rFonts w:eastAsiaTheme="majorEastAsia" w:cstheme="majorBidi"/>
      <w:b/>
      <w:bCs/>
      <w:color w:val="00AFC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84"/>
    <w:pPr>
      <w:keepNext/>
      <w:keepLines/>
      <w:numPr>
        <w:ilvl w:val="1"/>
        <w:numId w:val="14"/>
      </w:numPr>
      <w:spacing w:before="120" w:after="120"/>
      <w:outlineLvl w:val="1"/>
    </w:pPr>
    <w:rPr>
      <w:rFonts w:eastAsiaTheme="majorEastAsia" w:cstheme="majorBidi"/>
      <w:b/>
      <w:bCs/>
      <w:color w:val="00AFCB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66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06A80"/>
    <w:pPr>
      <w:keepNext/>
      <w:keepLines/>
      <w:numPr>
        <w:ilvl w:val="3"/>
        <w:numId w:val="14"/>
      </w:numPr>
      <w:spacing w:before="1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50C73"/>
    <w:pPr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0C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Titel">
    <w:name w:val="LogoTitel"/>
    <w:basedOn w:val="Normal"/>
    <w:rsid w:val="00E77456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66B3"/>
    <w:pPr>
      <w:pBdr>
        <w:top w:val="single" w:sz="24" w:space="1" w:color="78B800"/>
        <w:left w:val="single" w:sz="24" w:space="0" w:color="78B800"/>
        <w:bottom w:val="single" w:sz="24" w:space="1" w:color="78B800"/>
        <w:right w:val="single" w:sz="24" w:space="0" w:color="78B800"/>
      </w:pBdr>
      <w:shd w:val="clear" w:color="auto" w:fill="78B800"/>
      <w:tabs>
        <w:tab w:val="left" w:pos="1276"/>
        <w:tab w:val="left" w:pos="2835"/>
      </w:tabs>
      <w:ind w:left="85" w:right="85"/>
    </w:pPr>
    <w:rPr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C66B3"/>
    <w:rPr>
      <w:color w:val="FFFFFF" w:themeColor="background1"/>
      <w:sz w:val="16"/>
      <w:shd w:val="clear" w:color="auto" w:fill="78B800"/>
    </w:rPr>
  </w:style>
  <w:style w:type="paragraph" w:styleId="Footer">
    <w:name w:val="footer"/>
    <w:basedOn w:val="Normal"/>
    <w:link w:val="FooterChar"/>
    <w:uiPriority w:val="99"/>
    <w:unhideWhenUsed/>
    <w:rsid w:val="006E7B97"/>
    <w:pPr>
      <w:shd w:val="clear" w:color="auto" w:fill="78B800"/>
      <w:tabs>
        <w:tab w:val="center" w:pos="4536"/>
        <w:tab w:val="right" w:pos="9072"/>
      </w:tabs>
      <w:ind w:left="5670"/>
      <w:jc w:val="right"/>
    </w:pPr>
    <w:rPr>
      <w:color w:val="FFFFFF" w:themeColor="background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E7B97"/>
    <w:rPr>
      <w:color w:val="FFFFFF" w:themeColor="background1"/>
      <w:sz w:val="16"/>
      <w:shd w:val="clear" w:color="auto" w:fill="78B800"/>
    </w:rPr>
  </w:style>
  <w:style w:type="paragraph" w:styleId="Title">
    <w:name w:val="Title"/>
    <w:basedOn w:val="Normal"/>
    <w:next w:val="Normal"/>
    <w:link w:val="TitleChar"/>
    <w:uiPriority w:val="10"/>
    <w:rsid w:val="00786E7E"/>
    <w:pPr>
      <w:spacing w:after="240"/>
      <w:contextualSpacing/>
    </w:pPr>
    <w:rPr>
      <w:rFonts w:eastAsiaTheme="majorEastAsia" w:cstheme="majorBidi"/>
      <w:b/>
      <w:color w:val="78B8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E7E"/>
    <w:rPr>
      <w:rFonts w:eastAsiaTheme="majorEastAsia" w:cstheme="majorBidi"/>
      <w:b/>
      <w:color w:val="78B800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786E7E"/>
    <w:pPr>
      <w:numPr>
        <w:ilvl w:val="1"/>
      </w:numPr>
      <w:ind w:left="397" w:hanging="340"/>
    </w:pPr>
    <w:rPr>
      <w:rFonts w:eastAsiaTheme="majorEastAsia" w:cstheme="majorBidi"/>
      <w:b/>
      <w:iCs/>
      <w:color w:val="78B800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6E7E"/>
    <w:rPr>
      <w:rFonts w:eastAsiaTheme="majorEastAsia" w:cstheme="majorBidi"/>
      <w:b/>
      <w:iCs/>
      <w:color w:val="78B800"/>
      <w:spacing w:val="15"/>
      <w:sz w:val="32"/>
      <w:szCs w:val="24"/>
    </w:rPr>
  </w:style>
  <w:style w:type="paragraph" w:customStyle="1" w:styleId="InfoTitel">
    <w:name w:val="InfoTitel"/>
    <w:basedOn w:val="Normal"/>
    <w:rsid w:val="00786E7E"/>
    <w:pPr>
      <w:tabs>
        <w:tab w:val="left" w:pos="1701"/>
      </w:tabs>
    </w:pPr>
    <w:rPr>
      <w:color w:val="78B800"/>
    </w:rPr>
  </w:style>
  <w:style w:type="character" w:customStyle="1" w:styleId="Heading1Char">
    <w:name w:val="Heading 1 Char"/>
    <w:basedOn w:val="DefaultParagraphFont"/>
    <w:link w:val="Heading1"/>
    <w:uiPriority w:val="9"/>
    <w:rsid w:val="003628CA"/>
    <w:rPr>
      <w:rFonts w:eastAsiaTheme="majorEastAsia" w:cstheme="majorBidi"/>
      <w:b/>
      <w:bCs/>
      <w:color w:val="00AFC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584"/>
    <w:rPr>
      <w:rFonts w:eastAsiaTheme="majorEastAsia" w:cstheme="majorBidi"/>
      <w:b/>
      <w:bCs/>
      <w:color w:val="00AFCB"/>
      <w:sz w:val="24"/>
      <w:szCs w:val="26"/>
    </w:rPr>
  </w:style>
  <w:style w:type="numbering" w:customStyle="1" w:styleId="berschriften">
    <w:name w:val="Überschriften"/>
    <w:uiPriority w:val="99"/>
    <w:rsid w:val="00EC66B3"/>
    <w:pPr>
      <w:numPr>
        <w:numId w:val="6"/>
      </w:numPr>
    </w:pPr>
  </w:style>
  <w:style w:type="paragraph" w:customStyle="1" w:styleId="Inhalt">
    <w:name w:val="Inhalt"/>
    <w:basedOn w:val="Normal"/>
    <w:qFormat/>
    <w:rsid w:val="00D35C19"/>
    <w:pPr>
      <w:keepNext/>
      <w:keepLines/>
      <w:pageBreakBefore/>
      <w:spacing w:before="240" w:after="240"/>
    </w:pPr>
    <w:rPr>
      <w:b/>
      <w:color w:val="00AFCB"/>
      <w:sz w:val="32"/>
      <w:szCs w:val="20"/>
    </w:rPr>
  </w:style>
  <w:style w:type="table" w:styleId="TableGrid">
    <w:name w:val="Table Grid"/>
    <w:basedOn w:val="TableNormal"/>
    <w:uiPriority w:val="59"/>
    <w:rsid w:val="008F59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</w:style>
  <w:style w:type="paragraph" w:customStyle="1" w:styleId="Tabellentitel">
    <w:name w:val="Tabellentitel"/>
    <w:basedOn w:val="Normal"/>
    <w:qFormat/>
    <w:rsid w:val="00B2223D"/>
    <w:pPr>
      <w:spacing w:before="80" w:after="80"/>
      <w:jc w:val="center"/>
    </w:pPr>
    <w:rPr>
      <w:b/>
      <w:color w:val="FFFFFF" w:themeColor="background1"/>
    </w:rPr>
  </w:style>
  <w:style w:type="paragraph" w:customStyle="1" w:styleId="TabelleSpaltentitel">
    <w:name w:val="TabelleSpaltentitel"/>
    <w:basedOn w:val="Normal"/>
    <w:qFormat/>
    <w:rsid w:val="00A47AA0"/>
    <w:pPr>
      <w:spacing w:before="40" w:after="40"/>
      <w:ind w:left="57" w:right="57"/>
      <w:jc w:val="center"/>
    </w:pPr>
    <w:rPr>
      <w:b/>
      <w:color w:val="FFFFFF" w:themeColor="background1"/>
    </w:rPr>
  </w:style>
  <w:style w:type="paragraph" w:customStyle="1" w:styleId="TabellenText">
    <w:name w:val="TabellenText"/>
    <w:basedOn w:val="Normal"/>
    <w:qFormat/>
    <w:rsid w:val="00DA3918"/>
    <w:pPr>
      <w:spacing w:before="40" w:after="40"/>
      <w:ind w:left="57" w:right="57"/>
    </w:pPr>
  </w:style>
  <w:style w:type="character" w:customStyle="1" w:styleId="Heading3Char">
    <w:name w:val="Heading 3 Char"/>
    <w:basedOn w:val="DefaultParagraphFont"/>
    <w:link w:val="Heading3"/>
    <w:uiPriority w:val="9"/>
    <w:rsid w:val="002922C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TabellenListe">
    <w:name w:val="TabellenListe"/>
    <w:basedOn w:val="TabellenText"/>
    <w:qFormat/>
    <w:rsid w:val="00D35C19"/>
    <w:pPr>
      <w:numPr>
        <w:numId w:val="8"/>
      </w:numPr>
      <w:tabs>
        <w:tab w:val="left" w:pos="284"/>
      </w:tabs>
    </w:pPr>
  </w:style>
  <w:style w:type="character" w:customStyle="1" w:styleId="TextHervorgehoben">
    <w:name w:val="TextHervorgehoben"/>
    <w:basedOn w:val="DefaultParagraphFont"/>
    <w:uiPriority w:val="1"/>
    <w:qFormat/>
    <w:rsid w:val="00D35C19"/>
    <w:rPr>
      <w:b/>
      <w:color w:val="00AFCB"/>
      <w:szCs w:val="20"/>
    </w:rPr>
  </w:style>
  <w:style w:type="character" w:styleId="Hyperlink">
    <w:name w:val="Hyperlink"/>
    <w:basedOn w:val="DefaultParagraphFont"/>
    <w:uiPriority w:val="99"/>
    <w:unhideWhenUsed/>
    <w:rsid w:val="00874CFD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00ED44CB"/>
    <w:pPr>
      <w:tabs>
        <w:tab w:val="left" w:pos="567"/>
        <w:tab w:val="right" w:pos="7655"/>
      </w:tabs>
      <w:spacing w:before="120"/>
      <w:ind w:left="567" w:hanging="567"/>
    </w:pPr>
    <w:rPr>
      <w:b/>
      <w:color w:val="00AFCB"/>
    </w:rPr>
  </w:style>
  <w:style w:type="paragraph" w:styleId="TOC2">
    <w:name w:val="toc 2"/>
    <w:basedOn w:val="Normal"/>
    <w:next w:val="Normal"/>
    <w:uiPriority w:val="39"/>
    <w:unhideWhenUsed/>
    <w:rsid w:val="00ED44CB"/>
    <w:pPr>
      <w:tabs>
        <w:tab w:val="left" w:pos="567"/>
        <w:tab w:val="right" w:pos="7655"/>
      </w:tabs>
      <w:ind w:left="567" w:hanging="567"/>
    </w:pPr>
    <w:rPr>
      <w:color w:val="00AFCB"/>
    </w:rPr>
  </w:style>
  <w:style w:type="character" w:customStyle="1" w:styleId="TabellenTextKlein">
    <w:name w:val="TabellenTextKlein"/>
    <w:basedOn w:val="DefaultParagraphFont"/>
    <w:uiPriority w:val="1"/>
    <w:qFormat/>
    <w:rsid w:val="00EC66B3"/>
    <w:rPr>
      <w:rFonts w:asciiTheme="minorHAnsi" w:hAnsiTheme="minorHAnsi"/>
      <w:color w:val="auto"/>
      <w:sz w:val="16"/>
      <w:szCs w:val="14"/>
    </w:rPr>
  </w:style>
  <w:style w:type="paragraph" w:customStyle="1" w:styleId="Aufzhlung">
    <w:name w:val="Aufzählung"/>
    <w:basedOn w:val="Normal"/>
    <w:rsid w:val="009D1B18"/>
    <w:pPr>
      <w:numPr>
        <w:numId w:val="9"/>
      </w:numPr>
      <w:spacing w:before="20"/>
    </w:pPr>
    <w:rPr>
      <w:rFonts w:ascii="Arial" w:eastAsia="Times New Roman" w:hAnsi="Arial" w:cs="Arial"/>
      <w:sz w:val="18"/>
      <w:szCs w:val="20"/>
      <w:lang w:val="de-DE" w:eastAsia="de-DE"/>
    </w:rPr>
  </w:style>
  <w:style w:type="paragraph" w:customStyle="1" w:styleId="Konzernzeichen">
    <w:name w:val="Konzernzeichen"/>
    <w:basedOn w:val="Normal"/>
    <w:rsid w:val="009D1B18"/>
    <w:pPr>
      <w:framePr w:w="3119" w:h="907" w:hSpace="142" w:wrap="around" w:vAnchor="page" w:hAnchor="page" w:x="341" w:y="15537"/>
      <w:spacing w:line="960" w:lineRule="exact"/>
    </w:pPr>
    <w:rPr>
      <w:rFonts w:ascii="TeleLogo" w:eastAsia="Times New Roman" w:hAnsi="TeleLogo" w:cs="Times New Roman"/>
      <w:sz w:val="104"/>
      <w:szCs w:val="20"/>
      <w:lang w:val="de-DE" w:eastAsia="de-DE"/>
    </w:rPr>
  </w:style>
  <w:style w:type="paragraph" w:customStyle="1" w:styleId="Textliste">
    <w:name w:val="Textliste"/>
    <w:basedOn w:val="Normal"/>
    <w:qFormat/>
    <w:rsid w:val="00DF32B6"/>
    <w:pPr>
      <w:numPr>
        <w:numId w:val="10"/>
      </w:numPr>
      <w:tabs>
        <w:tab w:val="left" w:pos="284"/>
      </w:tabs>
      <w:ind w:left="284" w:hanging="284"/>
    </w:pPr>
  </w:style>
  <w:style w:type="paragraph" w:customStyle="1" w:styleId="KopfzeileA3">
    <w:name w:val="Kopfzeile A3"/>
    <w:basedOn w:val="Header"/>
    <w:autoRedefine/>
    <w:qFormat/>
    <w:rsid w:val="00F864A1"/>
    <w:pPr>
      <w:pBdr>
        <w:top w:val="single" w:sz="24" w:space="1" w:color="00AFCB"/>
        <w:left w:val="single" w:sz="24" w:space="0" w:color="00AFCB"/>
        <w:bottom w:val="single" w:sz="24" w:space="1" w:color="00AFCB"/>
        <w:right w:val="single" w:sz="24" w:space="0" w:color="00AFCB"/>
      </w:pBdr>
      <w:shd w:val="clear" w:color="auto" w:fill="00AFCB"/>
      <w:ind w:right="0"/>
    </w:pPr>
  </w:style>
  <w:style w:type="character" w:customStyle="1" w:styleId="Heading4Char">
    <w:name w:val="Heading 4 Char"/>
    <w:basedOn w:val="DefaultParagraphFont"/>
    <w:link w:val="Heading4"/>
    <w:uiPriority w:val="9"/>
    <w:rsid w:val="00F06A80"/>
    <w:rPr>
      <w:rFonts w:eastAsiaTheme="majorEastAsia" w:cstheme="majorBidi"/>
      <w:b/>
      <w:bCs/>
      <w:iCs/>
      <w:color w:val="000000" w:themeColor="text1"/>
    </w:rPr>
  </w:style>
  <w:style w:type="paragraph" w:customStyle="1" w:styleId="FuzeileA3">
    <w:name w:val="Fußzeile A3"/>
    <w:basedOn w:val="Footer"/>
    <w:rsid w:val="00A51DF7"/>
    <w:pPr>
      <w:tabs>
        <w:tab w:val="clear" w:pos="4536"/>
        <w:tab w:val="clear" w:pos="9072"/>
      </w:tabs>
      <w:ind w:left="14742"/>
    </w:pPr>
    <w:rPr>
      <w:szCs w:val="16"/>
    </w:rPr>
  </w:style>
  <w:style w:type="paragraph" w:customStyle="1" w:styleId="Grafik2">
    <w:name w:val="Grafik2"/>
    <w:basedOn w:val="Normal"/>
    <w:rsid w:val="00E81D8D"/>
    <w:pPr>
      <w:framePr w:w="3969" w:h="3969" w:hRule="exact" w:hSpace="284" w:wrap="around" w:vAnchor="text" w:hAnchor="text" w:xAlign="right" w:y="285"/>
      <w:spacing w:after="0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205C"/>
    <w:pPr>
      <w:spacing w:after="0"/>
    </w:pPr>
    <w:rPr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44CB"/>
    <w:pPr>
      <w:ind w:left="40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205C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205C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2F5D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035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68D5"/>
    <w:pPr>
      <w:spacing w:before="100"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60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15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604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28C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50C73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0C7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emporary%20Internet%20Files\Content.IE5\JNH9V330\2015_PM_Handbuch.dotm" TargetMode="External"/></Relationships>
</file>

<file path=word/theme/theme1.xml><?xml version="1.0" encoding="utf-8"?>
<a:theme xmlns:a="http://schemas.openxmlformats.org/drawingml/2006/main" name="Larissa-Design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AEABAB"/>
      </a:accent6>
      <a:hlink>
        <a:srgbClr val="0563C1"/>
      </a:hlink>
      <a:folHlink>
        <a:srgbClr val="954F7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9F61246-E231-4B36-85B4-BBA1A387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2015_PM_Handbuch.dotm</Template>
  <TotalTime>22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Projekttitel</vt:lpstr>
      <vt:lpstr>Projekttitel</vt:lpstr>
    </vt:vector>
  </TitlesOfParts>
  <Company>FH JOANNEUM Gesellschaft mbH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creator>Haas Stefan</dc:creator>
  <cp:lastModifiedBy>Paul Götzinger</cp:lastModifiedBy>
  <cp:revision>455</cp:revision>
  <cp:lastPrinted>2019-12-18T13:16:00Z</cp:lastPrinted>
  <dcterms:created xsi:type="dcterms:W3CDTF">2015-04-22T11:36:00Z</dcterms:created>
  <dcterms:modified xsi:type="dcterms:W3CDTF">2019-12-19T15:43:00Z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ummer">
    <vt:lpwstr>PIE.XX.XXX</vt:lpwstr>
  </property>
  <property fmtid="{D5CDD505-2E9C-101B-9397-08002B2CF9AE}" pid="3" name="Version">
    <vt:lpwstr>0.0</vt:lpwstr>
  </property>
  <property fmtid="{D5CDD505-2E9C-101B-9397-08002B2CF9AE}" pid="4" name="Datum">
    <vt:lpwstr>X.XXX 2008</vt:lpwstr>
  </property>
  <property fmtid="{D5CDD505-2E9C-101B-9397-08002B2CF9AE}" pid="5" name="Projektleiter">
    <vt:lpwstr>Huber</vt:lpwstr>
  </property>
</Properties>
</file>