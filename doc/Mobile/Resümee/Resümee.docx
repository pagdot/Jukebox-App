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6E5057DC"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Res</w:t>
                            </w:r>
                            <w:r w:rsidR="00D73742">
                              <w:rPr>
                                <w:color w:val="00AFCB"/>
                              </w:rPr>
                              <w:t>ü</w:t>
                            </w:r>
                            <w:r w:rsidR="00083368">
                              <w:rPr>
                                <w:color w:val="00AFCB"/>
                              </w:rPr>
                              <w:t>mee</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6E5057DC"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Res</w:t>
                      </w:r>
                      <w:r w:rsidR="00D73742">
                        <w:rPr>
                          <w:color w:val="00AFCB"/>
                        </w:rPr>
                        <w:t>ü</w:t>
                      </w:r>
                      <w:r w:rsidR="00083368">
                        <w:rPr>
                          <w:color w:val="00AFCB"/>
                        </w:rPr>
                        <w:t>mee</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A2E1D61" w:rsidR="00465E14" w:rsidRDefault="00D272D6" w:rsidP="00FC0A61">
            <w:pPr>
              <w:pStyle w:val="TabellenText"/>
              <w:jc w:val="center"/>
            </w:pPr>
            <w:r>
              <w:t>1</w:t>
            </w:r>
            <w:r w:rsidR="00DA6387">
              <w:t>8</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0513CBFE" w14:textId="2E9AC6F6" w:rsidR="006A150F"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60608" w:history="1">
        <w:r w:rsidR="006A150F" w:rsidRPr="00E65C9B">
          <w:rPr>
            <w:rStyle w:val="Hyperlink"/>
            <w:noProof/>
          </w:rPr>
          <w:t>1</w:t>
        </w:r>
        <w:r w:rsidR="006A150F">
          <w:rPr>
            <w:rFonts w:asciiTheme="minorHAnsi" w:eastAsiaTheme="minorEastAsia" w:hAnsiTheme="minorHAnsi"/>
            <w:b w:val="0"/>
            <w:noProof/>
            <w:color w:val="auto"/>
            <w:sz w:val="22"/>
            <w:lang w:val="de-DE" w:eastAsia="de-DE"/>
          </w:rPr>
          <w:tab/>
        </w:r>
        <w:r w:rsidR="006A150F" w:rsidRPr="00E65C9B">
          <w:rPr>
            <w:rStyle w:val="Hyperlink"/>
            <w:noProof/>
          </w:rPr>
          <w:t>Rückblick</w:t>
        </w:r>
        <w:r w:rsidR="006A150F">
          <w:rPr>
            <w:noProof/>
            <w:webHidden/>
          </w:rPr>
          <w:tab/>
        </w:r>
        <w:r w:rsidR="006A150F">
          <w:rPr>
            <w:noProof/>
            <w:webHidden/>
          </w:rPr>
          <w:fldChar w:fldCharType="begin"/>
        </w:r>
        <w:r w:rsidR="006A150F">
          <w:rPr>
            <w:noProof/>
            <w:webHidden/>
          </w:rPr>
          <w:instrText xml:space="preserve"> PAGEREF _Toc27560608 \h </w:instrText>
        </w:r>
        <w:r w:rsidR="006A150F">
          <w:rPr>
            <w:noProof/>
            <w:webHidden/>
          </w:rPr>
        </w:r>
        <w:r w:rsidR="006A150F">
          <w:rPr>
            <w:noProof/>
            <w:webHidden/>
          </w:rPr>
          <w:fldChar w:fldCharType="separate"/>
        </w:r>
        <w:r w:rsidR="006A150F">
          <w:rPr>
            <w:noProof/>
            <w:webHidden/>
          </w:rPr>
          <w:t>4</w:t>
        </w:r>
        <w:r w:rsidR="006A150F">
          <w:rPr>
            <w:noProof/>
            <w:webHidden/>
          </w:rPr>
          <w:fldChar w:fldCharType="end"/>
        </w:r>
      </w:hyperlink>
    </w:p>
    <w:p w14:paraId="638585BF" w14:textId="122C0500" w:rsidR="006A150F" w:rsidRDefault="006A150F">
      <w:pPr>
        <w:pStyle w:val="Verzeichnis1"/>
        <w:rPr>
          <w:rFonts w:asciiTheme="minorHAnsi" w:eastAsiaTheme="minorEastAsia" w:hAnsiTheme="minorHAnsi"/>
          <w:b w:val="0"/>
          <w:noProof/>
          <w:color w:val="auto"/>
          <w:sz w:val="22"/>
          <w:lang w:val="de-DE" w:eastAsia="de-DE"/>
        </w:rPr>
      </w:pPr>
      <w:hyperlink w:anchor="_Toc27560609" w:history="1">
        <w:r w:rsidRPr="00E65C9B">
          <w:rPr>
            <w:rStyle w:val="Hyperlink"/>
            <w:noProof/>
          </w:rPr>
          <w:t>2</w:t>
        </w:r>
        <w:r>
          <w:rPr>
            <w:rFonts w:asciiTheme="minorHAnsi" w:eastAsiaTheme="minorEastAsia" w:hAnsiTheme="minorHAnsi"/>
            <w:b w:val="0"/>
            <w:noProof/>
            <w:color w:val="auto"/>
            <w:sz w:val="22"/>
            <w:lang w:val="de-DE" w:eastAsia="de-DE"/>
          </w:rPr>
          <w:tab/>
        </w:r>
        <w:r w:rsidRPr="00E65C9B">
          <w:rPr>
            <w:rStyle w:val="Hyperlink"/>
            <w:noProof/>
          </w:rPr>
          <w:t>Was lief schief und warum?</w:t>
        </w:r>
        <w:r>
          <w:rPr>
            <w:noProof/>
            <w:webHidden/>
          </w:rPr>
          <w:tab/>
        </w:r>
        <w:r>
          <w:rPr>
            <w:noProof/>
            <w:webHidden/>
          </w:rPr>
          <w:fldChar w:fldCharType="begin"/>
        </w:r>
        <w:r>
          <w:rPr>
            <w:noProof/>
            <w:webHidden/>
          </w:rPr>
          <w:instrText xml:space="preserve"> PAGEREF _Toc27560609 \h </w:instrText>
        </w:r>
        <w:r>
          <w:rPr>
            <w:noProof/>
            <w:webHidden/>
          </w:rPr>
        </w:r>
        <w:r>
          <w:rPr>
            <w:noProof/>
            <w:webHidden/>
          </w:rPr>
          <w:fldChar w:fldCharType="separate"/>
        </w:r>
        <w:r>
          <w:rPr>
            <w:noProof/>
            <w:webHidden/>
          </w:rPr>
          <w:t>4</w:t>
        </w:r>
        <w:r>
          <w:rPr>
            <w:noProof/>
            <w:webHidden/>
          </w:rPr>
          <w:fldChar w:fldCharType="end"/>
        </w:r>
      </w:hyperlink>
    </w:p>
    <w:p w14:paraId="1468CC40" w14:textId="315F74DC" w:rsidR="006A150F" w:rsidRDefault="006A150F">
      <w:pPr>
        <w:pStyle w:val="Verzeichnis1"/>
        <w:rPr>
          <w:rFonts w:asciiTheme="minorHAnsi" w:eastAsiaTheme="minorEastAsia" w:hAnsiTheme="minorHAnsi"/>
          <w:b w:val="0"/>
          <w:noProof/>
          <w:color w:val="auto"/>
          <w:sz w:val="22"/>
          <w:lang w:val="de-DE" w:eastAsia="de-DE"/>
        </w:rPr>
      </w:pPr>
      <w:hyperlink w:anchor="_Toc27560610" w:history="1">
        <w:r w:rsidRPr="00E65C9B">
          <w:rPr>
            <w:rStyle w:val="Hyperlink"/>
            <w:noProof/>
          </w:rPr>
          <w:t>3</w:t>
        </w:r>
        <w:r>
          <w:rPr>
            <w:rFonts w:asciiTheme="minorHAnsi" w:eastAsiaTheme="minorEastAsia" w:hAnsiTheme="minorHAnsi"/>
            <w:b w:val="0"/>
            <w:noProof/>
            <w:color w:val="auto"/>
            <w:sz w:val="22"/>
            <w:lang w:val="de-DE" w:eastAsia="de-DE"/>
          </w:rPr>
          <w:tab/>
        </w:r>
        <w:r w:rsidRPr="00E65C9B">
          <w:rPr>
            <w:rStyle w:val="Hyperlink"/>
            <w:noProof/>
          </w:rPr>
          <w:t>Was ging gut und warum?</w:t>
        </w:r>
        <w:r>
          <w:rPr>
            <w:noProof/>
            <w:webHidden/>
          </w:rPr>
          <w:tab/>
        </w:r>
        <w:r>
          <w:rPr>
            <w:noProof/>
            <w:webHidden/>
          </w:rPr>
          <w:fldChar w:fldCharType="begin"/>
        </w:r>
        <w:r>
          <w:rPr>
            <w:noProof/>
            <w:webHidden/>
          </w:rPr>
          <w:instrText xml:space="preserve"> PAGEREF _Toc27560610 \h </w:instrText>
        </w:r>
        <w:r>
          <w:rPr>
            <w:noProof/>
            <w:webHidden/>
          </w:rPr>
        </w:r>
        <w:r>
          <w:rPr>
            <w:noProof/>
            <w:webHidden/>
          </w:rPr>
          <w:fldChar w:fldCharType="separate"/>
        </w:r>
        <w:r>
          <w:rPr>
            <w:noProof/>
            <w:webHidden/>
          </w:rPr>
          <w:t>4</w:t>
        </w:r>
        <w:r>
          <w:rPr>
            <w:noProof/>
            <w:webHidden/>
          </w:rPr>
          <w:fldChar w:fldCharType="end"/>
        </w:r>
      </w:hyperlink>
    </w:p>
    <w:p w14:paraId="13708141" w14:textId="3C7D266C" w:rsidR="006A150F" w:rsidRDefault="006A150F">
      <w:pPr>
        <w:pStyle w:val="Verzeichnis1"/>
        <w:rPr>
          <w:rFonts w:asciiTheme="minorHAnsi" w:eastAsiaTheme="minorEastAsia" w:hAnsiTheme="minorHAnsi"/>
          <w:b w:val="0"/>
          <w:noProof/>
          <w:color w:val="auto"/>
          <w:sz w:val="22"/>
          <w:lang w:val="de-DE" w:eastAsia="de-DE"/>
        </w:rPr>
      </w:pPr>
      <w:hyperlink w:anchor="_Toc27560611" w:history="1">
        <w:r w:rsidRPr="00E65C9B">
          <w:rPr>
            <w:rStyle w:val="Hyperlink"/>
            <w:noProof/>
          </w:rPr>
          <w:t>4</w:t>
        </w:r>
        <w:r>
          <w:rPr>
            <w:rFonts w:asciiTheme="minorHAnsi" w:eastAsiaTheme="minorEastAsia" w:hAnsiTheme="minorHAnsi"/>
            <w:b w:val="0"/>
            <w:noProof/>
            <w:color w:val="auto"/>
            <w:sz w:val="22"/>
            <w:lang w:val="de-DE" w:eastAsia="de-DE"/>
          </w:rPr>
          <w:tab/>
        </w:r>
        <w:r w:rsidRPr="00E65C9B">
          <w:rPr>
            <w:rStyle w:val="Hyperlink"/>
            <w:noProof/>
          </w:rPr>
          <w:t>Erfahrung mit Scrum?</w:t>
        </w:r>
        <w:r>
          <w:rPr>
            <w:noProof/>
            <w:webHidden/>
          </w:rPr>
          <w:tab/>
        </w:r>
        <w:r>
          <w:rPr>
            <w:noProof/>
            <w:webHidden/>
          </w:rPr>
          <w:fldChar w:fldCharType="begin"/>
        </w:r>
        <w:r>
          <w:rPr>
            <w:noProof/>
            <w:webHidden/>
          </w:rPr>
          <w:instrText xml:space="preserve"> PAGEREF _Toc27560611 \h </w:instrText>
        </w:r>
        <w:r>
          <w:rPr>
            <w:noProof/>
            <w:webHidden/>
          </w:rPr>
        </w:r>
        <w:r>
          <w:rPr>
            <w:noProof/>
            <w:webHidden/>
          </w:rPr>
          <w:fldChar w:fldCharType="separate"/>
        </w:r>
        <w:r>
          <w:rPr>
            <w:noProof/>
            <w:webHidden/>
          </w:rPr>
          <w:t>5</w:t>
        </w:r>
        <w:r>
          <w:rPr>
            <w:noProof/>
            <w:webHidden/>
          </w:rPr>
          <w:fldChar w:fldCharType="end"/>
        </w:r>
      </w:hyperlink>
    </w:p>
    <w:p w14:paraId="70268655" w14:textId="5E1B5176" w:rsidR="008E44A4" w:rsidRDefault="00ED44CB" w:rsidP="00EC66B3">
      <w:pPr>
        <w:rPr>
          <w:b/>
          <w:color w:val="00AFCB"/>
        </w:rPr>
      </w:pPr>
      <w:r>
        <w:rPr>
          <w:b/>
          <w:color w:val="00AFCB"/>
        </w:rPr>
        <w:fldChar w:fldCharType="end"/>
      </w:r>
    </w:p>
    <w:p w14:paraId="39698778" w14:textId="77777777" w:rsidR="008E44A4" w:rsidRDefault="008E44A4">
      <w:pPr>
        <w:spacing w:after="0"/>
        <w:ind w:left="397" w:right="57" w:hanging="340"/>
        <w:jc w:val="left"/>
        <w:rPr>
          <w:b/>
          <w:color w:val="00AFCB"/>
        </w:rPr>
      </w:pPr>
      <w:r>
        <w:rPr>
          <w:b/>
          <w:color w:val="00AFCB"/>
        </w:rPr>
        <w:br w:type="page"/>
      </w:r>
      <w:bookmarkStart w:id="1" w:name="_GoBack"/>
      <w:bookmarkEnd w:id="1"/>
    </w:p>
    <w:p w14:paraId="5009A135" w14:textId="7AFCB2AC" w:rsidR="00801F9A" w:rsidRDefault="009120FD" w:rsidP="009120FD">
      <w:pPr>
        <w:pStyle w:val="berschrift1"/>
      </w:pPr>
      <w:bookmarkStart w:id="2" w:name="_Toc27560608"/>
      <w:r>
        <w:lastRenderedPageBreak/>
        <w:t>Rückblick</w:t>
      </w:r>
      <w:bookmarkEnd w:id="2"/>
    </w:p>
    <w:p w14:paraId="1243CA27" w14:textId="77777777" w:rsidR="009120FD" w:rsidRDefault="009120FD" w:rsidP="009120FD">
      <w:r>
        <w:t xml:space="preserve">Zwar ist die Android-Entwicklung kein typisches HSD Projekt, den Exkurs fand ich allerdings sehr interessant. Unabhängig vom persönlichen Vorwissen wäre ein (verpflichtender) </w:t>
      </w:r>
      <w:proofErr w:type="spellStart"/>
      <w:r>
        <w:t>Git</w:t>
      </w:r>
      <w:proofErr w:type="spellEnd"/>
      <w:r>
        <w:t>-Kurs oder zumindest eine Integration in den Übungsbetrieb von SDP/BSY/PSS/ISE vorteilhaft.</w:t>
      </w:r>
    </w:p>
    <w:p w14:paraId="4DAEF1B0" w14:textId="77777777" w:rsidR="009120FD" w:rsidRDefault="009120FD" w:rsidP="009120FD">
      <w:r>
        <w:t xml:space="preserve">Die Organisation war gut. ich wusste immer was zu tun ist. Die flexible Zeiteinteilung mit "Soft"-Deadlines war angenehm. Kommunikation mit den anderen Teams (Server </w:t>
      </w:r>
      <w:proofErr w:type="spellStart"/>
      <w:r>
        <w:t>etc</w:t>
      </w:r>
      <w:proofErr w:type="spellEnd"/>
      <w:r>
        <w:t>) sehr entspannt.</w:t>
      </w:r>
    </w:p>
    <w:p w14:paraId="4B7ADDA1" w14:textId="77777777" w:rsidR="009120FD" w:rsidRDefault="009120FD" w:rsidP="009120FD">
      <w:r>
        <w:t>Die Projektplanung mit all den geforderten Dokumenten war, wie auch in vorherigen Studienprojekten, ein künstlich aufgezwängter Zusatzaufwand (besonders Dinge wie Kostenaufstellung etc.). Zahlreiche Seiten gefüllt mit nichtssagendem Inhalt. Man muss sich ziemlich viel aus den Fingern saugen, reininterpretieren und Szenarien erfinden, damit man diese Dokumente mit Text befüllen kann. Ich bin mir nicht sicher, ob das der Sinn davon ist.</w:t>
      </w:r>
    </w:p>
    <w:p w14:paraId="43954A85" w14:textId="77777777" w:rsidR="009120FD" w:rsidRDefault="009120FD" w:rsidP="009120FD">
      <w:r>
        <w:t>Das Arbeiten im Team und die Zusammensprache mit den anderen Teams war bestimmt eine gute Übung.</w:t>
      </w:r>
    </w:p>
    <w:p w14:paraId="5158B2C5" w14:textId="77777777" w:rsidR="009120FD" w:rsidRDefault="009120FD" w:rsidP="009120FD">
      <w:r>
        <w:t>Insgesamt ein ausgesprochen reibungsloser Ablauf des gesamten Projekts, bestimmt auch einigen sehr fleißigen Einzelpersonen zu verdanken.</w:t>
      </w:r>
    </w:p>
    <w:p w14:paraId="4B5F6E37" w14:textId="496E10DD" w:rsidR="009120FD" w:rsidRDefault="009120FD" w:rsidP="009120FD"/>
    <w:p w14:paraId="271CE1CF" w14:textId="77777777" w:rsidR="009120FD" w:rsidRDefault="009120FD" w:rsidP="009120FD">
      <w:pPr>
        <w:pStyle w:val="berschrift1"/>
      </w:pPr>
      <w:bookmarkStart w:id="3" w:name="_Toc27560609"/>
      <w:r>
        <w:t>Was lief schief und warum?</w:t>
      </w:r>
      <w:bookmarkEnd w:id="3"/>
    </w:p>
    <w:p w14:paraId="7AA6B4F4" w14:textId="2B36E2BF" w:rsidR="009120FD" w:rsidRDefault="009120FD" w:rsidP="009120FD">
      <w:pPr>
        <w:pStyle w:val="Listenabsatz"/>
        <w:numPr>
          <w:ilvl w:val="0"/>
          <w:numId w:val="43"/>
        </w:numPr>
        <w:spacing w:after="160" w:line="259" w:lineRule="auto"/>
        <w:jc w:val="left"/>
      </w:pPr>
      <w:r>
        <w:t xml:space="preserve">Erst falscher Ansatz, die App mit mehreren </w:t>
      </w:r>
      <w:proofErr w:type="spellStart"/>
      <w:r>
        <w:t>Activities</w:t>
      </w:r>
      <w:proofErr w:type="spellEnd"/>
      <w:r>
        <w:t xml:space="preserve"> zu realisieren. Später Wechsel </w:t>
      </w:r>
      <w:r>
        <w:t>auf Fragmente</w:t>
      </w:r>
      <w:r>
        <w:t>, was zwar ein Mehraufwand zum Umstellen war, sich allerdings in Grenzen hielt.</w:t>
      </w:r>
      <w:r>
        <w:br/>
        <w:t>Warum: Zu wenig nachgedacht und geplant im Vorfeld. Einfach drauf los Coden.</w:t>
      </w:r>
    </w:p>
    <w:p w14:paraId="6878DD17" w14:textId="77777777" w:rsidR="009120FD" w:rsidRDefault="009120FD" w:rsidP="009120FD">
      <w:pPr>
        <w:pStyle w:val="Listenabsatz"/>
        <w:numPr>
          <w:ilvl w:val="0"/>
          <w:numId w:val="43"/>
        </w:numPr>
        <w:spacing w:after="160" w:line="259" w:lineRule="auto"/>
        <w:jc w:val="left"/>
      </w:pPr>
      <w:r>
        <w:t>Die App ist abgestürzt, wenn der Hintergrundprozess zum zyklischen Refresh den Fragment Tag zu früh bekam. Praktisch wurde über den Tag abgeprüft, ob das Fragment bereits existiert und wenn, dann wurde dieses Fragment benachrichtigt.</w:t>
      </w:r>
      <w:r>
        <w:br/>
        <w:t>Das Problem war scheinbar allerdings, dass der Tag früher erstellt wurde, als das Fragment wirklich existiert hat. Gelöst wurde es, indem der Hintergrundprozess erst später gestartet wurde. Auf den Tag selbst hatten wir keinen Einfluss</w:t>
      </w:r>
    </w:p>
    <w:p w14:paraId="7FC69D48" w14:textId="77777777" w:rsidR="009120FD" w:rsidRDefault="009120FD" w:rsidP="009120FD"/>
    <w:p w14:paraId="5CCB3491" w14:textId="77777777" w:rsidR="00A14188" w:rsidRDefault="00A14188" w:rsidP="00A14188">
      <w:pPr>
        <w:pStyle w:val="berschrift1"/>
      </w:pPr>
      <w:bookmarkStart w:id="4" w:name="_Toc27560610"/>
      <w:r>
        <w:t>Was ging gut und warum?</w:t>
      </w:r>
      <w:bookmarkEnd w:id="4"/>
    </w:p>
    <w:p w14:paraId="7D72573C" w14:textId="624187D0" w:rsidR="00A14188" w:rsidRDefault="00A14188" w:rsidP="00A14188">
      <w:pPr>
        <w:pStyle w:val="Listenabsatz"/>
        <w:numPr>
          <w:ilvl w:val="0"/>
          <w:numId w:val="44"/>
        </w:numPr>
        <w:spacing w:after="160" w:line="259" w:lineRule="auto"/>
        <w:jc w:val="left"/>
      </w:pPr>
      <w:r>
        <w:t xml:space="preserve">Entspanntes Arbeitsklima </w:t>
      </w:r>
      <w:r w:rsidR="00782B52">
        <w:t>a</w:t>
      </w:r>
      <w:r>
        <w:t>ufgrund hilfsbereiter und motivierter Kollegen</w:t>
      </w:r>
    </w:p>
    <w:p w14:paraId="26899674" w14:textId="77777777" w:rsidR="00A14188" w:rsidRDefault="00A14188" w:rsidP="00A14188">
      <w:pPr>
        <w:pStyle w:val="Listenabsatz"/>
        <w:numPr>
          <w:ilvl w:val="0"/>
          <w:numId w:val="44"/>
        </w:numPr>
        <w:spacing w:after="160" w:line="259" w:lineRule="auto"/>
        <w:jc w:val="left"/>
      </w:pPr>
      <w:r>
        <w:t>Sehr gute und stets freundliche Zusammensprache innerhalb des Teams und auch zwischen den Teams</w:t>
      </w:r>
    </w:p>
    <w:p w14:paraId="075DAB26" w14:textId="77777777" w:rsidR="00A14188" w:rsidRDefault="00A14188" w:rsidP="00A14188">
      <w:pPr>
        <w:pStyle w:val="Listenabsatz"/>
        <w:numPr>
          <w:ilvl w:val="0"/>
          <w:numId w:val="44"/>
        </w:numPr>
        <w:spacing w:after="160" w:line="259" w:lineRule="auto"/>
        <w:jc w:val="left"/>
      </w:pPr>
      <w:r>
        <w:t>Gemeinsames Debuggen in der Übung. Gemeinsam findet man die Fehler schneller</w:t>
      </w:r>
    </w:p>
    <w:p w14:paraId="1E89CA26" w14:textId="3DFC403C" w:rsidR="00BB3AE6" w:rsidRDefault="00BB3AE6">
      <w:pPr>
        <w:spacing w:after="0"/>
        <w:ind w:left="397" w:right="57" w:hanging="340"/>
        <w:jc w:val="left"/>
      </w:pPr>
      <w:r>
        <w:br w:type="page"/>
      </w:r>
    </w:p>
    <w:p w14:paraId="0574C461" w14:textId="77777777" w:rsidR="00BB3AE6" w:rsidRDefault="00BB3AE6" w:rsidP="00BB3AE6">
      <w:pPr>
        <w:pStyle w:val="berschrift1"/>
      </w:pPr>
      <w:bookmarkStart w:id="5" w:name="_Toc27560611"/>
      <w:r>
        <w:lastRenderedPageBreak/>
        <w:t xml:space="preserve">Erfahrung mit </w:t>
      </w:r>
      <w:proofErr w:type="spellStart"/>
      <w:r>
        <w:t>Scrum</w:t>
      </w:r>
      <w:proofErr w:type="spellEnd"/>
      <w:r>
        <w:t>?</w:t>
      </w:r>
      <w:bookmarkEnd w:id="5"/>
    </w:p>
    <w:p w14:paraId="1C8418F1" w14:textId="77777777" w:rsidR="00BB3AE6" w:rsidRDefault="00BB3AE6" w:rsidP="00BB3AE6">
      <w:pPr>
        <w:pStyle w:val="Listenabsatz"/>
        <w:numPr>
          <w:ilvl w:val="0"/>
          <w:numId w:val="45"/>
        </w:numPr>
        <w:spacing w:after="160" w:line="259" w:lineRule="auto"/>
        <w:jc w:val="left"/>
      </w:pPr>
      <w:r>
        <w:t xml:space="preserve">Bei dieser Projektgröße ein Overkill. Gerade wenn ein Unterprojekt lediglich von einer Person abgearbeitet wird. Mehr Bürokratischer Aufwand als nötig in einem </w:t>
      </w:r>
      <w:proofErr w:type="spellStart"/>
      <w:r>
        <w:t>Einserteam</w:t>
      </w:r>
      <w:proofErr w:type="spellEnd"/>
      <w:r>
        <w:t>.</w:t>
      </w:r>
    </w:p>
    <w:p w14:paraId="12BDA368" w14:textId="77777777" w:rsidR="00BB3AE6" w:rsidRDefault="00BB3AE6" w:rsidP="00BB3AE6">
      <w:pPr>
        <w:pStyle w:val="Listenabsatz"/>
        <w:numPr>
          <w:ilvl w:val="0"/>
          <w:numId w:val="45"/>
        </w:numPr>
        <w:spacing w:after="160" w:line="259" w:lineRule="auto"/>
        <w:jc w:val="left"/>
      </w:pPr>
      <w:r>
        <w:t xml:space="preserve">Deshalb auch Vernachlässigung von </w:t>
      </w:r>
      <w:proofErr w:type="spellStart"/>
      <w:r>
        <w:t>Trello</w:t>
      </w:r>
      <w:proofErr w:type="spellEnd"/>
      <w:r>
        <w:t xml:space="preserve">. </w:t>
      </w:r>
      <w:proofErr w:type="spellStart"/>
      <w:r>
        <w:t>Burndowncharts</w:t>
      </w:r>
      <w:proofErr w:type="spellEnd"/>
      <w:r>
        <w:t xml:space="preserve">, </w:t>
      </w:r>
      <w:proofErr w:type="spellStart"/>
      <w:r>
        <w:t>Retrospective</w:t>
      </w:r>
      <w:proofErr w:type="spellEnd"/>
      <w:r>
        <w:t xml:space="preserve"> etc. absolut überflüssig und nichtssagend in dieser Teamgröße und/oder Aufteilung der Tasks.</w:t>
      </w:r>
    </w:p>
    <w:p w14:paraId="103275B2" w14:textId="77777777" w:rsidR="00BB3AE6" w:rsidRDefault="00BB3AE6" w:rsidP="00BB3AE6">
      <w:pPr>
        <w:pStyle w:val="Listenabsatz"/>
        <w:numPr>
          <w:ilvl w:val="0"/>
          <w:numId w:val="45"/>
        </w:numPr>
        <w:spacing w:after="160" w:line="259" w:lineRule="auto"/>
        <w:jc w:val="left"/>
      </w:pPr>
      <w:r>
        <w:t xml:space="preserve">Vgl. Aufwand - Nutzen von </w:t>
      </w:r>
      <w:proofErr w:type="spellStart"/>
      <w:r>
        <w:t>Scrum</w:t>
      </w:r>
      <w:proofErr w:type="spellEnd"/>
      <w:r>
        <w:t xml:space="preserve"> mit Erstellung der Tasks in </w:t>
      </w:r>
      <w:proofErr w:type="spellStart"/>
      <w:r>
        <w:t>Trello</w:t>
      </w:r>
      <w:proofErr w:type="spellEnd"/>
      <w:r>
        <w:t xml:space="preserve">, Punktezuweisung, Personenzuweisung, Sprint </w:t>
      </w:r>
      <w:proofErr w:type="spellStart"/>
      <w:r>
        <w:t>Planning</w:t>
      </w:r>
      <w:proofErr w:type="spellEnd"/>
      <w:r>
        <w:t xml:space="preserve"> mit Verschieben der Tasks, die Boards auf dem Laufenden halten, </w:t>
      </w:r>
      <w:proofErr w:type="spellStart"/>
      <w:r>
        <w:t>Retrospective</w:t>
      </w:r>
      <w:proofErr w:type="spellEnd"/>
      <w:r>
        <w:t>, etc. sehr schlecht: Aufwand hoch, Nutzen so gut wie keiner.</w:t>
      </w:r>
    </w:p>
    <w:p w14:paraId="7AD9E7E1" w14:textId="77777777" w:rsidR="00BB3AE6" w:rsidRDefault="00BB3AE6" w:rsidP="00BB3AE6">
      <w:pPr>
        <w:pStyle w:val="Listenabsatz"/>
        <w:numPr>
          <w:ilvl w:val="0"/>
          <w:numId w:val="45"/>
        </w:numPr>
        <w:spacing w:after="160" w:line="259" w:lineRule="auto"/>
        <w:jc w:val="left"/>
      </w:pPr>
      <w:r>
        <w:t>Auch die Rollenverteilung (</w:t>
      </w:r>
      <w:proofErr w:type="spellStart"/>
      <w:r>
        <w:t>Scrum</w:t>
      </w:r>
      <w:proofErr w:type="spellEnd"/>
      <w:r>
        <w:t xml:space="preserve"> Master, </w:t>
      </w:r>
      <w:proofErr w:type="spellStart"/>
      <w:r>
        <w:t>Product</w:t>
      </w:r>
      <w:proofErr w:type="spellEnd"/>
      <w:r>
        <w:t xml:space="preserve"> </w:t>
      </w:r>
      <w:proofErr w:type="spellStart"/>
      <w:r>
        <w:t>Owner</w:t>
      </w:r>
      <w:proofErr w:type="spellEnd"/>
      <w:r>
        <w:t>) unrealistisch und unsinnig in unserem Fall. Alle sind Entwickler und manche zusätzlich SM und PO - so sollte das in echten Projekten nicht sein,</w:t>
      </w:r>
    </w:p>
    <w:p w14:paraId="14A1A81D" w14:textId="77777777" w:rsidR="00BB3AE6" w:rsidRDefault="00BB3AE6" w:rsidP="00BB3AE6">
      <w:pPr>
        <w:pStyle w:val="Listenabsatz"/>
        <w:numPr>
          <w:ilvl w:val="0"/>
          <w:numId w:val="45"/>
        </w:numPr>
        <w:spacing w:after="160" w:line="259" w:lineRule="auto"/>
        <w:jc w:val="left"/>
      </w:pPr>
      <w:r>
        <w:t xml:space="preserve">Gleich wie die vielen Dokumente bei der Projektplanung ist </w:t>
      </w:r>
      <w:proofErr w:type="spellStart"/>
      <w:r>
        <w:t>Scrum</w:t>
      </w:r>
      <w:proofErr w:type="spellEnd"/>
      <w:r>
        <w:t xml:space="preserve"> ein Overkill und künstlich aufgezwängt im Rahmen eines solchen Projektes.</w:t>
      </w:r>
    </w:p>
    <w:p w14:paraId="11390369" w14:textId="77777777" w:rsidR="009120FD" w:rsidRPr="009120FD" w:rsidRDefault="009120FD" w:rsidP="009120FD"/>
    <w:sectPr w:rsidR="009120FD" w:rsidRPr="009120FD" w:rsidSect="00D35576">
      <w:headerReference w:type="default" r:id="rId9"/>
      <w:footerReference w:type="default" r:id="rId1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0593" w14:textId="77777777" w:rsidR="00B25B13" w:rsidRDefault="00B25B13" w:rsidP="00C23D94">
      <w:r>
        <w:separator/>
      </w:r>
    </w:p>
  </w:endnote>
  <w:endnote w:type="continuationSeparator" w:id="0">
    <w:p w14:paraId="118EDBD0" w14:textId="77777777" w:rsidR="00B25B13" w:rsidRDefault="00B25B13"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49BC" w14:textId="77777777" w:rsidR="00B25B13" w:rsidRDefault="00B25B13" w:rsidP="00C23D94">
      <w:r>
        <w:separator/>
      </w:r>
    </w:p>
  </w:footnote>
  <w:footnote w:type="continuationSeparator" w:id="0">
    <w:p w14:paraId="6926E770" w14:textId="77777777" w:rsidR="00B25B13" w:rsidRDefault="00B25B13"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D353E6">
        <w:rPr>
          <w:szCs w:val="16"/>
        </w:rPr>
        <w:t>Projekttitel</w:t>
      </w:r>
    </w:fldSimple>
    <w:r>
      <w:tab/>
      <w:t xml:space="preserve">Projektnummer: </w:t>
    </w:r>
    <w:fldSimple w:instr=" DOCPROPERTY  Projektnummer  \* MERGEFORMAT ">
      <w:r>
        <w:t>PIE.XX.XXX</w:t>
      </w:r>
    </w:fldSimple>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1E1B3F"/>
    <w:multiLevelType w:val="hybridMultilevel"/>
    <w:tmpl w:val="E38CE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62D0C4C"/>
    <w:multiLevelType w:val="hybridMultilevel"/>
    <w:tmpl w:val="FB081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0" w15:restartNumberingAfterBreak="0">
    <w:nsid w:val="16F27DD4"/>
    <w:multiLevelType w:val="hybridMultilevel"/>
    <w:tmpl w:val="1FCAC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12" w15:restartNumberingAfterBreak="0">
    <w:nsid w:val="226C4AD0"/>
    <w:multiLevelType w:val="multilevel"/>
    <w:tmpl w:val="F65EFE9E"/>
    <w:numStyleLink w:val="berschriften"/>
  </w:abstractNum>
  <w:abstractNum w:abstractNumId="13"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4"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39D67A7"/>
    <w:multiLevelType w:val="hybridMultilevel"/>
    <w:tmpl w:val="9632A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B1F55"/>
    <w:multiLevelType w:val="hybridMultilevel"/>
    <w:tmpl w:val="78306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B8424B4"/>
    <w:multiLevelType w:val="hybridMultilevel"/>
    <w:tmpl w:val="AAA65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D525A4"/>
    <w:multiLevelType w:val="hybridMultilevel"/>
    <w:tmpl w:val="99A4BB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2"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653951"/>
    <w:multiLevelType w:val="hybridMultilevel"/>
    <w:tmpl w:val="1F42A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5" w15:restartNumberingAfterBreak="0">
    <w:nsid w:val="4112149E"/>
    <w:multiLevelType w:val="multilevel"/>
    <w:tmpl w:val="F65EFE9E"/>
    <w:numStyleLink w:val="berschriften"/>
  </w:abstractNum>
  <w:abstractNum w:abstractNumId="26" w15:restartNumberingAfterBreak="0">
    <w:nsid w:val="483568F0"/>
    <w:multiLevelType w:val="hybridMultilevel"/>
    <w:tmpl w:val="139CCD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8"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9" w15:restartNumberingAfterBreak="0">
    <w:nsid w:val="4D237B20"/>
    <w:multiLevelType w:val="hybridMultilevel"/>
    <w:tmpl w:val="BC245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31" w15:restartNumberingAfterBreak="0">
    <w:nsid w:val="5A042626"/>
    <w:multiLevelType w:val="hybridMultilevel"/>
    <w:tmpl w:val="7AC2D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33"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FE09D1"/>
    <w:multiLevelType w:val="hybridMultilevel"/>
    <w:tmpl w:val="93DCC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36" w15:restartNumberingAfterBreak="0">
    <w:nsid w:val="66D713E9"/>
    <w:multiLevelType w:val="hybridMultilevel"/>
    <w:tmpl w:val="3DEE61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80D0CB2"/>
    <w:multiLevelType w:val="hybridMultilevel"/>
    <w:tmpl w:val="8B14E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9564709"/>
    <w:multiLevelType w:val="hybridMultilevel"/>
    <w:tmpl w:val="B4ACC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C13572D"/>
    <w:multiLevelType w:val="hybridMultilevel"/>
    <w:tmpl w:val="29422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294245"/>
    <w:multiLevelType w:val="hybridMultilevel"/>
    <w:tmpl w:val="03A66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13A7EDA"/>
    <w:multiLevelType w:val="multilevel"/>
    <w:tmpl w:val="F65EFE9E"/>
    <w:numStyleLink w:val="berschriften"/>
  </w:abstractNum>
  <w:abstractNum w:abstractNumId="42" w15:restartNumberingAfterBreak="0">
    <w:nsid w:val="76462911"/>
    <w:multiLevelType w:val="hybridMultilevel"/>
    <w:tmpl w:val="ECAC47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44"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32"/>
  </w:num>
  <w:num w:numId="7">
    <w:abstractNumId w:val="12"/>
  </w:num>
  <w:num w:numId="8">
    <w:abstractNumId w:val="11"/>
  </w:num>
  <w:num w:numId="9">
    <w:abstractNumId w:val="22"/>
  </w:num>
  <w:num w:numId="10">
    <w:abstractNumId w:val="14"/>
  </w:num>
  <w:num w:numId="11">
    <w:abstractNumId w:val="44"/>
  </w:num>
  <w:num w:numId="12">
    <w:abstractNumId w:val="27"/>
  </w:num>
  <w:num w:numId="13">
    <w:abstractNumId w:val="41"/>
  </w:num>
  <w:num w:numId="14">
    <w:abstractNumId w:val="25"/>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8"/>
  </w:num>
  <w:num w:numId="17">
    <w:abstractNumId w:val="24"/>
  </w:num>
  <w:num w:numId="18">
    <w:abstractNumId w:val="30"/>
  </w:num>
  <w:num w:numId="19">
    <w:abstractNumId w:val="16"/>
  </w:num>
  <w:num w:numId="20">
    <w:abstractNumId w:val="17"/>
  </w:num>
  <w:num w:numId="21">
    <w:abstractNumId w:val="21"/>
  </w:num>
  <w:num w:numId="22">
    <w:abstractNumId w:val="9"/>
  </w:num>
  <w:num w:numId="23">
    <w:abstractNumId w:val="35"/>
  </w:num>
  <w:num w:numId="24">
    <w:abstractNumId w:val="13"/>
  </w:num>
  <w:num w:numId="25">
    <w:abstractNumId w:val="43"/>
  </w:num>
  <w:num w:numId="26">
    <w:abstractNumId w:val="28"/>
  </w:num>
  <w:num w:numId="27">
    <w:abstractNumId w:val="33"/>
  </w:num>
  <w:num w:numId="28">
    <w:abstractNumId w:val="19"/>
  </w:num>
  <w:num w:numId="29">
    <w:abstractNumId w:val="34"/>
  </w:num>
  <w:num w:numId="30">
    <w:abstractNumId w:val="15"/>
  </w:num>
  <w:num w:numId="31">
    <w:abstractNumId w:val="26"/>
  </w:num>
  <w:num w:numId="32">
    <w:abstractNumId w:val="37"/>
  </w:num>
  <w:num w:numId="33">
    <w:abstractNumId w:val="20"/>
  </w:num>
  <w:num w:numId="34">
    <w:abstractNumId w:val="10"/>
  </w:num>
  <w:num w:numId="35">
    <w:abstractNumId w:val="36"/>
  </w:num>
  <w:num w:numId="36">
    <w:abstractNumId w:val="39"/>
  </w:num>
  <w:num w:numId="37">
    <w:abstractNumId w:val="40"/>
  </w:num>
  <w:num w:numId="38">
    <w:abstractNumId w:val="6"/>
  </w:num>
  <w:num w:numId="39">
    <w:abstractNumId w:val="7"/>
  </w:num>
  <w:num w:numId="40">
    <w:abstractNumId w:val="23"/>
  </w:num>
  <w:num w:numId="41">
    <w:abstractNumId w:val="38"/>
  </w:num>
  <w:num w:numId="42">
    <w:abstractNumId w:val="42"/>
  </w:num>
  <w:num w:numId="43">
    <w:abstractNumId w:val="31"/>
  </w:num>
  <w:num w:numId="44">
    <w:abstractNumId w:val="29"/>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368"/>
    <w:rsid w:val="00083D72"/>
    <w:rsid w:val="00086367"/>
    <w:rsid w:val="00087CED"/>
    <w:rsid w:val="00094DC9"/>
    <w:rsid w:val="000953AA"/>
    <w:rsid w:val="00095718"/>
    <w:rsid w:val="00096589"/>
    <w:rsid w:val="000A2F53"/>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276C0"/>
    <w:rsid w:val="001335B3"/>
    <w:rsid w:val="00135858"/>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140A"/>
    <w:rsid w:val="002E2C69"/>
    <w:rsid w:val="002E5EA4"/>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5B5"/>
    <w:rsid w:val="00375843"/>
    <w:rsid w:val="00376DCE"/>
    <w:rsid w:val="0039139E"/>
    <w:rsid w:val="003972BB"/>
    <w:rsid w:val="003A1F5A"/>
    <w:rsid w:val="003A2994"/>
    <w:rsid w:val="003A3408"/>
    <w:rsid w:val="003A6BE5"/>
    <w:rsid w:val="003A7DD9"/>
    <w:rsid w:val="003B2EBF"/>
    <w:rsid w:val="003B3534"/>
    <w:rsid w:val="003B5D62"/>
    <w:rsid w:val="003B5FF8"/>
    <w:rsid w:val="003B6BA5"/>
    <w:rsid w:val="003C0739"/>
    <w:rsid w:val="003C3449"/>
    <w:rsid w:val="003C3E67"/>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21FF"/>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50F"/>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ABB"/>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2899"/>
    <w:rsid w:val="007330D0"/>
    <w:rsid w:val="007368CD"/>
    <w:rsid w:val="00737917"/>
    <w:rsid w:val="00740939"/>
    <w:rsid w:val="00741E6C"/>
    <w:rsid w:val="00747416"/>
    <w:rsid w:val="0074771F"/>
    <w:rsid w:val="00747DBB"/>
    <w:rsid w:val="00760690"/>
    <w:rsid w:val="00762E28"/>
    <w:rsid w:val="00762FAA"/>
    <w:rsid w:val="00763170"/>
    <w:rsid w:val="00772BCC"/>
    <w:rsid w:val="007764F9"/>
    <w:rsid w:val="0077738D"/>
    <w:rsid w:val="00777664"/>
    <w:rsid w:val="00780731"/>
    <w:rsid w:val="00781840"/>
    <w:rsid w:val="00782B52"/>
    <w:rsid w:val="007833CE"/>
    <w:rsid w:val="007844D2"/>
    <w:rsid w:val="00786957"/>
    <w:rsid w:val="00786E7E"/>
    <w:rsid w:val="00790022"/>
    <w:rsid w:val="00790D9E"/>
    <w:rsid w:val="00792D86"/>
    <w:rsid w:val="007948F0"/>
    <w:rsid w:val="00794F20"/>
    <w:rsid w:val="0079622D"/>
    <w:rsid w:val="007A2D5A"/>
    <w:rsid w:val="007A6899"/>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2F2D"/>
    <w:rsid w:val="008152C0"/>
    <w:rsid w:val="00815838"/>
    <w:rsid w:val="008162A4"/>
    <w:rsid w:val="00820382"/>
    <w:rsid w:val="008223A6"/>
    <w:rsid w:val="0082570B"/>
    <w:rsid w:val="00827759"/>
    <w:rsid w:val="00830F17"/>
    <w:rsid w:val="00832A30"/>
    <w:rsid w:val="00833B9F"/>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E44A4"/>
    <w:rsid w:val="008F0BC9"/>
    <w:rsid w:val="008F1877"/>
    <w:rsid w:val="008F2651"/>
    <w:rsid w:val="008F281C"/>
    <w:rsid w:val="008F442F"/>
    <w:rsid w:val="008F5927"/>
    <w:rsid w:val="00902896"/>
    <w:rsid w:val="00905FCF"/>
    <w:rsid w:val="00907AB1"/>
    <w:rsid w:val="0091149C"/>
    <w:rsid w:val="009119AD"/>
    <w:rsid w:val="00912007"/>
    <w:rsid w:val="009120FD"/>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A135F"/>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418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A787C"/>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5B13"/>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3AE6"/>
    <w:rsid w:val="00BB6981"/>
    <w:rsid w:val="00BC0430"/>
    <w:rsid w:val="00BC4BB5"/>
    <w:rsid w:val="00BC71AF"/>
    <w:rsid w:val="00BD005C"/>
    <w:rsid w:val="00BD024C"/>
    <w:rsid w:val="00BD132F"/>
    <w:rsid w:val="00BD65B3"/>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0686"/>
    <w:rsid w:val="00D211D8"/>
    <w:rsid w:val="00D25BCC"/>
    <w:rsid w:val="00D272D6"/>
    <w:rsid w:val="00D3220D"/>
    <w:rsid w:val="00D33DBF"/>
    <w:rsid w:val="00D34993"/>
    <w:rsid w:val="00D353E6"/>
    <w:rsid w:val="00D35576"/>
    <w:rsid w:val="00D35C19"/>
    <w:rsid w:val="00D36B39"/>
    <w:rsid w:val="00D37F77"/>
    <w:rsid w:val="00D4112C"/>
    <w:rsid w:val="00D42A65"/>
    <w:rsid w:val="00D4670B"/>
    <w:rsid w:val="00D53C72"/>
    <w:rsid w:val="00D55396"/>
    <w:rsid w:val="00D6134E"/>
    <w:rsid w:val="00D63C82"/>
    <w:rsid w:val="00D65993"/>
    <w:rsid w:val="00D65B87"/>
    <w:rsid w:val="00D71DA1"/>
    <w:rsid w:val="00D73742"/>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387"/>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35A1"/>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qFormat/>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BF1F059-5884-423F-B62C-AE6DC758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5</Pages>
  <Words>504</Words>
  <Characters>3179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414</cp:revision>
  <cp:lastPrinted>2019-11-27T17:11:00Z</cp:lastPrinted>
  <dcterms:created xsi:type="dcterms:W3CDTF">2015-04-22T11:36:00Z</dcterms:created>
  <dcterms:modified xsi:type="dcterms:W3CDTF">2019-12-18T10:23:00Z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