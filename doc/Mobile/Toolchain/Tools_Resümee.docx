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56193" w14:textId="77777777" w:rsidR="00E77456" w:rsidRDefault="008F0BC9" w:rsidP="00D8724D">
      <w:pPr>
        <w:pStyle w:val="LogoTitel"/>
        <w:spacing w:before="240"/>
        <w:ind w:right="139"/>
        <w:jc w:val="left"/>
      </w:pPr>
      <w:bookmarkStart w:id="0" w:name="_Hlk27319526"/>
      <w:bookmarkStart w:id="1" w:name="_GoBack"/>
      <w:bookmarkEnd w:id="0"/>
      <w:bookmarkEnd w:id="1"/>
      <w:r>
        <w:rPr>
          <w:noProof/>
          <w:lang w:val="de-DE" w:eastAsia="de-DE"/>
        </w:rPr>
        <w:drawing>
          <wp:anchor distT="0" distB="0" distL="114300" distR="114300" simplePos="0" relativeHeight="251647488" behindDoc="0" locked="0" layoutInCell="1" allowOverlap="1" wp14:anchorId="1E2C17CD" wp14:editId="09A92BB6">
            <wp:simplePos x="0" y="0"/>
            <wp:positionH relativeFrom="column">
              <wp:posOffset>3157049</wp:posOffset>
            </wp:positionH>
            <wp:positionV relativeFrom="paragraph">
              <wp:posOffset>-407973</wp:posOffset>
            </wp:positionV>
            <wp:extent cx="2108200" cy="1055370"/>
            <wp:effectExtent l="0" t="0" r="635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8200" cy="1055370"/>
                    </a:xfrm>
                    <a:prstGeom prst="rect">
                      <a:avLst/>
                    </a:prstGeom>
                    <a:noFill/>
                    <a:ln>
                      <a:noFill/>
                    </a:ln>
                  </pic:spPr>
                </pic:pic>
              </a:graphicData>
            </a:graphic>
            <wp14:sizeRelH relativeFrom="page">
              <wp14:pctWidth>0</wp14:pctWidth>
            </wp14:sizeRelH>
            <wp14:sizeRelV relativeFrom="page">
              <wp14:pctHeight>0</wp14:pctHeight>
            </wp14:sizeRelV>
          </wp:anchor>
        </w:drawing>
      </w:r>
      <w:r w:rsidR="0081205C">
        <w:br w:type="textWrapping" w:clear="all"/>
      </w:r>
      <w:r w:rsidR="00ED1A81">
        <w:rPr>
          <w:noProof/>
          <w:lang w:val="de-DE" w:eastAsia="de-DE"/>
        </w:rPr>
        <mc:AlternateContent>
          <mc:Choice Requires="wps">
            <w:drawing>
              <wp:anchor distT="0" distB="0" distL="114300" distR="114300" simplePos="0" relativeHeight="251646464" behindDoc="0" locked="0" layoutInCell="1" allowOverlap="1" wp14:anchorId="55354A22" wp14:editId="39FE9E4A">
                <wp:simplePos x="0" y="0"/>
                <wp:positionH relativeFrom="margin">
                  <wp:align>center</wp:align>
                </wp:positionH>
                <wp:positionV relativeFrom="margin">
                  <wp:align>center</wp:align>
                </wp:positionV>
                <wp:extent cx="5934075" cy="216027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D40E0" w14:textId="77777777" w:rsidR="003628CA" w:rsidRPr="008F0BC9" w:rsidRDefault="003628CA" w:rsidP="009C6469">
                            <w:pPr>
                              <w:pStyle w:val="Titel"/>
                              <w:jc w:val="center"/>
                              <w:rPr>
                                <w:color w:val="00AFCB"/>
                                <w:sz w:val="52"/>
                              </w:rPr>
                            </w:pPr>
                            <w:r w:rsidRPr="008F0BC9">
                              <w:rPr>
                                <w:color w:val="00AFCB"/>
                                <w:sz w:val="52"/>
                              </w:rPr>
                              <w:t>Virtuelle Jukebox</w:t>
                            </w:r>
                          </w:p>
                          <w:p w14:paraId="15AEAA8B" w14:textId="28F970C0" w:rsidR="003628CA" w:rsidRPr="00B75BA3" w:rsidRDefault="003628CA" w:rsidP="009C6469">
                            <w:pPr>
                              <w:pStyle w:val="Untertitel"/>
                              <w:jc w:val="center"/>
                              <w:rPr>
                                <w:color w:val="00AFCB"/>
                              </w:rPr>
                            </w:pPr>
                            <w:r>
                              <w:rPr>
                                <w:color w:val="00AFCB"/>
                              </w:rPr>
                              <w:t xml:space="preserve">Mobile App Client </w:t>
                            </w:r>
                            <w:r w:rsidR="00083368">
                              <w:rPr>
                                <w:color w:val="00AFCB"/>
                              </w:rPr>
                              <w:t>–</w:t>
                            </w:r>
                            <w:r>
                              <w:rPr>
                                <w:color w:val="00AFCB"/>
                              </w:rPr>
                              <w:t xml:space="preserve"> </w:t>
                            </w:r>
                            <w:r w:rsidR="00083368">
                              <w:rPr>
                                <w:color w:val="00AFCB"/>
                              </w:rPr>
                              <w:t>Tools Res</w:t>
                            </w:r>
                            <w:r w:rsidR="00BD5F95">
                              <w:rPr>
                                <w:color w:val="00AFCB"/>
                              </w:rPr>
                              <w:t>ü</w:t>
                            </w:r>
                            <w:r w:rsidR="00083368">
                              <w:rPr>
                                <w:color w:val="00AFCB"/>
                              </w:rPr>
                              <w:t>mee</w:t>
                            </w:r>
                          </w:p>
                        </w:txbxContent>
                      </wps:txbx>
                      <wps:bodyPr rot="0" vert="horz" wrap="square" lIns="180000" tIns="180000" rIns="180000" bIns="18000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5354A22" id="_x0000_t202" coordsize="21600,21600" o:spt="202" path="m,l,21600r21600,l21600,xe">
                <v:stroke joinstyle="miter"/>
                <v:path gradientshapeok="t" o:connecttype="rect"/>
              </v:shapetype>
              <v:shape id="Text Box 3" o:spid="_x0000_s1026" type="#_x0000_t202" style="position:absolute;margin-left:0;margin-top:0;width:467.25pt;height:170.1pt;z-index:2516464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" filled="f" stroked="f">
                <v:textbox inset="5mm,5mm,5mm,5mm">
                  <w:txbxContent>
                    <w:p w14:paraId="33FD40E0" w14:textId="77777777" w:rsidR="003628CA" w:rsidRPr="008F0BC9" w:rsidRDefault="003628CA" w:rsidP="009C6469">
                      <w:pPr>
                        <w:pStyle w:val="Titel"/>
                        <w:jc w:val="center"/>
                        <w:rPr>
                          <w:color w:val="00AFCB"/>
                          <w:sz w:val="52"/>
                        </w:rPr>
                      </w:pPr>
                      <w:r w:rsidRPr="008F0BC9">
                        <w:rPr>
                          <w:color w:val="00AFCB"/>
                          <w:sz w:val="52"/>
                        </w:rPr>
                        <w:t>Virtuelle Jukebox</w:t>
                      </w:r>
                    </w:p>
                    <w:p w14:paraId="15AEAA8B" w14:textId="28F970C0" w:rsidR="003628CA" w:rsidRPr="00B75BA3" w:rsidRDefault="003628CA" w:rsidP="009C6469">
                      <w:pPr>
                        <w:pStyle w:val="Untertitel"/>
                        <w:jc w:val="center"/>
                        <w:rPr>
                          <w:color w:val="00AFCB"/>
                        </w:rPr>
                      </w:pPr>
                      <w:r>
                        <w:rPr>
                          <w:color w:val="00AFCB"/>
                        </w:rPr>
                        <w:t xml:space="preserve">Mobile App Client </w:t>
                      </w:r>
                      <w:r w:rsidR="00083368">
                        <w:rPr>
                          <w:color w:val="00AFCB"/>
                        </w:rPr>
                        <w:t>–</w:t>
                      </w:r>
                      <w:r>
                        <w:rPr>
                          <w:color w:val="00AFCB"/>
                        </w:rPr>
                        <w:t xml:space="preserve"> </w:t>
                      </w:r>
                      <w:r w:rsidR="00083368">
                        <w:rPr>
                          <w:color w:val="00AFCB"/>
                        </w:rPr>
                        <w:t>Tools Res</w:t>
                      </w:r>
                      <w:r w:rsidR="00BD5F95">
                        <w:rPr>
                          <w:color w:val="00AFCB"/>
                        </w:rPr>
                        <w:t>ü</w:t>
                      </w:r>
                      <w:r w:rsidR="00083368">
                        <w:rPr>
                          <w:color w:val="00AFCB"/>
                        </w:rPr>
                        <w:t>mee</w:t>
                      </w:r>
                    </w:p>
                  </w:txbxContent>
                </v:textbox>
                <w10:wrap anchorx="margin" anchory="margin"/>
              </v:shape>
            </w:pict>
          </mc:Fallback>
        </mc:AlternateContent>
      </w:r>
      <w:r w:rsidR="00ED1A81">
        <w:rPr>
          <w:noProof/>
          <w:lang w:val="de-DE" w:eastAsia="de-DE"/>
        </w:rPr>
        <mc:AlternateContent>
          <mc:Choice Requires="wps">
            <w:drawing>
              <wp:anchor distT="0" distB="0" distL="114300" distR="114300" simplePos="0" relativeHeight="251645440" behindDoc="0" locked="0" layoutInCell="1" allowOverlap="1" wp14:anchorId="123A083B" wp14:editId="780B470F">
                <wp:simplePos x="0" y="0"/>
                <wp:positionH relativeFrom="column">
                  <wp:align>center</wp:align>
                </wp:positionH>
                <wp:positionV relativeFrom="margin">
                  <wp:align>bottom</wp:align>
                </wp:positionV>
                <wp:extent cx="4860290" cy="1440180"/>
                <wp:effectExtent l="0" t="0" r="0" b="19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0290" cy="144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EFDD0B" w14:textId="77777777" w:rsidR="003628CA" w:rsidRPr="00A95FE9" w:rsidRDefault="003628CA" w:rsidP="00252E8B">
                            <w:pPr>
                              <w:pStyle w:val="InfoTitel"/>
                              <w:rPr>
                                <w:color w:val="00AFCB"/>
                              </w:rPr>
                            </w:pPr>
                            <w:r w:rsidRPr="00A95FE9">
                              <w:rPr>
                                <w:color w:val="00AFCB"/>
                              </w:rPr>
                              <w:t xml:space="preserve">Projektnummer: </w:t>
                            </w:r>
                            <w:r w:rsidRPr="00A95FE9">
                              <w:rPr>
                                <w:color w:val="00AFCB"/>
                              </w:rPr>
                              <w:tab/>
                            </w:r>
                            <w:r w:rsidRPr="00A95FE9">
                              <w:rPr>
                                <w:color w:val="00AFCB"/>
                              </w:rPr>
                              <w:fldChar w:fldCharType="begin"/>
                            </w:r>
                            <w:r w:rsidRPr="00A95FE9">
                              <w:rPr>
                                <w:color w:val="00AFCB"/>
                              </w:rPr>
                              <w:instrText xml:space="preserve"> DOCPROPERTY  Projektnummer  \* MERGEFORMAT </w:instrText>
                            </w:r>
                            <w:r w:rsidRPr="00A95FE9">
                              <w:rPr>
                                <w:color w:val="00AFCB"/>
                              </w:rPr>
                              <w:fldChar w:fldCharType="separate"/>
                            </w:r>
                            <w:r w:rsidRPr="00A95FE9">
                              <w:rPr>
                                <w:color w:val="00AFCB"/>
                              </w:rPr>
                              <w:t>PIE.XX.XXX</w:t>
                            </w:r>
                            <w:r w:rsidRPr="00A95FE9">
                              <w:rPr>
                                <w:color w:val="00AFCB"/>
                              </w:rPr>
                              <w:fldChar w:fldCharType="end"/>
                            </w:r>
                          </w:p>
                          <w:p w14:paraId="4CFFB9D9" w14:textId="77777777" w:rsidR="003628CA" w:rsidRPr="00A95FE9" w:rsidRDefault="003628CA" w:rsidP="00252E8B">
                            <w:pPr>
                              <w:pStyle w:val="InfoTitel"/>
                              <w:rPr>
                                <w:color w:val="00AFCB"/>
                              </w:rPr>
                            </w:pPr>
                            <w:r w:rsidRPr="00A95FE9">
                              <w:rPr>
                                <w:color w:val="00AFCB"/>
                              </w:rPr>
                              <w:t>Version:</w:t>
                            </w:r>
                            <w:r w:rsidRPr="00A95FE9">
                              <w:rPr>
                                <w:color w:val="00AFCB"/>
                              </w:rPr>
                              <w:tab/>
                              <w:t>1</w:t>
                            </w:r>
                            <w:r w:rsidRPr="00A95FE9">
                              <w:rPr>
                                <w:color w:val="00AFCB"/>
                              </w:rPr>
                              <w:fldChar w:fldCharType="begin"/>
                            </w:r>
                            <w:r w:rsidRPr="00A95FE9">
                              <w:rPr>
                                <w:color w:val="00AFCB"/>
                              </w:rPr>
                              <w:instrText xml:space="preserve"> DOCPROPERTY  Version  \* MERGEFORMAT </w:instrText>
                            </w:r>
                            <w:r w:rsidRPr="00A95FE9">
                              <w:rPr>
                                <w:color w:val="00AFCB"/>
                              </w:rPr>
                              <w:fldChar w:fldCharType="separate"/>
                            </w:r>
                            <w:r w:rsidRPr="00A95FE9">
                              <w:rPr>
                                <w:color w:val="00AFCB"/>
                              </w:rPr>
                              <w:t>.0</w:t>
                            </w:r>
                            <w:r w:rsidRPr="00A95FE9">
                              <w:rPr>
                                <w:color w:val="00AFCB"/>
                              </w:rPr>
                              <w:fldChar w:fldCharType="end"/>
                            </w:r>
                          </w:p>
                          <w:p w14:paraId="0989A548" w14:textId="0B9E02D9" w:rsidR="003628CA" w:rsidRPr="00A95FE9" w:rsidRDefault="003628CA" w:rsidP="00252E8B">
                            <w:pPr>
                              <w:pStyle w:val="InfoTitel"/>
                              <w:rPr>
                                <w:color w:val="00AFCB"/>
                              </w:rPr>
                            </w:pPr>
                            <w:r w:rsidRPr="00A95FE9">
                              <w:rPr>
                                <w:color w:val="00AFCB"/>
                              </w:rPr>
                              <w:t>Datum:</w:t>
                            </w:r>
                            <w:r w:rsidRPr="00A95FE9">
                              <w:rPr>
                                <w:color w:val="00AFCB"/>
                              </w:rPr>
                              <w:tab/>
                            </w:r>
                            <w:r w:rsidRPr="00A95FE9">
                              <w:rPr>
                                <w:color w:val="00AFCB"/>
                              </w:rPr>
                              <w:fldChar w:fldCharType="begin"/>
                            </w:r>
                            <w:r w:rsidRPr="00A95FE9">
                              <w:rPr>
                                <w:color w:val="00AFCB"/>
                              </w:rPr>
                              <w:instrText xml:space="preserve"> DOCPROPERTY  Datum  \* MERGEFORMAT </w:instrText>
                            </w:r>
                            <w:r w:rsidRPr="00A95FE9">
                              <w:rPr>
                                <w:color w:val="00AFCB"/>
                              </w:rPr>
                              <w:fldChar w:fldCharType="separate"/>
                            </w:r>
                            <w:r>
                              <w:rPr>
                                <w:color w:val="00AFCB"/>
                              </w:rPr>
                              <w:t>1</w:t>
                            </w:r>
                            <w:r w:rsidR="00083368">
                              <w:rPr>
                                <w:color w:val="00AFCB"/>
                              </w:rPr>
                              <w:t>8</w:t>
                            </w:r>
                            <w:r>
                              <w:rPr>
                                <w:color w:val="00AFCB"/>
                              </w:rPr>
                              <w:t>.12 20</w:t>
                            </w:r>
                            <w:r w:rsidRPr="00A95FE9">
                              <w:rPr>
                                <w:color w:val="00AFCB"/>
                              </w:rPr>
                              <w:fldChar w:fldCharType="end"/>
                            </w:r>
                            <w:r>
                              <w:rPr>
                                <w:color w:val="00AFCB"/>
                              </w:rPr>
                              <w:t>19</w:t>
                            </w:r>
                          </w:p>
                        </w:txbxContent>
                      </wps:txbx>
                      <wps:bodyPr rot="0" vert="horz" wrap="square" lIns="180000" tIns="180000" rIns="180000" bIns="18000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123A083B" id="Text Box 2" o:spid="_x0000_s1027" type="#_x0000_t202" style="position:absolute;margin-left:0;margin-top:0;width:382.7pt;height:113.4pt;z-index:251645440;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" filled="f" stroked="f">
                <v:textbox inset="5mm,5mm,5mm,5mm">
                  <w:txbxContent>
                    <w:p w14:paraId="40EFDD0B" w14:textId="77777777" w:rsidR="003628CA" w:rsidRPr="00A95FE9" w:rsidRDefault="003628CA" w:rsidP="00252E8B">
                      <w:pPr>
                        <w:pStyle w:val="InfoTitel"/>
                        <w:rPr>
                          <w:color w:val="00AFCB"/>
                        </w:rPr>
                      </w:pPr>
                      <w:r w:rsidRPr="00A95FE9">
                        <w:rPr>
                          <w:color w:val="00AFCB"/>
                        </w:rPr>
                        <w:t xml:space="preserve">Projektnummer: </w:t>
                      </w:r>
                      <w:r w:rsidRPr="00A95FE9">
                        <w:rPr>
                          <w:color w:val="00AFCB"/>
                        </w:rPr>
                        <w:tab/>
                      </w:r>
                      <w:r w:rsidRPr="00A95FE9">
                        <w:rPr>
                          <w:color w:val="00AFCB"/>
                        </w:rPr>
                        <w:fldChar w:fldCharType="begin"/>
                      </w:r>
                      <w:r w:rsidRPr="00A95FE9">
                        <w:rPr>
                          <w:color w:val="00AFCB"/>
                        </w:rPr>
                        <w:instrText xml:space="preserve"> DOCPROPERTY  Projektnummer  \* MERGEFORMAT </w:instrText>
                      </w:r>
                      <w:r w:rsidRPr="00A95FE9">
                        <w:rPr>
                          <w:color w:val="00AFCB"/>
                        </w:rPr>
                        <w:fldChar w:fldCharType="separate"/>
                      </w:r>
                      <w:r w:rsidRPr="00A95FE9">
                        <w:rPr>
                          <w:color w:val="00AFCB"/>
                        </w:rPr>
                        <w:t>PIE.XX.XXX</w:t>
                      </w:r>
                      <w:r w:rsidRPr="00A95FE9">
                        <w:rPr>
                          <w:color w:val="00AFCB"/>
                        </w:rPr>
                        <w:fldChar w:fldCharType="end"/>
                      </w:r>
                    </w:p>
                    <w:p w14:paraId="4CFFB9D9" w14:textId="77777777" w:rsidR="003628CA" w:rsidRPr="00A95FE9" w:rsidRDefault="003628CA" w:rsidP="00252E8B">
                      <w:pPr>
                        <w:pStyle w:val="InfoTitel"/>
                        <w:rPr>
                          <w:color w:val="00AFCB"/>
                        </w:rPr>
                      </w:pPr>
                      <w:r w:rsidRPr="00A95FE9">
                        <w:rPr>
                          <w:color w:val="00AFCB"/>
                        </w:rPr>
                        <w:t>Version:</w:t>
                      </w:r>
                      <w:r w:rsidRPr="00A95FE9">
                        <w:rPr>
                          <w:color w:val="00AFCB"/>
                        </w:rPr>
                        <w:tab/>
                        <w:t>1</w:t>
                      </w:r>
                      <w:r w:rsidRPr="00A95FE9">
                        <w:rPr>
                          <w:color w:val="00AFCB"/>
                        </w:rPr>
                        <w:fldChar w:fldCharType="begin"/>
                      </w:r>
                      <w:r w:rsidRPr="00A95FE9">
                        <w:rPr>
                          <w:color w:val="00AFCB"/>
                        </w:rPr>
                        <w:instrText xml:space="preserve"> DOCPROPERTY  Version  \* MERGEFORMAT </w:instrText>
                      </w:r>
                      <w:r w:rsidRPr="00A95FE9">
                        <w:rPr>
                          <w:color w:val="00AFCB"/>
                        </w:rPr>
                        <w:fldChar w:fldCharType="separate"/>
                      </w:r>
                      <w:r w:rsidRPr="00A95FE9">
                        <w:rPr>
                          <w:color w:val="00AFCB"/>
                        </w:rPr>
                        <w:t>.0</w:t>
                      </w:r>
                      <w:r w:rsidRPr="00A95FE9">
                        <w:rPr>
                          <w:color w:val="00AFCB"/>
                        </w:rPr>
                        <w:fldChar w:fldCharType="end"/>
                      </w:r>
                    </w:p>
                    <w:p w14:paraId="0989A548" w14:textId="0B9E02D9" w:rsidR="003628CA" w:rsidRPr="00A95FE9" w:rsidRDefault="003628CA" w:rsidP="00252E8B">
                      <w:pPr>
                        <w:pStyle w:val="InfoTitel"/>
                        <w:rPr>
                          <w:color w:val="00AFCB"/>
                        </w:rPr>
                      </w:pPr>
                      <w:r w:rsidRPr="00A95FE9">
                        <w:rPr>
                          <w:color w:val="00AFCB"/>
                        </w:rPr>
                        <w:t>Datum:</w:t>
                      </w:r>
                      <w:r w:rsidRPr="00A95FE9">
                        <w:rPr>
                          <w:color w:val="00AFCB"/>
                        </w:rPr>
                        <w:tab/>
                      </w:r>
                      <w:r w:rsidRPr="00A95FE9">
                        <w:rPr>
                          <w:color w:val="00AFCB"/>
                        </w:rPr>
                        <w:fldChar w:fldCharType="begin"/>
                      </w:r>
                      <w:r w:rsidRPr="00A95FE9">
                        <w:rPr>
                          <w:color w:val="00AFCB"/>
                        </w:rPr>
                        <w:instrText xml:space="preserve"> DOCPROPERTY  Datum  \* MERGEFORMAT </w:instrText>
                      </w:r>
                      <w:r w:rsidRPr="00A95FE9">
                        <w:rPr>
                          <w:color w:val="00AFCB"/>
                        </w:rPr>
                        <w:fldChar w:fldCharType="separate"/>
                      </w:r>
                      <w:r>
                        <w:rPr>
                          <w:color w:val="00AFCB"/>
                        </w:rPr>
                        <w:t>1</w:t>
                      </w:r>
                      <w:r w:rsidR="00083368">
                        <w:rPr>
                          <w:color w:val="00AFCB"/>
                        </w:rPr>
                        <w:t>8</w:t>
                      </w:r>
                      <w:r>
                        <w:rPr>
                          <w:color w:val="00AFCB"/>
                        </w:rPr>
                        <w:t>.12 20</w:t>
                      </w:r>
                      <w:r w:rsidRPr="00A95FE9">
                        <w:rPr>
                          <w:color w:val="00AFCB"/>
                        </w:rPr>
                        <w:fldChar w:fldCharType="end"/>
                      </w:r>
                      <w:r>
                        <w:rPr>
                          <w:color w:val="00AFCB"/>
                        </w:rPr>
                        <w:t>19</w:t>
                      </w:r>
                    </w:p>
                  </w:txbxContent>
                </v:textbox>
                <w10:wrap type="square" anchory="margin"/>
              </v:shape>
            </w:pict>
          </mc:Fallback>
        </mc:AlternateContent>
      </w:r>
    </w:p>
    <w:p w14:paraId="692D0883" w14:textId="77777777" w:rsidR="00E77456" w:rsidRPr="0074771F" w:rsidRDefault="00BC71AF" w:rsidP="00F864A1">
      <w:pPr>
        <w:sectPr w:rsidR="00E77456" w:rsidRPr="0074771F" w:rsidSect="00D35576">
          <w:pgSz w:w="11906" w:h="16838" w:code="9"/>
          <w:pgMar w:top="1985" w:right="2155" w:bottom="2268" w:left="2098" w:header="1418" w:footer="2608" w:gutter="0"/>
          <w:cols w:space="708"/>
          <w:docGrid w:linePitch="360"/>
        </w:sectPr>
      </w:pPr>
      <w:r>
        <w:rPr>
          <w:noProof/>
          <w:lang w:val="de-DE" w:eastAsia="de-DE"/>
        </w:rPr>
        <mc:AlternateContent>
          <mc:Choice Requires="wps">
            <w:drawing>
              <wp:anchor distT="45720" distB="45720" distL="114300" distR="114300" simplePos="0" relativeHeight="251648512" behindDoc="0" locked="0" layoutInCell="1" allowOverlap="1" wp14:anchorId="4447A2B2" wp14:editId="63B203E8">
                <wp:simplePos x="0" y="0"/>
                <wp:positionH relativeFrom="column">
                  <wp:posOffset>1440180</wp:posOffset>
                </wp:positionH>
                <wp:positionV relativeFrom="paragraph">
                  <wp:posOffset>4284081</wp:posOffset>
                </wp:positionV>
                <wp:extent cx="2360930" cy="1404620"/>
                <wp:effectExtent l="0" t="0" r="18415" b="2603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8D6AF3A" w14:textId="77777777" w:rsidR="003628CA" w:rsidRDefault="003628CA" w:rsidP="00BC71AF">
                            <w:pPr>
                              <w:jc w:val="center"/>
                              <w:rPr>
                                <w:color w:val="00AFCB"/>
                              </w:rPr>
                            </w:pPr>
                            <w:r>
                              <w:rPr>
                                <w:color w:val="00AFCB"/>
                              </w:rPr>
                              <w:t>David Böhm-</w:t>
                            </w:r>
                            <w:proofErr w:type="spellStart"/>
                            <w:r>
                              <w:rPr>
                                <w:color w:val="00AFCB"/>
                              </w:rPr>
                              <w:t>Vrana</w:t>
                            </w:r>
                            <w:proofErr w:type="spellEnd"/>
                          </w:p>
                          <w:p w14:paraId="4F0D1D9C" w14:textId="77777777" w:rsidR="003628CA" w:rsidRPr="00BC71AF" w:rsidRDefault="003628CA" w:rsidP="00BC71AF">
                            <w:pPr>
                              <w:jc w:val="center"/>
                              <w:rPr>
                                <w:color w:val="00AFCB"/>
                              </w:rPr>
                            </w:pPr>
                            <w:r w:rsidRPr="00BC71AF">
                              <w:rPr>
                                <w:color w:val="00AFCB"/>
                              </w:rPr>
                              <w:t>Mathias Dittrich</w:t>
                            </w:r>
                          </w:p>
                          <w:p w14:paraId="4535D156" w14:textId="77777777" w:rsidR="003628CA" w:rsidRPr="00BC71AF" w:rsidRDefault="003628CA" w:rsidP="00BC71AF">
                            <w:pPr>
                              <w:jc w:val="center"/>
                              <w:rPr>
                                <w:color w:val="00AFCB"/>
                              </w:rPr>
                            </w:pPr>
                            <w:r w:rsidRPr="00BC71AF">
                              <w:rPr>
                                <w:color w:val="00AFCB"/>
                              </w:rPr>
                              <w:t>Tobias Egger</w:t>
                            </w:r>
                          </w:p>
                          <w:p w14:paraId="3CACA25D" w14:textId="77777777" w:rsidR="003628CA" w:rsidRPr="00BC71AF" w:rsidRDefault="003628CA" w:rsidP="00BC71AF">
                            <w:pPr>
                              <w:jc w:val="center"/>
                              <w:rPr>
                                <w:color w:val="00AFCB"/>
                              </w:rPr>
                            </w:pPr>
                            <w:r w:rsidRPr="00BC71AF">
                              <w:rPr>
                                <w:color w:val="00AFCB"/>
                              </w:rPr>
                              <w:t>Paul Götzinger</w:t>
                            </w:r>
                          </w:p>
                          <w:p w14:paraId="45DDA69F" w14:textId="77777777" w:rsidR="003628CA" w:rsidRPr="00BC71AF" w:rsidRDefault="003628CA" w:rsidP="00247CE9">
                            <w:pPr>
                              <w:jc w:val="center"/>
                              <w:rPr>
                                <w:color w:val="00AFCB"/>
                              </w:rPr>
                            </w:pPr>
                            <w:r w:rsidRPr="00BC71AF">
                              <w:rPr>
                                <w:color w:val="00AFCB"/>
                              </w:rPr>
                              <w:t>Sophia Nu</w:t>
                            </w:r>
                            <w:r>
                              <w:rPr>
                                <w:color w:val="00AFCB"/>
                              </w:rPr>
                              <w:t>nn</w:t>
                            </w:r>
                            <w:r w:rsidRPr="00BC71AF">
                              <w:rPr>
                                <w:color w:val="00AFCB"/>
                              </w:rPr>
                              <w: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47A2B2" id="Textfeld 2" o:spid="_x0000_s1028" type="#_x0000_t202" style="position:absolute;left:0;text-align:left;margin-left:113.4pt;margin-top:337.35pt;width:185.9pt;height:110.6pt;z-index:2516485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" strokecolor="white [3212]">
                <v:textbox style="mso-fit-shape-to-text:t">
                  <w:txbxContent>
                    <w:p w14:paraId="28D6AF3A" w14:textId="77777777" w:rsidR="003628CA" w:rsidRDefault="003628CA" w:rsidP="00BC71AF">
                      <w:pPr>
                        <w:jc w:val="center"/>
                        <w:rPr>
                          <w:color w:val="00AFCB"/>
                        </w:rPr>
                      </w:pPr>
                      <w:r>
                        <w:rPr>
                          <w:color w:val="00AFCB"/>
                        </w:rPr>
                        <w:t>David Böhm-</w:t>
                      </w:r>
                      <w:proofErr w:type="spellStart"/>
                      <w:r>
                        <w:rPr>
                          <w:color w:val="00AFCB"/>
                        </w:rPr>
                        <w:t>Vrana</w:t>
                      </w:r>
                      <w:proofErr w:type="spellEnd"/>
                    </w:p>
                    <w:p w14:paraId="4F0D1D9C" w14:textId="77777777" w:rsidR="003628CA" w:rsidRPr="00BC71AF" w:rsidRDefault="003628CA" w:rsidP="00BC71AF">
                      <w:pPr>
                        <w:jc w:val="center"/>
                        <w:rPr>
                          <w:color w:val="00AFCB"/>
                        </w:rPr>
                      </w:pPr>
                      <w:r w:rsidRPr="00BC71AF">
                        <w:rPr>
                          <w:color w:val="00AFCB"/>
                        </w:rPr>
                        <w:t>Mathias Dittrich</w:t>
                      </w:r>
                    </w:p>
                    <w:p w14:paraId="4535D156" w14:textId="77777777" w:rsidR="003628CA" w:rsidRPr="00BC71AF" w:rsidRDefault="003628CA" w:rsidP="00BC71AF">
                      <w:pPr>
                        <w:jc w:val="center"/>
                        <w:rPr>
                          <w:color w:val="00AFCB"/>
                        </w:rPr>
                      </w:pPr>
                      <w:r w:rsidRPr="00BC71AF">
                        <w:rPr>
                          <w:color w:val="00AFCB"/>
                        </w:rPr>
                        <w:t>Tobias Egger</w:t>
                      </w:r>
                    </w:p>
                    <w:p w14:paraId="3CACA25D" w14:textId="77777777" w:rsidR="003628CA" w:rsidRPr="00BC71AF" w:rsidRDefault="003628CA" w:rsidP="00BC71AF">
                      <w:pPr>
                        <w:jc w:val="center"/>
                        <w:rPr>
                          <w:color w:val="00AFCB"/>
                        </w:rPr>
                      </w:pPr>
                      <w:r w:rsidRPr="00BC71AF">
                        <w:rPr>
                          <w:color w:val="00AFCB"/>
                        </w:rPr>
                        <w:t>Paul Götzinger</w:t>
                      </w:r>
                    </w:p>
                    <w:p w14:paraId="45DDA69F" w14:textId="77777777" w:rsidR="003628CA" w:rsidRPr="00BC71AF" w:rsidRDefault="003628CA" w:rsidP="00247CE9">
                      <w:pPr>
                        <w:jc w:val="center"/>
                        <w:rPr>
                          <w:color w:val="00AFCB"/>
                        </w:rPr>
                      </w:pPr>
                      <w:r w:rsidRPr="00BC71AF">
                        <w:rPr>
                          <w:color w:val="00AFCB"/>
                        </w:rPr>
                        <w:t>Sophia Nu</w:t>
                      </w:r>
                      <w:r>
                        <w:rPr>
                          <w:color w:val="00AFCB"/>
                        </w:rPr>
                        <w:t>nn</w:t>
                      </w:r>
                      <w:r w:rsidRPr="00BC71AF">
                        <w:rPr>
                          <w:color w:val="00AFCB"/>
                        </w:rPr>
                        <w:t>er</w:t>
                      </w:r>
                    </w:p>
                  </w:txbxContent>
                </v:textbox>
                <w10:wrap type="square"/>
              </v:shape>
            </w:pict>
          </mc:Fallback>
        </mc:AlternateContent>
      </w:r>
    </w:p>
    <w:p w14:paraId="7FAC67B2" w14:textId="77777777" w:rsidR="00465E14" w:rsidRDefault="00465E14" w:rsidP="00465E14">
      <w:pPr>
        <w:pStyle w:val="Inhalt"/>
      </w:pPr>
      <w:r>
        <w:lastRenderedPageBreak/>
        <w:t>Änderungsverzeichnis</w:t>
      </w:r>
    </w:p>
    <w:tbl>
      <w:tblPr>
        <w:tblStyle w:val="Tabellenraster"/>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1056"/>
        <w:gridCol w:w="1113"/>
        <w:gridCol w:w="2666"/>
        <w:gridCol w:w="2848"/>
      </w:tblGrid>
      <w:tr w:rsidR="00465E14" w:rsidRPr="00A47AA0" w14:paraId="4DCDFFB6" w14:textId="77777777" w:rsidTr="005C6700">
        <w:tc>
          <w:tcPr>
            <w:tcW w:w="1056" w:type="dxa"/>
            <w:shd w:val="clear" w:color="auto" w:fill="00AFCB"/>
            <w:vAlign w:val="center"/>
          </w:tcPr>
          <w:p w14:paraId="14131D44" w14:textId="77777777" w:rsidR="00465E14" w:rsidRPr="00A47AA0" w:rsidRDefault="00465E14" w:rsidP="00A47AA0">
            <w:pPr>
              <w:pStyle w:val="TabelleSpaltentitel"/>
              <w:rPr>
                <w:b w:val="0"/>
              </w:rPr>
            </w:pPr>
            <w:r w:rsidRPr="00A47AA0">
              <w:rPr>
                <w:b w:val="0"/>
              </w:rPr>
              <w:t>Versions</w:t>
            </w:r>
          </w:p>
        </w:tc>
        <w:tc>
          <w:tcPr>
            <w:tcW w:w="1113" w:type="dxa"/>
            <w:shd w:val="clear" w:color="auto" w:fill="00AFCB"/>
            <w:vAlign w:val="center"/>
          </w:tcPr>
          <w:p w14:paraId="3C566816" w14:textId="77777777" w:rsidR="00465E14" w:rsidRPr="00A47AA0" w:rsidRDefault="00465E14" w:rsidP="00FC0A61">
            <w:pPr>
              <w:pStyle w:val="TabelleSpaltentitel"/>
              <w:rPr>
                <w:b w:val="0"/>
              </w:rPr>
            </w:pPr>
            <w:r w:rsidRPr="00A47AA0">
              <w:rPr>
                <w:b w:val="0"/>
              </w:rPr>
              <w:t>Datum</w:t>
            </w:r>
          </w:p>
        </w:tc>
        <w:tc>
          <w:tcPr>
            <w:tcW w:w="2666" w:type="dxa"/>
            <w:shd w:val="clear" w:color="auto" w:fill="00AFCB"/>
            <w:vAlign w:val="center"/>
          </w:tcPr>
          <w:p w14:paraId="59E3D82D" w14:textId="77777777" w:rsidR="00465E14" w:rsidRPr="00A47AA0" w:rsidRDefault="00465E14" w:rsidP="00FC0A61">
            <w:pPr>
              <w:pStyle w:val="TabelleSpaltentitel"/>
              <w:jc w:val="left"/>
              <w:rPr>
                <w:b w:val="0"/>
              </w:rPr>
            </w:pPr>
            <w:r w:rsidRPr="00A47AA0">
              <w:rPr>
                <w:b w:val="0"/>
              </w:rPr>
              <w:t>Änderung</w:t>
            </w:r>
          </w:p>
        </w:tc>
        <w:tc>
          <w:tcPr>
            <w:tcW w:w="2848" w:type="dxa"/>
            <w:shd w:val="clear" w:color="auto" w:fill="00AFCB"/>
            <w:vAlign w:val="center"/>
          </w:tcPr>
          <w:p w14:paraId="14E91B6E" w14:textId="77777777" w:rsidR="00465E14" w:rsidRPr="00A47AA0" w:rsidRDefault="00465E14" w:rsidP="00FC0A61">
            <w:pPr>
              <w:pStyle w:val="TabelleSpaltentitel"/>
              <w:rPr>
                <w:b w:val="0"/>
              </w:rPr>
            </w:pPr>
            <w:r w:rsidRPr="00A47AA0">
              <w:rPr>
                <w:b w:val="0"/>
              </w:rPr>
              <w:t>Ersteller</w:t>
            </w:r>
          </w:p>
        </w:tc>
      </w:tr>
      <w:tr w:rsidR="00465E14" w14:paraId="37620809" w14:textId="77777777" w:rsidTr="005C6700">
        <w:tc>
          <w:tcPr>
            <w:tcW w:w="1056" w:type="dxa"/>
            <w:vAlign w:val="center"/>
          </w:tcPr>
          <w:p w14:paraId="72D7BE28" w14:textId="77777777" w:rsidR="00465E14" w:rsidRDefault="008A36A2" w:rsidP="00DA723B">
            <w:pPr>
              <w:pStyle w:val="TabellenText"/>
              <w:jc w:val="center"/>
            </w:pPr>
            <w:r>
              <w:t>1.0</w:t>
            </w:r>
          </w:p>
        </w:tc>
        <w:tc>
          <w:tcPr>
            <w:tcW w:w="1113" w:type="dxa"/>
            <w:vAlign w:val="center"/>
          </w:tcPr>
          <w:p w14:paraId="59A70AF4" w14:textId="7A2E1D61" w:rsidR="00465E14" w:rsidRDefault="00D272D6" w:rsidP="00FC0A61">
            <w:pPr>
              <w:pStyle w:val="TabellenText"/>
              <w:jc w:val="center"/>
            </w:pPr>
            <w:r>
              <w:t>1</w:t>
            </w:r>
            <w:r w:rsidR="00DA6387">
              <w:t>8</w:t>
            </w:r>
            <w:r w:rsidR="008A36A2">
              <w:t>.1</w:t>
            </w:r>
            <w:r>
              <w:t>2</w:t>
            </w:r>
            <w:r w:rsidR="008A36A2">
              <w:t>.2019</w:t>
            </w:r>
          </w:p>
        </w:tc>
        <w:tc>
          <w:tcPr>
            <w:tcW w:w="2666" w:type="dxa"/>
            <w:vAlign w:val="center"/>
          </w:tcPr>
          <w:p w14:paraId="785C0762" w14:textId="77777777" w:rsidR="00465E14" w:rsidRDefault="008A36A2" w:rsidP="00FC0A61">
            <w:pPr>
              <w:pStyle w:val="TabellenText"/>
            </w:pPr>
            <w:r>
              <w:t>Erste Version</w:t>
            </w:r>
          </w:p>
        </w:tc>
        <w:tc>
          <w:tcPr>
            <w:tcW w:w="2848" w:type="dxa"/>
            <w:vAlign w:val="center"/>
          </w:tcPr>
          <w:p w14:paraId="7D942525" w14:textId="77777777" w:rsidR="00465E14" w:rsidRDefault="00A52D4D" w:rsidP="00FC0A61">
            <w:pPr>
              <w:pStyle w:val="TabellenText"/>
              <w:jc w:val="center"/>
            </w:pPr>
            <w:r>
              <w:t>D. Böhm-</w:t>
            </w:r>
            <w:proofErr w:type="spellStart"/>
            <w:r>
              <w:t>Vrana</w:t>
            </w:r>
            <w:proofErr w:type="spellEnd"/>
            <w:r>
              <w:t xml:space="preserve">, </w:t>
            </w:r>
            <w:r w:rsidR="008A36A2">
              <w:t>M. Dittrich</w:t>
            </w:r>
            <w:r w:rsidR="005C6700">
              <w:t>, T. Egger, P. Götzinger, S. Nu</w:t>
            </w:r>
            <w:r w:rsidR="00CF19BE">
              <w:t>nn</w:t>
            </w:r>
            <w:r w:rsidR="005C6700">
              <w:t>er</w:t>
            </w:r>
          </w:p>
        </w:tc>
      </w:tr>
      <w:tr w:rsidR="00465E14" w14:paraId="391A96E8" w14:textId="77777777" w:rsidTr="005C6700">
        <w:tc>
          <w:tcPr>
            <w:tcW w:w="1056" w:type="dxa"/>
            <w:vAlign w:val="center"/>
          </w:tcPr>
          <w:p w14:paraId="46DB0408" w14:textId="77777777" w:rsidR="00465E14" w:rsidRDefault="00465E14" w:rsidP="00FC0A61">
            <w:pPr>
              <w:pStyle w:val="TabellenText"/>
              <w:jc w:val="center"/>
            </w:pPr>
          </w:p>
        </w:tc>
        <w:tc>
          <w:tcPr>
            <w:tcW w:w="1113" w:type="dxa"/>
            <w:vAlign w:val="center"/>
          </w:tcPr>
          <w:p w14:paraId="5B367AAD" w14:textId="77777777" w:rsidR="00465E14" w:rsidRDefault="00465E14" w:rsidP="00FC0A61">
            <w:pPr>
              <w:pStyle w:val="TabellenText"/>
              <w:jc w:val="center"/>
            </w:pPr>
          </w:p>
        </w:tc>
        <w:tc>
          <w:tcPr>
            <w:tcW w:w="2666" w:type="dxa"/>
            <w:vAlign w:val="center"/>
          </w:tcPr>
          <w:p w14:paraId="540D1B88" w14:textId="77777777" w:rsidR="00465E14" w:rsidRDefault="00465E14" w:rsidP="00C728D7">
            <w:pPr>
              <w:pStyle w:val="TabellenText"/>
            </w:pPr>
          </w:p>
        </w:tc>
        <w:tc>
          <w:tcPr>
            <w:tcW w:w="2848" w:type="dxa"/>
            <w:vAlign w:val="center"/>
          </w:tcPr>
          <w:p w14:paraId="15E624B3" w14:textId="77777777" w:rsidR="00465E14" w:rsidRDefault="00465E14" w:rsidP="00FC0A61">
            <w:pPr>
              <w:pStyle w:val="TabellenText"/>
              <w:jc w:val="center"/>
            </w:pPr>
          </w:p>
        </w:tc>
      </w:tr>
      <w:tr w:rsidR="00EC66B3" w14:paraId="75F52EEC" w14:textId="77777777" w:rsidTr="005C6700">
        <w:tc>
          <w:tcPr>
            <w:tcW w:w="1056" w:type="dxa"/>
            <w:vAlign w:val="center"/>
          </w:tcPr>
          <w:p w14:paraId="4C1C1EBE" w14:textId="77777777" w:rsidR="00EC66B3" w:rsidRDefault="00EC66B3" w:rsidP="00FC0A61">
            <w:pPr>
              <w:pStyle w:val="TabellenText"/>
              <w:jc w:val="center"/>
            </w:pPr>
          </w:p>
        </w:tc>
        <w:tc>
          <w:tcPr>
            <w:tcW w:w="1113" w:type="dxa"/>
            <w:vAlign w:val="center"/>
          </w:tcPr>
          <w:p w14:paraId="6DD43E68" w14:textId="77777777" w:rsidR="00EC66B3" w:rsidRDefault="00EC66B3" w:rsidP="00FC0A61">
            <w:pPr>
              <w:pStyle w:val="TabellenText"/>
              <w:jc w:val="center"/>
            </w:pPr>
          </w:p>
        </w:tc>
        <w:tc>
          <w:tcPr>
            <w:tcW w:w="2666" w:type="dxa"/>
            <w:vAlign w:val="center"/>
          </w:tcPr>
          <w:p w14:paraId="026AFE64" w14:textId="77777777" w:rsidR="00EC66B3" w:rsidRDefault="00EC66B3" w:rsidP="00C728D7">
            <w:pPr>
              <w:pStyle w:val="TabellenText"/>
            </w:pPr>
          </w:p>
        </w:tc>
        <w:tc>
          <w:tcPr>
            <w:tcW w:w="2848" w:type="dxa"/>
            <w:vAlign w:val="center"/>
          </w:tcPr>
          <w:p w14:paraId="5DADF74D" w14:textId="77777777" w:rsidR="00EC66B3" w:rsidRDefault="00EC66B3" w:rsidP="00FC0A61">
            <w:pPr>
              <w:pStyle w:val="TabellenText"/>
              <w:jc w:val="center"/>
            </w:pPr>
          </w:p>
        </w:tc>
      </w:tr>
      <w:tr w:rsidR="00EC66B3" w14:paraId="160EB2BD" w14:textId="77777777" w:rsidTr="005C6700">
        <w:tc>
          <w:tcPr>
            <w:tcW w:w="1056" w:type="dxa"/>
            <w:vAlign w:val="center"/>
          </w:tcPr>
          <w:p w14:paraId="5A15FE6E" w14:textId="77777777" w:rsidR="00EC66B3" w:rsidRDefault="00EC66B3" w:rsidP="00FC0A61">
            <w:pPr>
              <w:pStyle w:val="TabellenText"/>
              <w:jc w:val="center"/>
            </w:pPr>
          </w:p>
        </w:tc>
        <w:tc>
          <w:tcPr>
            <w:tcW w:w="1113" w:type="dxa"/>
            <w:vAlign w:val="center"/>
          </w:tcPr>
          <w:p w14:paraId="18CEB4FB" w14:textId="77777777" w:rsidR="00EC66B3" w:rsidRDefault="00EC66B3" w:rsidP="00FC0A61">
            <w:pPr>
              <w:pStyle w:val="TabellenText"/>
              <w:jc w:val="center"/>
            </w:pPr>
          </w:p>
        </w:tc>
        <w:tc>
          <w:tcPr>
            <w:tcW w:w="2666" w:type="dxa"/>
            <w:vAlign w:val="center"/>
          </w:tcPr>
          <w:p w14:paraId="4D01ADB1" w14:textId="77777777" w:rsidR="00EC66B3" w:rsidRDefault="00EC66B3" w:rsidP="00C728D7">
            <w:pPr>
              <w:pStyle w:val="TabellenText"/>
            </w:pPr>
          </w:p>
        </w:tc>
        <w:tc>
          <w:tcPr>
            <w:tcW w:w="2848" w:type="dxa"/>
            <w:vAlign w:val="center"/>
          </w:tcPr>
          <w:p w14:paraId="54713518" w14:textId="77777777" w:rsidR="00EC66B3" w:rsidRDefault="00EC66B3" w:rsidP="00FC0A61">
            <w:pPr>
              <w:pStyle w:val="TabellenText"/>
              <w:jc w:val="center"/>
            </w:pPr>
          </w:p>
        </w:tc>
      </w:tr>
      <w:tr w:rsidR="0070409B" w14:paraId="52A2546B" w14:textId="77777777" w:rsidTr="005C6700">
        <w:tc>
          <w:tcPr>
            <w:tcW w:w="1056" w:type="dxa"/>
            <w:vAlign w:val="center"/>
          </w:tcPr>
          <w:p w14:paraId="4CEBA80B" w14:textId="77777777" w:rsidR="0070409B" w:rsidRDefault="0070409B" w:rsidP="00FC0A61">
            <w:pPr>
              <w:pStyle w:val="TabellenText"/>
              <w:jc w:val="center"/>
            </w:pPr>
          </w:p>
        </w:tc>
        <w:tc>
          <w:tcPr>
            <w:tcW w:w="1113" w:type="dxa"/>
            <w:vAlign w:val="center"/>
          </w:tcPr>
          <w:p w14:paraId="079A8E5C" w14:textId="77777777" w:rsidR="0070409B" w:rsidRDefault="0070409B" w:rsidP="00FC0A61">
            <w:pPr>
              <w:pStyle w:val="TabellenText"/>
              <w:jc w:val="center"/>
            </w:pPr>
          </w:p>
        </w:tc>
        <w:tc>
          <w:tcPr>
            <w:tcW w:w="2666" w:type="dxa"/>
            <w:vAlign w:val="center"/>
          </w:tcPr>
          <w:p w14:paraId="4F540329" w14:textId="77777777" w:rsidR="0070409B" w:rsidRDefault="0070409B" w:rsidP="00C728D7">
            <w:pPr>
              <w:pStyle w:val="TabellenText"/>
            </w:pPr>
          </w:p>
        </w:tc>
        <w:tc>
          <w:tcPr>
            <w:tcW w:w="2848" w:type="dxa"/>
            <w:vAlign w:val="center"/>
          </w:tcPr>
          <w:p w14:paraId="650A2E62" w14:textId="77777777" w:rsidR="0070409B" w:rsidRDefault="0070409B" w:rsidP="00FC0A61">
            <w:pPr>
              <w:pStyle w:val="TabellenText"/>
              <w:jc w:val="center"/>
            </w:pPr>
          </w:p>
        </w:tc>
      </w:tr>
    </w:tbl>
    <w:p w14:paraId="388D7F83" w14:textId="77777777" w:rsidR="00C728D7" w:rsidRDefault="00C728D7" w:rsidP="00C728D7">
      <w:pPr>
        <w:rPr>
          <w:lang w:val="de-DE"/>
        </w:rPr>
      </w:pPr>
    </w:p>
    <w:p w14:paraId="27619AFC" w14:textId="77777777" w:rsidR="003E794C" w:rsidRDefault="003E794C" w:rsidP="009A0E22">
      <w:pPr>
        <w:pStyle w:val="Inhalt"/>
      </w:pPr>
      <w:r>
        <w:lastRenderedPageBreak/>
        <w:t>Inhalt</w:t>
      </w:r>
    </w:p>
    <w:p w14:paraId="764F0335" w14:textId="1C656CE0" w:rsidR="00BD65B3" w:rsidRDefault="00ED44CB">
      <w:pPr>
        <w:pStyle w:val="Verzeichnis1"/>
        <w:rPr>
          <w:rFonts w:asciiTheme="minorHAnsi" w:eastAsiaTheme="minorEastAsia" w:hAnsiTheme="minorHAnsi"/>
          <w:b w:val="0"/>
          <w:noProof/>
          <w:color w:val="auto"/>
          <w:sz w:val="22"/>
          <w:lang w:val="de-DE" w:eastAsia="de-DE"/>
        </w:rPr>
      </w:pPr>
      <w:r>
        <w:rPr>
          <w:b w:val="0"/>
        </w:rPr>
        <w:fldChar w:fldCharType="begin"/>
      </w:r>
      <w:r>
        <w:rPr>
          <w:b w:val="0"/>
        </w:rPr>
        <w:instrText xml:space="preserve"> TOC \o "1-2" \h \z \u </w:instrText>
      </w:r>
      <w:r>
        <w:rPr>
          <w:b w:val="0"/>
        </w:rPr>
        <w:fldChar w:fldCharType="separate"/>
      </w:r>
      <w:hyperlink w:anchor="_Toc27560248" w:history="1">
        <w:r w:rsidR="00BD65B3" w:rsidRPr="00D47BDD">
          <w:rPr>
            <w:rStyle w:val="Hyperlink"/>
            <w:noProof/>
          </w:rPr>
          <w:t>1</w:t>
        </w:r>
        <w:r w:rsidR="00BD65B3">
          <w:rPr>
            <w:rFonts w:asciiTheme="minorHAnsi" w:eastAsiaTheme="minorEastAsia" w:hAnsiTheme="minorHAnsi"/>
            <w:b w:val="0"/>
            <w:noProof/>
            <w:color w:val="auto"/>
            <w:sz w:val="22"/>
            <w:lang w:val="de-DE" w:eastAsia="de-DE"/>
          </w:rPr>
          <w:tab/>
        </w:r>
        <w:r w:rsidR="00BD65B3" w:rsidRPr="00D47BDD">
          <w:rPr>
            <w:rStyle w:val="Hyperlink"/>
            <w:noProof/>
          </w:rPr>
          <w:t>Auflistung verwendeter Tools</w:t>
        </w:r>
        <w:r w:rsidR="00BD65B3">
          <w:rPr>
            <w:noProof/>
            <w:webHidden/>
          </w:rPr>
          <w:tab/>
        </w:r>
        <w:r w:rsidR="00BD65B3">
          <w:rPr>
            <w:noProof/>
            <w:webHidden/>
          </w:rPr>
          <w:fldChar w:fldCharType="begin"/>
        </w:r>
        <w:r w:rsidR="00BD65B3">
          <w:rPr>
            <w:noProof/>
            <w:webHidden/>
          </w:rPr>
          <w:instrText xml:space="preserve"> PAGEREF _Toc27560248 \h </w:instrText>
        </w:r>
        <w:r w:rsidR="00BD65B3">
          <w:rPr>
            <w:noProof/>
            <w:webHidden/>
          </w:rPr>
        </w:r>
        <w:r w:rsidR="00BD65B3">
          <w:rPr>
            <w:noProof/>
            <w:webHidden/>
          </w:rPr>
          <w:fldChar w:fldCharType="separate"/>
        </w:r>
        <w:r w:rsidR="003D59B7">
          <w:rPr>
            <w:noProof/>
            <w:webHidden/>
          </w:rPr>
          <w:t>4</w:t>
        </w:r>
        <w:r w:rsidR="00BD65B3">
          <w:rPr>
            <w:noProof/>
            <w:webHidden/>
          </w:rPr>
          <w:fldChar w:fldCharType="end"/>
        </w:r>
      </w:hyperlink>
    </w:p>
    <w:p w14:paraId="503B0DED" w14:textId="021E244D" w:rsidR="00BD65B3" w:rsidRDefault="00905164">
      <w:pPr>
        <w:pStyle w:val="Verzeichnis2"/>
        <w:rPr>
          <w:rFonts w:asciiTheme="minorHAnsi" w:eastAsiaTheme="minorEastAsia" w:hAnsiTheme="minorHAnsi"/>
          <w:noProof/>
          <w:color w:val="auto"/>
          <w:sz w:val="22"/>
          <w:lang w:val="de-DE" w:eastAsia="de-DE"/>
        </w:rPr>
      </w:pPr>
      <w:hyperlink w:anchor="_Toc27560249" w:history="1">
        <w:r w:rsidR="00BD65B3" w:rsidRPr="00D47BDD">
          <w:rPr>
            <w:rStyle w:val="Hyperlink"/>
            <w:noProof/>
          </w:rPr>
          <w:t>1.1</w:t>
        </w:r>
        <w:r w:rsidR="00BD65B3">
          <w:rPr>
            <w:rFonts w:asciiTheme="minorHAnsi" w:eastAsiaTheme="minorEastAsia" w:hAnsiTheme="minorHAnsi"/>
            <w:noProof/>
            <w:color w:val="auto"/>
            <w:sz w:val="22"/>
            <w:lang w:val="de-DE" w:eastAsia="de-DE"/>
          </w:rPr>
          <w:tab/>
        </w:r>
        <w:r w:rsidR="00BD65B3" w:rsidRPr="00D47BDD">
          <w:rPr>
            <w:rStyle w:val="Hyperlink"/>
            <w:noProof/>
          </w:rPr>
          <w:t>Versionsverwaltung mit Git</w:t>
        </w:r>
        <w:r w:rsidR="00BD65B3">
          <w:rPr>
            <w:noProof/>
            <w:webHidden/>
          </w:rPr>
          <w:tab/>
        </w:r>
        <w:r w:rsidR="00BD65B3">
          <w:rPr>
            <w:noProof/>
            <w:webHidden/>
          </w:rPr>
          <w:fldChar w:fldCharType="begin"/>
        </w:r>
        <w:r w:rsidR="00BD65B3">
          <w:rPr>
            <w:noProof/>
            <w:webHidden/>
          </w:rPr>
          <w:instrText xml:space="preserve"> PAGEREF _Toc27560249 \h </w:instrText>
        </w:r>
        <w:r w:rsidR="00BD65B3">
          <w:rPr>
            <w:noProof/>
            <w:webHidden/>
          </w:rPr>
        </w:r>
        <w:r w:rsidR="00BD65B3">
          <w:rPr>
            <w:noProof/>
            <w:webHidden/>
          </w:rPr>
          <w:fldChar w:fldCharType="separate"/>
        </w:r>
        <w:r w:rsidR="003D59B7">
          <w:rPr>
            <w:noProof/>
            <w:webHidden/>
          </w:rPr>
          <w:t>4</w:t>
        </w:r>
        <w:r w:rsidR="00BD65B3">
          <w:rPr>
            <w:noProof/>
            <w:webHidden/>
          </w:rPr>
          <w:fldChar w:fldCharType="end"/>
        </w:r>
      </w:hyperlink>
    </w:p>
    <w:p w14:paraId="049218BD" w14:textId="51300659" w:rsidR="00BD65B3" w:rsidRDefault="00905164">
      <w:pPr>
        <w:pStyle w:val="Verzeichnis2"/>
        <w:rPr>
          <w:rFonts w:asciiTheme="minorHAnsi" w:eastAsiaTheme="minorEastAsia" w:hAnsiTheme="minorHAnsi"/>
          <w:noProof/>
          <w:color w:val="auto"/>
          <w:sz w:val="22"/>
          <w:lang w:val="de-DE" w:eastAsia="de-DE"/>
        </w:rPr>
      </w:pPr>
      <w:hyperlink w:anchor="_Toc27560250" w:history="1">
        <w:r w:rsidR="00BD65B3" w:rsidRPr="00D47BDD">
          <w:rPr>
            <w:rStyle w:val="Hyperlink"/>
            <w:noProof/>
          </w:rPr>
          <w:t>1.2</w:t>
        </w:r>
        <w:r w:rsidR="00BD65B3">
          <w:rPr>
            <w:rFonts w:asciiTheme="minorHAnsi" w:eastAsiaTheme="minorEastAsia" w:hAnsiTheme="minorHAnsi"/>
            <w:noProof/>
            <w:color w:val="auto"/>
            <w:sz w:val="22"/>
            <w:lang w:val="de-DE" w:eastAsia="de-DE"/>
          </w:rPr>
          <w:tab/>
        </w:r>
        <w:r w:rsidR="00BD65B3" w:rsidRPr="00D47BDD">
          <w:rPr>
            <w:rStyle w:val="Hyperlink"/>
            <w:noProof/>
          </w:rPr>
          <w:t>IDE</w:t>
        </w:r>
        <w:r w:rsidR="00BD65B3">
          <w:rPr>
            <w:noProof/>
            <w:webHidden/>
          </w:rPr>
          <w:tab/>
        </w:r>
        <w:r w:rsidR="00BD65B3">
          <w:rPr>
            <w:noProof/>
            <w:webHidden/>
          </w:rPr>
          <w:fldChar w:fldCharType="begin"/>
        </w:r>
        <w:r w:rsidR="00BD65B3">
          <w:rPr>
            <w:noProof/>
            <w:webHidden/>
          </w:rPr>
          <w:instrText xml:space="preserve"> PAGEREF _Toc27560250 \h </w:instrText>
        </w:r>
        <w:r w:rsidR="00BD65B3">
          <w:rPr>
            <w:noProof/>
            <w:webHidden/>
          </w:rPr>
        </w:r>
        <w:r w:rsidR="00BD65B3">
          <w:rPr>
            <w:noProof/>
            <w:webHidden/>
          </w:rPr>
          <w:fldChar w:fldCharType="separate"/>
        </w:r>
        <w:r w:rsidR="003D59B7">
          <w:rPr>
            <w:noProof/>
            <w:webHidden/>
          </w:rPr>
          <w:t>4</w:t>
        </w:r>
        <w:r w:rsidR="00BD65B3">
          <w:rPr>
            <w:noProof/>
            <w:webHidden/>
          </w:rPr>
          <w:fldChar w:fldCharType="end"/>
        </w:r>
      </w:hyperlink>
    </w:p>
    <w:p w14:paraId="73CBC3C1" w14:textId="068E507E" w:rsidR="00BD65B3" w:rsidRDefault="00905164">
      <w:pPr>
        <w:pStyle w:val="Verzeichnis2"/>
        <w:rPr>
          <w:rFonts w:asciiTheme="minorHAnsi" w:eastAsiaTheme="minorEastAsia" w:hAnsiTheme="minorHAnsi"/>
          <w:noProof/>
          <w:color w:val="auto"/>
          <w:sz w:val="22"/>
          <w:lang w:val="de-DE" w:eastAsia="de-DE"/>
        </w:rPr>
      </w:pPr>
      <w:hyperlink w:anchor="_Toc27560251" w:history="1">
        <w:r w:rsidR="00BD65B3" w:rsidRPr="00D47BDD">
          <w:rPr>
            <w:rStyle w:val="Hyperlink"/>
            <w:noProof/>
          </w:rPr>
          <w:t>1.3</w:t>
        </w:r>
        <w:r w:rsidR="00BD65B3">
          <w:rPr>
            <w:rFonts w:asciiTheme="minorHAnsi" w:eastAsiaTheme="minorEastAsia" w:hAnsiTheme="minorHAnsi"/>
            <w:noProof/>
            <w:color w:val="auto"/>
            <w:sz w:val="22"/>
            <w:lang w:val="de-DE" w:eastAsia="de-DE"/>
          </w:rPr>
          <w:tab/>
        </w:r>
        <w:r w:rsidR="00BD65B3" w:rsidRPr="00D47BDD">
          <w:rPr>
            <w:rStyle w:val="Hyperlink"/>
            <w:noProof/>
          </w:rPr>
          <w:t>Scrum Tool</w:t>
        </w:r>
        <w:r w:rsidR="00BD65B3">
          <w:rPr>
            <w:noProof/>
            <w:webHidden/>
          </w:rPr>
          <w:tab/>
        </w:r>
        <w:r w:rsidR="00BD65B3">
          <w:rPr>
            <w:noProof/>
            <w:webHidden/>
          </w:rPr>
          <w:fldChar w:fldCharType="begin"/>
        </w:r>
        <w:r w:rsidR="00BD65B3">
          <w:rPr>
            <w:noProof/>
            <w:webHidden/>
          </w:rPr>
          <w:instrText xml:space="preserve"> PAGEREF _Toc27560251 \h </w:instrText>
        </w:r>
        <w:r w:rsidR="00BD65B3">
          <w:rPr>
            <w:noProof/>
            <w:webHidden/>
          </w:rPr>
        </w:r>
        <w:r w:rsidR="00BD65B3">
          <w:rPr>
            <w:noProof/>
            <w:webHidden/>
          </w:rPr>
          <w:fldChar w:fldCharType="separate"/>
        </w:r>
        <w:r w:rsidR="003D59B7">
          <w:rPr>
            <w:noProof/>
            <w:webHidden/>
          </w:rPr>
          <w:t>4</w:t>
        </w:r>
        <w:r w:rsidR="00BD65B3">
          <w:rPr>
            <w:noProof/>
            <w:webHidden/>
          </w:rPr>
          <w:fldChar w:fldCharType="end"/>
        </w:r>
      </w:hyperlink>
    </w:p>
    <w:p w14:paraId="6B21ACAF" w14:textId="0D0CF354" w:rsidR="00BD65B3" w:rsidRDefault="00905164">
      <w:pPr>
        <w:pStyle w:val="Verzeichnis2"/>
        <w:rPr>
          <w:rFonts w:asciiTheme="minorHAnsi" w:eastAsiaTheme="minorEastAsia" w:hAnsiTheme="minorHAnsi"/>
          <w:noProof/>
          <w:color w:val="auto"/>
          <w:sz w:val="22"/>
          <w:lang w:val="de-DE" w:eastAsia="de-DE"/>
        </w:rPr>
      </w:pPr>
      <w:hyperlink w:anchor="_Toc27560252" w:history="1">
        <w:r w:rsidR="00BD65B3" w:rsidRPr="00D47BDD">
          <w:rPr>
            <w:rStyle w:val="Hyperlink"/>
            <w:noProof/>
          </w:rPr>
          <w:t>1.4</w:t>
        </w:r>
        <w:r w:rsidR="00BD65B3">
          <w:rPr>
            <w:rFonts w:asciiTheme="minorHAnsi" w:eastAsiaTheme="minorEastAsia" w:hAnsiTheme="minorHAnsi"/>
            <w:noProof/>
            <w:color w:val="auto"/>
            <w:sz w:val="22"/>
            <w:lang w:val="de-DE" w:eastAsia="de-DE"/>
          </w:rPr>
          <w:tab/>
        </w:r>
        <w:r w:rsidR="00BD65B3" w:rsidRPr="00D47BDD">
          <w:rPr>
            <w:rStyle w:val="Hyperlink"/>
            <w:noProof/>
          </w:rPr>
          <w:t>GUI Mockup</w:t>
        </w:r>
        <w:r w:rsidR="00BD65B3">
          <w:rPr>
            <w:noProof/>
            <w:webHidden/>
          </w:rPr>
          <w:tab/>
        </w:r>
        <w:r w:rsidR="00BD65B3">
          <w:rPr>
            <w:noProof/>
            <w:webHidden/>
          </w:rPr>
          <w:fldChar w:fldCharType="begin"/>
        </w:r>
        <w:r w:rsidR="00BD65B3">
          <w:rPr>
            <w:noProof/>
            <w:webHidden/>
          </w:rPr>
          <w:instrText xml:space="preserve"> PAGEREF _Toc27560252 \h </w:instrText>
        </w:r>
        <w:r w:rsidR="00BD65B3">
          <w:rPr>
            <w:noProof/>
            <w:webHidden/>
          </w:rPr>
        </w:r>
        <w:r w:rsidR="00BD65B3">
          <w:rPr>
            <w:noProof/>
            <w:webHidden/>
          </w:rPr>
          <w:fldChar w:fldCharType="separate"/>
        </w:r>
        <w:r w:rsidR="003D59B7">
          <w:rPr>
            <w:noProof/>
            <w:webHidden/>
          </w:rPr>
          <w:t>4</w:t>
        </w:r>
        <w:r w:rsidR="00BD65B3">
          <w:rPr>
            <w:noProof/>
            <w:webHidden/>
          </w:rPr>
          <w:fldChar w:fldCharType="end"/>
        </w:r>
      </w:hyperlink>
    </w:p>
    <w:p w14:paraId="05EAB33C" w14:textId="52B87031" w:rsidR="00BD65B3" w:rsidRDefault="00905164">
      <w:pPr>
        <w:pStyle w:val="Verzeichnis2"/>
        <w:rPr>
          <w:rFonts w:asciiTheme="minorHAnsi" w:eastAsiaTheme="minorEastAsia" w:hAnsiTheme="minorHAnsi"/>
          <w:noProof/>
          <w:color w:val="auto"/>
          <w:sz w:val="22"/>
          <w:lang w:val="de-DE" w:eastAsia="de-DE"/>
        </w:rPr>
      </w:pPr>
      <w:hyperlink w:anchor="_Toc27560253" w:history="1">
        <w:r w:rsidR="00BD65B3" w:rsidRPr="00D47BDD">
          <w:rPr>
            <w:rStyle w:val="Hyperlink"/>
            <w:noProof/>
          </w:rPr>
          <w:t>1.5</w:t>
        </w:r>
        <w:r w:rsidR="00BD65B3">
          <w:rPr>
            <w:rFonts w:asciiTheme="minorHAnsi" w:eastAsiaTheme="minorEastAsia" w:hAnsiTheme="minorHAnsi"/>
            <w:noProof/>
            <w:color w:val="auto"/>
            <w:sz w:val="22"/>
            <w:lang w:val="de-DE" w:eastAsia="de-DE"/>
          </w:rPr>
          <w:tab/>
        </w:r>
        <w:r w:rsidR="00BD65B3" w:rsidRPr="00D47BDD">
          <w:rPr>
            <w:rStyle w:val="Hyperlink"/>
            <w:noProof/>
          </w:rPr>
          <w:t>(Projekt)planung</w:t>
        </w:r>
        <w:r w:rsidR="00BD65B3">
          <w:rPr>
            <w:noProof/>
            <w:webHidden/>
          </w:rPr>
          <w:tab/>
        </w:r>
        <w:r w:rsidR="00BD65B3">
          <w:rPr>
            <w:noProof/>
            <w:webHidden/>
          </w:rPr>
          <w:fldChar w:fldCharType="begin"/>
        </w:r>
        <w:r w:rsidR="00BD65B3">
          <w:rPr>
            <w:noProof/>
            <w:webHidden/>
          </w:rPr>
          <w:instrText xml:space="preserve"> PAGEREF _Toc27560253 \h </w:instrText>
        </w:r>
        <w:r w:rsidR="00BD65B3">
          <w:rPr>
            <w:noProof/>
            <w:webHidden/>
          </w:rPr>
        </w:r>
        <w:r w:rsidR="00BD65B3">
          <w:rPr>
            <w:noProof/>
            <w:webHidden/>
          </w:rPr>
          <w:fldChar w:fldCharType="separate"/>
        </w:r>
        <w:r w:rsidR="003D59B7">
          <w:rPr>
            <w:noProof/>
            <w:webHidden/>
          </w:rPr>
          <w:t>4</w:t>
        </w:r>
        <w:r w:rsidR="00BD65B3">
          <w:rPr>
            <w:noProof/>
            <w:webHidden/>
          </w:rPr>
          <w:fldChar w:fldCharType="end"/>
        </w:r>
      </w:hyperlink>
    </w:p>
    <w:p w14:paraId="17EAA971" w14:textId="1DF9457C" w:rsidR="00BD65B3" w:rsidRDefault="00905164">
      <w:pPr>
        <w:pStyle w:val="Verzeichnis1"/>
        <w:rPr>
          <w:rFonts w:asciiTheme="minorHAnsi" w:eastAsiaTheme="minorEastAsia" w:hAnsiTheme="minorHAnsi"/>
          <w:b w:val="0"/>
          <w:noProof/>
          <w:color w:val="auto"/>
          <w:sz w:val="22"/>
          <w:lang w:val="de-DE" w:eastAsia="de-DE"/>
        </w:rPr>
      </w:pPr>
      <w:hyperlink w:anchor="_Toc27560254" w:history="1">
        <w:r w:rsidR="00BD65B3" w:rsidRPr="00D47BDD">
          <w:rPr>
            <w:rStyle w:val="Hyperlink"/>
            <w:noProof/>
          </w:rPr>
          <w:t>2</w:t>
        </w:r>
        <w:r w:rsidR="00BD65B3">
          <w:rPr>
            <w:rFonts w:asciiTheme="minorHAnsi" w:eastAsiaTheme="minorEastAsia" w:hAnsiTheme="minorHAnsi"/>
            <w:b w:val="0"/>
            <w:noProof/>
            <w:color w:val="auto"/>
            <w:sz w:val="22"/>
            <w:lang w:val="de-DE" w:eastAsia="de-DE"/>
          </w:rPr>
          <w:tab/>
        </w:r>
        <w:r w:rsidR="00BD65B3" w:rsidRPr="00D47BDD">
          <w:rPr>
            <w:rStyle w:val="Hyperlink"/>
            <w:noProof/>
          </w:rPr>
          <w:t>Erfahrungen mit verwendeten Tools</w:t>
        </w:r>
        <w:r w:rsidR="00BD65B3">
          <w:rPr>
            <w:noProof/>
            <w:webHidden/>
          </w:rPr>
          <w:tab/>
        </w:r>
        <w:r w:rsidR="00BD65B3">
          <w:rPr>
            <w:noProof/>
            <w:webHidden/>
          </w:rPr>
          <w:fldChar w:fldCharType="begin"/>
        </w:r>
        <w:r w:rsidR="00BD65B3">
          <w:rPr>
            <w:noProof/>
            <w:webHidden/>
          </w:rPr>
          <w:instrText xml:space="preserve"> PAGEREF _Toc27560254 \h </w:instrText>
        </w:r>
        <w:r w:rsidR="00BD65B3">
          <w:rPr>
            <w:noProof/>
            <w:webHidden/>
          </w:rPr>
        </w:r>
        <w:r w:rsidR="00BD65B3">
          <w:rPr>
            <w:noProof/>
            <w:webHidden/>
          </w:rPr>
          <w:fldChar w:fldCharType="separate"/>
        </w:r>
        <w:r w:rsidR="003D59B7">
          <w:rPr>
            <w:noProof/>
            <w:webHidden/>
          </w:rPr>
          <w:t>4</w:t>
        </w:r>
        <w:r w:rsidR="00BD65B3">
          <w:rPr>
            <w:noProof/>
            <w:webHidden/>
          </w:rPr>
          <w:fldChar w:fldCharType="end"/>
        </w:r>
      </w:hyperlink>
    </w:p>
    <w:p w14:paraId="207300B6" w14:textId="29B5EEBC" w:rsidR="00BD65B3" w:rsidRDefault="00905164">
      <w:pPr>
        <w:pStyle w:val="Verzeichnis2"/>
        <w:rPr>
          <w:rFonts w:asciiTheme="minorHAnsi" w:eastAsiaTheme="minorEastAsia" w:hAnsiTheme="minorHAnsi"/>
          <w:noProof/>
          <w:color w:val="auto"/>
          <w:sz w:val="22"/>
          <w:lang w:val="de-DE" w:eastAsia="de-DE"/>
        </w:rPr>
      </w:pPr>
      <w:hyperlink w:anchor="_Toc27560255" w:history="1">
        <w:r w:rsidR="00BD65B3" w:rsidRPr="00D47BDD">
          <w:rPr>
            <w:rStyle w:val="Hyperlink"/>
            <w:noProof/>
          </w:rPr>
          <w:t>2.1</w:t>
        </w:r>
        <w:r w:rsidR="00BD65B3">
          <w:rPr>
            <w:rFonts w:asciiTheme="minorHAnsi" w:eastAsiaTheme="minorEastAsia" w:hAnsiTheme="minorHAnsi"/>
            <w:noProof/>
            <w:color w:val="auto"/>
            <w:sz w:val="22"/>
            <w:lang w:val="de-DE" w:eastAsia="de-DE"/>
          </w:rPr>
          <w:tab/>
        </w:r>
        <w:r w:rsidR="00BD65B3" w:rsidRPr="00D47BDD">
          <w:rPr>
            <w:rStyle w:val="Hyperlink"/>
            <w:noProof/>
          </w:rPr>
          <w:t>Git</w:t>
        </w:r>
        <w:r w:rsidR="00BD65B3">
          <w:rPr>
            <w:noProof/>
            <w:webHidden/>
          </w:rPr>
          <w:tab/>
        </w:r>
        <w:r w:rsidR="00BD65B3">
          <w:rPr>
            <w:noProof/>
            <w:webHidden/>
          </w:rPr>
          <w:fldChar w:fldCharType="begin"/>
        </w:r>
        <w:r w:rsidR="00BD65B3">
          <w:rPr>
            <w:noProof/>
            <w:webHidden/>
          </w:rPr>
          <w:instrText xml:space="preserve"> PAGEREF _Toc27560255 \h </w:instrText>
        </w:r>
        <w:r w:rsidR="00BD65B3">
          <w:rPr>
            <w:noProof/>
            <w:webHidden/>
          </w:rPr>
        </w:r>
        <w:r w:rsidR="00BD65B3">
          <w:rPr>
            <w:noProof/>
            <w:webHidden/>
          </w:rPr>
          <w:fldChar w:fldCharType="separate"/>
        </w:r>
        <w:r w:rsidR="003D59B7">
          <w:rPr>
            <w:noProof/>
            <w:webHidden/>
          </w:rPr>
          <w:t>4</w:t>
        </w:r>
        <w:r w:rsidR="00BD65B3">
          <w:rPr>
            <w:noProof/>
            <w:webHidden/>
          </w:rPr>
          <w:fldChar w:fldCharType="end"/>
        </w:r>
      </w:hyperlink>
    </w:p>
    <w:p w14:paraId="76EF037B" w14:textId="3203A10B" w:rsidR="00BD65B3" w:rsidRDefault="00905164">
      <w:pPr>
        <w:pStyle w:val="Verzeichnis2"/>
        <w:rPr>
          <w:rFonts w:asciiTheme="minorHAnsi" w:eastAsiaTheme="minorEastAsia" w:hAnsiTheme="minorHAnsi"/>
          <w:noProof/>
          <w:color w:val="auto"/>
          <w:sz w:val="22"/>
          <w:lang w:val="de-DE" w:eastAsia="de-DE"/>
        </w:rPr>
      </w:pPr>
      <w:hyperlink w:anchor="_Toc27560256" w:history="1">
        <w:r w:rsidR="00BD65B3" w:rsidRPr="00D47BDD">
          <w:rPr>
            <w:rStyle w:val="Hyperlink"/>
            <w:noProof/>
          </w:rPr>
          <w:t>2.2</w:t>
        </w:r>
        <w:r w:rsidR="00BD65B3">
          <w:rPr>
            <w:rFonts w:asciiTheme="minorHAnsi" w:eastAsiaTheme="minorEastAsia" w:hAnsiTheme="minorHAnsi"/>
            <w:noProof/>
            <w:color w:val="auto"/>
            <w:sz w:val="22"/>
            <w:lang w:val="de-DE" w:eastAsia="de-DE"/>
          </w:rPr>
          <w:tab/>
        </w:r>
        <w:r w:rsidR="00BD65B3" w:rsidRPr="00D47BDD">
          <w:rPr>
            <w:rStyle w:val="Hyperlink"/>
            <w:noProof/>
          </w:rPr>
          <w:t>GitKraken</w:t>
        </w:r>
        <w:r w:rsidR="00BD65B3">
          <w:rPr>
            <w:noProof/>
            <w:webHidden/>
          </w:rPr>
          <w:tab/>
        </w:r>
        <w:r w:rsidR="00BD65B3">
          <w:rPr>
            <w:noProof/>
            <w:webHidden/>
          </w:rPr>
          <w:fldChar w:fldCharType="begin"/>
        </w:r>
        <w:r w:rsidR="00BD65B3">
          <w:rPr>
            <w:noProof/>
            <w:webHidden/>
          </w:rPr>
          <w:instrText xml:space="preserve"> PAGEREF _Toc27560256 \h </w:instrText>
        </w:r>
        <w:r w:rsidR="00BD65B3">
          <w:rPr>
            <w:noProof/>
            <w:webHidden/>
          </w:rPr>
        </w:r>
        <w:r w:rsidR="00BD65B3">
          <w:rPr>
            <w:noProof/>
            <w:webHidden/>
          </w:rPr>
          <w:fldChar w:fldCharType="separate"/>
        </w:r>
        <w:r w:rsidR="003D59B7">
          <w:rPr>
            <w:noProof/>
            <w:webHidden/>
          </w:rPr>
          <w:t>5</w:t>
        </w:r>
        <w:r w:rsidR="00BD65B3">
          <w:rPr>
            <w:noProof/>
            <w:webHidden/>
          </w:rPr>
          <w:fldChar w:fldCharType="end"/>
        </w:r>
      </w:hyperlink>
    </w:p>
    <w:p w14:paraId="4A657CD2" w14:textId="272CB8FC" w:rsidR="00BD65B3" w:rsidRDefault="00905164">
      <w:pPr>
        <w:pStyle w:val="Verzeichnis2"/>
        <w:rPr>
          <w:rFonts w:asciiTheme="minorHAnsi" w:eastAsiaTheme="minorEastAsia" w:hAnsiTheme="minorHAnsi"/>
          <w:noProof/>
          <w:color w:val="auto"/>
          <w:sz w:val="22"/>
          <w:lang w:val="de-DE" w:eastAsia="de-DE"/>
        </w:rPr>
      </w:pPr>
      <w:hyperlink w:anchor="_Toc27560257" w:history="1">
        <w:r w:rsidR="00BD65B3" w:rsidRPr="00D47BDD">
          <w:rPr>
            <w:rStyle w:val="Hyperlink"/>
            <w:noProof/>
          </w:rPr>
          <w:t>2.3</w:t>
        </w:r>
        <w:r w:rsidR="00BD65B3">
          <w:rPr>
            <w:rFonts w:asciiTheme="minorHAnsi" w:eastAsiaTheme="minorEastAsia" w:hAnsiTheme="minorHAnsi"/>
            <w:noProof/>
            <w:color w:val="auto"/>
            <w:sz w:val="22"/>
            <w:lang w:val="de-DE" w:eastAsia="de-DE"/>
          </w:rPr>
          <w:tab/>
        </w:r>
        <w:r w:rsidR="00BD65B3" w:rsidRPr="00D47BDD">
          <w:rPr>
            <w:rStyle w:val="Hyperlink"/>
            <w:noProof/>
          </w:rPr>
          <w:t>Git-Integration von Android Studio</w:t>
        </w:r>
        <w:r w:rsidR="00BD65B3">
          <w:rPr>
            <w:noProof/>
            <w:webHidden/>
          </w:rPr>
          <w:tab/>
        </w:r>
        <w:r w:rsidR="00BD65B3">
          <w:rPr>
            <w:noProof/>
            <w:webHidden/>
          </w:rPr>
          <w:fldChar w:fldCharType="begin"/>
        </w:r>
        <w:r w:rsidR="00BD65B3">
          <w:rPr>
            <w:noProof/>
            <w:webHidden/>
          </w:rPr>
          <w:instrText xml:space="preserve"> PAGEREF _Toc27560257 \h </w:instrText>
        </w:r>
        <w:r w:rsidR="00BD65B3">
          <w:rPr>
            <w:noProof/>
            <w:webHidden/>
          </w:rPr>
        </w:r>
        <w:r w:rsidR="00BD65B3">
          <w:rPr>
            <w:noProof/>
            <w:webHidden/>
          </w:rPr>
          <w:fldChar w:fldCharType="separate"/>
        </w:r>
        <w:r w:rsidR="003D59B7">
          <w:rPr>
            <w:noProof/>
            <w:webHidden/>
          </w:rPr>
          <w:t>5</w:t>
        </w:r>
        <w:r w:rsidR="00BD65B3">
          <w:rPr>
            <w:noProof/>
            <w:webHidden/>
          </w:rPr>
          <w:fldChar w:fldCharType="end"/>
        </w:r>
      </w:hyperlink>
    </w:p>
    <w:p w14:paraId="327256F0" w14:textId="0D652CC7" w:rsidR="00BD65B3" w:rsidRDefault="00905164">
      <w:pPr>
        <w:pStyle w:val="Verzeichnis2"/>
        <w:rPr>
          <w:rFonts w:asciiTheme="minorHAnsi" w:eastAsiaTheme="minorEastAsia" w:hAnsiTheme="minorHAnsi"/>
          <w:noProof/>
          <w:color w:val="auto"/>
          <w:sz w:val="22"/>
          <w:lang w:val="de-DE" w:eastAsia="de-DE"/>
        </w:rPr>
      </w:pPr>
      <w:hyperlink w:anchor="_Toc27560258" w:history="1">
        <w:r w:rsidR="00BD65B3" w:rsidRPr="00D47BDD">
          <w:rPr>
            <w:rStyle w:val="Hyperlink"/>
            <w:noProof/>
          </w:rPr>
          <w:t>2.4</w:t>
        </w:r>
        <w:r w:rsidR="00BD65B3">
          <w:rPr>
            <w:rFonts w:asciiTheme="minorHAnsi" w:eastAsiaTheme="minorEastAsia" w:hAnsiTheme="minorHAnsi"/>
            <w:noProof/>
            <w:color w:val="auto"/>
            <w:sz w:val="22"/>
            <w:lang w:val="de-DE" w:eastAsia="de-DE"/>
          </w:rPr>
          <w:tab/>
        </w:r>
        <w:r w:rsidR="00BD65B3" w:rsidRPr="00D47BDD">
          <w:rPr>
            <w:rStyle w:val="Hyperlink"/>
            <w:noProof/>
          </w:rPr>
          <w:t>Android Studio</w:t>
        </w:r>
        <w:r w:rsidR="00BD65B3">
          <w:rPr>
            <w:noProof/>
            <w:webHidden/>
          </w:rPr>
          <w:tab/>
        </w:r>
        <w:r w:rsidR="00BD65B3">
          <w:rPr>
            <w:noProof/>
            <w:webHidden/>
          </w:rPr>
          <w:fldChar w:fldCharType="begin"/>
        </w:r>
        <w:r w:rsidR="00BD65B3">
          <w:rPr>
            <w:noProof/>
            <w:webHidden/>
          </w:rPr>
          <w:instrText xml:space="preserve"> PAGEREF _Toc27560258 \h </w:instrText>
        </w:r>
        <w:r w:rsidR="00BD65B3">
          <w:rPr>
            <w:noProof/>
            <w:webHidden/>
          </w:rPr>
        </w:r>
        <w:r w:rsidR="00BD65B3">
          <w:rPr>
            <w:noProof/>
            <w:webHidden/>
          </w:rPr>
          <w:fldChar w:fldCharType="separate"/>
        </w:r>
        <w:r w:rsidR="003D59B7">
          <w:rPr>
            <w:noProof/>
            <w:webHidden/>
          </w:rPr>
          <w:t>6</w:t>
        </w:r>
        <w:r w:rsidR="00BD65B3">
          <w:rPr>
            <w:noProof/>
            <w:webHidden/>
          </w:rPr>
          <w:fldChar w:fldCharType="end"/>
        </w:r>
      </w:hyperlink>
    </w:p>
    <w:p w14:paraId="677DF613" w14:textId="55BE97C9" w:rsidR="00BD65B3" w:rsidRDefault="00905164">
      <w:pPr>
        <w:pStyle w:val="Verzeichnis2"/>
        <w:rPr>
          <w:rFonts w:asciiTheme="minorHAnsi" w:eastAsiaTheme="minorEastAsia" w:hAnsiTheme="minorHAnsi"/>
          <w:noProof/>
          <w:color w:val="auto"/>
          <w:sz w:val="22"/>
          <w:lang w:val="de-DE" w:eastAsia="de-DE"/>
        </w:rPr>
      </w:pPr>
      <w:hyperlink w:anchor="_Toc27560259" w:history="1">
        <w:r w:rsidR="00BD65B3" w:rsidRPr="00D47BDD">
          <w:rPr>
            <w:rStyle w:val="Hyperlink"/>
            <w:noProof/>
          </w:rPr>
          <w:t>2.5</w:t>
        </w:r>
        <w:r w:rsidR="00BD65B3">
          <w:rPr>
            <w:rFonts w:asciiTheme="minorHAnsi" w:eastAsiaTheme="minorEastAsia" w:hAnsiTheme="minorHAnsi"/>
            <w:noProof/>
            <w:color w:val="auto"/>
            <w:sz w:val="22"/>
            <w:lang w:val="de-DE" w:eastAsia="de-DE"/>
          </w:rPr>
          <w:tab/>
        </w:r>
        <w:r w:rsidR="00BD65B3" w:rsidRPr="00D47BDD">
          <w:rPr>
            <w:rStyle w:val="Hyperlink"/>
            <w:noProof/>
          </w:rPr>
          <w:t>Kotlin</w:t>
        </w:r>
        <w:r w:rsidR="00BD65B3">
          <w:rPr>
            <w:noProof/>
            <w:webHidden/>
          </w:rPr>
          <w:tab/>
        </w:r>
        <w:r w:rsidR="00BD65B3">
          <w:rPr>
            <w:noProof/>
            <w:webHidden/>
          </w:rPr>
          <w:fldChar w:fldCharType="begin"/>
        </w:r>
        <w:r w:rsidR="00BD65B3">
          <w:rPr>
            <w:noProof/>
            <w:webHidden/>
          </w:rPr>
          <w:instrText xml:space="preserve"> PAGEREF _Toc27560259 \h </w:instrText>
        </w:r>
        <w:r w:rsidR="00BD65B3">
          <w:rPr>
            <w:noProof/>
            <w:webHidden/>
          </w:rPr>
        </w:r>
        <w:r w:rsidR="00BD65B3">
          <w:rPr>
            <w:noProof/>
            <w:webHidden/>
          </w:rPr>
          <w:fldChar w:fldCharType="separate"/>
        </w:r>
        <w:r w:rsidR="003D59B7">
          <w:rPr>
            <w:noProof/>
            <w:webHidden/>
          </w:rPr>
          <w:t>6</w:t>
        </w:r>
        <w:r w:rsidR="00BD65B3">
          <w:rPr>
            <w:noProof/>
            <w:webHidden/>
          </w:rPr>
          <w:fldChar w:fldCharType="end"/>
        </w:r>
      </w:hyperlink>
    </w:p>
    <w:p w14:paraId="66561C47" w14:textId="0DCA58CD" w:rsidR="00BD65B3" w:rsidRDefault="00905164">
      <w:pPr>
        <w:pStyle w:val="Verzeichnis2"/>
        <w:rPr>
          <w:rFonts w:asciiTheme="minorHAnsi" w:eastAsiaTheme="minorEastAsia" w:hAnsiTheme="minorHAnsi"/>
          <w:noProof/>
          <w:color w:val="auto"/>
          <w:sz w:val="22"/>
          <w:lang w:val="de-DE" w:eastAsia="de-DE"/>
        </w:rPr>
      </w:pPr>
      <w:hyperlink w:anchor="_Toc27560260" w:history="1">
        <w:r w:rsidR="00BD65B3" w:rsidRPr="00D47BDD">
          <w:rPr>
            <w:rStyle w:val="Hyperlink"/>
            <w:noProof/>
          </w:rPr>
          <w:t>2.6</w:t>
        </w:r>
        <w:r w:rsidR="00BD65B3">
          <w:rPr>
            <w:rFonts w:asciiTheme="minorHAnsi" w:eastAsiaTheme="minorEastAsia" w:hAnsiTheme="minorHAnsi"/>
            <w:noProof/>
            <w:color w:val="auto"/>
            <w:sz w:val="22"/>
            <w:lang w:val="de-DE" w:eastAsia="de-DE"/>
          </w:rPr>
          <w:tab/>
        </w:r>
        <w:r w:rsidR="00BD65B3" w:rsidRPr="00D47BDD">
          <w:rPr>
            <w:rStyle w:val="Hyperlink"/>
            <w:noProof/>
          </w:rPr>
          <w:t>Trello</w:t>
        </w:r>
        <w:r w:rsidR="00BD65B3">
          <w:rPr>
            <w:noProof/>
            <w:webHidden/>
          </w:rPr>
          <w:tab/>
        </w:r>
        <w:r w:rsidR="00BD65B3">
          <w:rPr>
            <w:noProof/>
            <w:webHidden/>
          </w:rPr>
          <w:fldChar w:fldCharType="begin"/>
        </w:r>
        <w:r w:rsidR="00BD65B3">
          <w:rPr>
            <w:noProof/>
            <w:webHidden/>
          </w:rPr>
          <w:instrText xml:space="preserve"> PAGEREF _Toc27560260 \h </w:instrText>
        </w:r>
        <w:r w:rsidR="00BD65B3">
          <w:rPr>
            <w:noProof/>
            <w:webHidden/>
          </w:rPr>
        </w:r>
        <w:r w:rsidR="00BD65B3">
          <w:rPr>
            <w:noProof/>
            <w:webHidden/>
          </w:rPr>
          <w:fldChar w:fldCharType="separate"/>
        </w:r>
        <w:r w:rsidR="003D59B7">
          <w:rPr>
            <w:noProof/>
            <w:webHidden/>
          </w:rPr>
          <w:t>7</w:t>
        </w:r>
        <w:r w:rsidR="00BD65B3">
          <w:rPr>
            <w:noProof/>
            <w:webHidden/>
          </w:rPr>
          <w:fldChar w:fldCharType="end"/>
        </w:r>
      </w:hyperlink>
    </w:p>
    <w:p w14:paraId="1087C6C8" w14:textId="4BF7E435" w:rsidR="00BD65B3" w:rsidRDefault="00905164">
      <w:pPr>
        <w:pStyle w:val="Verzeichnis2"/>
        <w:rPr>
          <w:rFonts w:asciiTheme="minorHAnsi" w:eastAsiaTheme="minorEastAsia" w:hAnsiTheme="minorHAnsi"/>
          <w:noProof/>
          <w:color w:val="auto"/>
          <w:sz w:val="22"/>
          <w:lang w:val="de-DE" w:eastAsia="de-DE"/>
        </w:rPr>
      </w:pPr>
      <w:hyperlink w:anchor="_Toc27560261" w:history="1">
        <w:r w:rsidR="00BD65B3" w:rsidRPr="00D47BDD">
          <w:rPr>
            <w:rStyle w:val="Hyperlink"/>
            <w:noProof/>
          </w:rPr>
          <w:t>2.7</w:t>
        </w:r>
        <w:r w:rsidR="00BD65B3">
          <w:rPr>
            <w:rFonts w:asciiTheme="minorHAnsi" w:eastAsiaTheme="minorEastAsia" w:hAnsiTheme="minorHAnsi"/>
            <w:noProof/>
            <w:color w:val="auto"/>
            <w:sz w:val="22"/>
            <w:lang w:val="de-DE" w:eastAsia="de-DE"/>
          </w:rPr>
          <w:tab/>
        </w:r>
        <w:r w:rsidR="00BD65B3" w:rsidRPr="00D47BDD">
          <w:rPr>
            <w:rStyle w:val="Hyperlink"/>
            <w:noProof/>
          </w:rPr>
          <w:t>NinjaMock</w:t>
        </w:r>
        <w:r w:rsidR="00BD65B3">
          <w:rPr>
            <w:noProof/>
            <w:webHidden/>
          </w:rPr>
          <w:tab/>
        </w:r>
        <w:r w:rsidR="00BD65B3">
          <w:rPr>
            <w:noProof/>
            <w:webHidden/>
          </w:rPr>
          <w:fldChar w:fldCharType="begin"/>
        </w:r>
        <w:r w:rsidR="00BD65B3">
          <w:rPr>
            <w:noProof/>
            <w:webHidden/>
          </w:rPr>
          <w:instrText xml:space="preserve"> PAGEREF _Toc27560261 \h </w:instrText>
        </w:r>
        <w:r w:rsidR="00BD65B3">
          <w:rPr>
            <w:noProof/>
            <w:webHidden/>
          </w:rPr>
        </w:r>
        <w:r w:rsidR="00BD65B3">
          <w:rPr>
            <w:noProof/>
            <w:webHidden/>
          </w:rPr>
          <w:fldChar w:fldCharType="separate"/>
        </w:r>
        <w:r w:rsidR="003D59B7">
          <w:rPr>
            <w:noProof/>
            <w:webHidden/>
          </w:rPr>
          <w:t>7</w:t>
        </w:r>
        <w:r w:rsidR="00BD65B3">
          <w:rPr>
            <w:noProof/>
            <w:webHidden/>
          </w:rPr>
          <w:fldChar w:fldCharType="end"/>
        </w:r>
      </w:hyperlink>
    </w:p>
    <w:p w14:paraId="70268655" w14:textId="43E1AB37" w:rsidR="008E44A4" w:rsidRDefault="00ED44CB" w:rsidP="00EC66B3">
      <w:pPr>
        <w:rPr>
          <w:b/>
          <w:color w:val="00AFCB"/>
        </w:rPr>
      </w:pPr>
      <w:r>
        <w:rPr>
          <w:b/>
          <w:color w:val="00AFCB"/>
        </w:rPr>
        <w:fldChar w:fldCharType="end"/>
      </w:r>
    </w:p>
    <w:p w14:paraId="39698778" w14:textId="77777777" w:rsidR="008E44A4" w:rsidRDefault="008E44A4">
      <w:pPr>
        <w:spacing w:after="0"/>
        <w:ind w:left="397" w:right="57" w:hanging="340"/>
        <w:jc w:val="left"/>
        <w:rPr>
          <w:b/>
          <w:color w:val="00AFCB"/>
        </w:rPr>
      </w:pPr>
      <w:r>
        <w:rPr>
          <w:b/>
          <w:color w:val="00AFCB"/>
        </w:rPr>
        <w:br w:type="page"/>
      </w:r>
    </w:p>
    <w:p w14:paraId="10FC59C7" w14:textId="27F2738D" w:rsidR="00252E8B" w:rsidRPr="002922CB" w:rsidRDefault="003628CA" w:rsidP="002922CB">
      <w:pPr>
        <w:pStyle w:val="berschrift1"/>
      </w:pPr>
      <w:bookmarkStart w:id="2" w:name="_Toc27560248"/>
      <w:r>
        <w:lastRenderedPageBreak/>
        <w:t>A</w:t>
      </w:r>
      <w:r w:rsidR="003755B5">
        <w:t>uflistung verwendeter Tools</w:t>
      </w:r>
      <w:bookmarkEnd w:id="2"/>
    </w:p>
    <w:p w14:paraId="3C0CD42D" w14:textId="62136CAE" w:rsidR="006A548F" w:rsidRDefault="003755B5" w:rsidP="003755B5">
      <w:pPr>
        <w:pStyle w:val="berschrift2"/>
      </w:pPr>
      <w:bookmarkStart w:id="3" w:name="_Toc27560249"/>
      <w:r>
        <w:t xml:space="preserve">Versionsverwaltung mit </w:t>
      </w:r>
      <w:proofErr w:type="spellStart"/>
      <w:r>
        <w:t>Git</w:t>
      </w:r>
      <w:bookmarkEnd w:id="3"/>
      <w:proofErr w:type="spellEnd"/>
    </w:p>
    <w:p w14:paraId="35946AB5" w14:textId="242A9A92" w:rsidR="003755B5" w:rsidRDefault="003755B5" w:rsidP="003755B5">
      <w:pPr>
        <w:pStyle w:val="Listenabsatz"/>
        <w:numPr>
          <w:ilvl w:val="0"/>
          <w:numId w:val="30"/>
        </w:numPr>
      </w:pPr>
      <w:r>
        <w:t>Repository gehostet auf GitHub (https://github.com/pagdot/Jukebox-App)</w:t>
      </w:r>
    </w:p>
    <w:p w14:paraId="19CE5F59" w14:textId="6BC5B107" w:rsidR="003755B5" w:rsidRDefault="003755B5" w:rsidP="003755B5">
      <w:pPr>
        <w:pStyle w:val="Listenabsatz"/>
        <w:numPr>
          <w:ilvl w:val="0"/>
          <w:numId w:val="30"/>
        </w:numPr>
      </w:pPr>
      <w:r>
        <w:t xml:space="preserve">Android Studio 3.5.3 </w:t>
      </w:r>
      <w:proofErr w:type="spellStart"/>
      <w:r>
        <w:t>Git</w:t>
      </w:r>
      <w:proofErr w:type="spellEnd"/>
      <w:r>
        <w:t xml:space="preserve"> Integration</w:t>
      </w:r>
    </w:p>
    <w:p w14:paraId="1D2C98A6" w14:textId="6BA6D01F" w:rsidR="003755B5" w:rsidRDefault="003755B5" w:rsidP="003755B5">
      <w:pPr>
        <w:pStyle w:val="Listenabsatz"/>
        <w:numPr>
          <w:ilvl w:val="0"/>
          <w:numId w:val="30"/>
        </w:numPr>
      </w:pPr>
      <w:proofErr w:type="spellStart"/>
      <w:r>
        <w:t>GitKraken</w:t>
      </w:r>
      <w:proofErr w:type="spellEnd"/>
      <w:r>
        <w:t xml:space="preserve"> 6.4.0</w:t>
      </w:r>
    </w:p>
    <w:p w14:paraId="6AEE1D1F" w14:textId="5F05A16A" w:rsidR="003628CA" w:rsidRDefault="003755B5" w:rsidP="006A548F">
      <w:pPr>
        <w:pStyle w:val="Listenabsatz"/>
        <w:numPr>
          <w:ilvl w:val="0"/>
          <w:numId w:val="30"/>
        </w:numPr>
      </w:pPr>
      <w:proofErr w:type="spellStart"/>
      <w:r>
        <w:t>Sourcetree</w:t>
      </w:r>
      <w:proofErr w:type="spellEnd"/>
      <w:r>
        <w:t xml:space="preserve"> 3.2.1</w:t>
      </w:r>
    </w:p>
    <w:p w14:paraId="760E5657" w14:textId="77777777" w:rsidR="003755B5" w:rsidRDefault="003755B5" w:rsidP="003755B5"/>
    <w:p w14:paraId="01C433AF" w14:textId="4F22868E" w:rsidR="003755B5" w:rsidRDefault="003755B5" w:rsidP="003755B5">
      <w:pPr>
        <w:pStyle w:val="berschrift2"/>
      </w:pPr>
      <w:bookmarkStart w:id="4" w:name="_Toc27560250"/>
      <w:r>
        <w:t>IDE</w:t>
      </w:r>
      <w:bookmarkEnd w:id="4"/>
    </w:p>
    <w:p w14:paraId="0CBC0C8A" w14:textId="77777777" w:rsidR="003755B5" w:rsidRDefault="003755B5" w:rsidP="003755B5">
      <w:pPr>
        <w:pStyle w:val="Listenabsatz"/>
        <w:numPr>
          <w:ilvl w:val="0"/>
          <w:numId w:val="31"/>
        </w:numPr>
        <w:spacing w:after="160" w:line="259" w:lineRule="auto"/>
        <w:jc w:val="left"/>
      </w:pPr>
      <w:r>
        <w:t>Android Studio 3.5.3</w:t>
      </w:r>
    </w:p>
    <w:p w14:paraId="2539CEC5" w14:textId="26377FC7" w:rsidR="003755B5" w:rsidRDefault="003755B5" w:rsidP="003755B5">
      <w:pPr>
        <w:pStyle w:val="Listenabsatz"/>
        <w:numPr>
          <w:ilvl w:val="0"/>
          <w:numId w:val="31"/>
        </w:numPr>
        <w:spacing w:after="160" w:line="259" w:lineRule="auto"/>
        <w:jc w:val="left"/>
      </w:pPr>
      <w:proofErr w:type="spellStart"/>
      <w:r>
        <w:t>Kotlin</w:t>
      </w:r>
      <w:proofErr w:type="spellEnd"/>
      <w:r>
        <w:t xml:space="preserve"> Plugin Version </w:t>
      </w:r>
      <w:r w:rsidRPr="00EE2DED">
        <w:t>1.3.50-release-Studio3.5-1</w:t>
      </w:r>
    </w:p>
    <w:p w14:paraId="345626F1" w14:textId="77777777" w:rsidR="003755B5" w:rsidRDefault="003755B5" w:rsidP="003755B5">
      <w:pPr>
        <w:spacing w:after="160" w:line="259" w:lineRule="auto"/>
        <w:jc w:val="left"/>
      </w:pPr>
    </w:p>
    <w:p w14:paraId="4FBCBE84" w14:textId="369EBFB9" w:rsidR="003755B5" w:rsidRDefault="003755B5" w:rsidP="003755B5">
      <w:pPr>
        <w:pStyle w:val="berschrift2"/>
      </w:pPr>
      <w:bookmarkStart w:id="5" w:name="_Toc27560251"/>
      <w:proofErr w:type="spellStart"/>
      <w:r>
        <w:t>Scrum</w:t>
      </w:r>
      <w:proofErr w:type="spellEnd"/>
      <w:r>
        <w:t xml:space="preserve"> Tool</w:t>
      </w:r>
      <w:bookmarkEnd w:id="5"/>
    </w:p>
    <w:p w14:paraId="43E49280" w14:textId="275CEB91" w:rsidR="003755B5" w:rsidRDefault="003755B5" w:rsidP="003755B5">
      <w:pPr>
        <w:pStyle w:val="Listenabsatz"/>
        <w:numPr>
          <w:ilvl w:val="0"/>
          <w:numId w:val="32"/>
        </w:numPr>
        <w:spacing w:after="160" w:line="259" w:lineRule="auto"/>
        <w:jc w:val="left"/>
      </w:pPr>
      <w:proofErr w:type="spellStart"/>
      <w:r>
        <w:t>Trello</w:t>
      </w:r>
      <w:proofErr w:type="spellEnd"/>
      <w:r>
        <w:t xml:space="preserve"> mit </w:t>
      </w:r>
      <w:proofErr w:type="spellStart"/>
      <w:r>
        <w:t>Scrum</w:t>
      </w:r>
      <w:proofErr w:type="spellEnd"/>
      <w:r>
        <w:t xml:space="preserve"> </w:t>
      </w:r>
      <w:proofErr w:type="spellStart"/>
      <w:r>
        <w:t>by</w:t>
      </w:r>
      <w:proofErr w:type="spellEnd"/>
      <w:r>
        <w:t xml:space="preserve"> Vince Plugin (</w:t>
      </w:r>
      <w:r w:rsidRPr="00F744ED">
        <w:t>https://trello.com/b/VhfL13As/jukebox-app-woche-5-%F0%9F%94%A5-12-12-19-19-12-19</w:t>
      </w:r>
      <w:r>
        <w:t>)</w:t>
      </w:r>
    </w:p>
    <w:p w14:paraId="032DF06E" w14:textId="00C50863" w:rsidR="003755B5" w:rsidRDefault="003755B5" w:rsidP="003755B5"/>
    <w:p w14:paraId="21DF7125" w14:textId="740BC177" w:rsidR="00AA787C" w:rsidRDefault="00AA787C" w:rsidP="00AA787C">
      <w:pPr>
        <w:pStyle w:val="berschrift2"/>
      </w:pPr>
      <w:bookmarkStart w:id="6" w:name="_Toc27560252"/>
      <w:r>
        <w:t>GUI Mockup</w:t>
      </w:r>
      <w:bookmarkEnd w:id="6"/>
    </w:p>
    <w:p w14:paraId="6DA2AB03" w14:textId="7DCAE1E1" w:rsidR="00AA787C" w:rsidRDefault="00AA787C" w:rsidP="00AA787C">
      <w:pPr>
        <w:pStyle w:val="Listenabsatz"/>
        <w:numPr>
          <w:ilvl w:val="0"/>
          <w:numId w:val="32"/>
        </w:numPr>
        <w:spacing w:after="160" w:line="259" w:lineRule="auto"/>
        <w:jc w:val="left"/>
      </w:pPr>
      <w:proofErr w:type="spellStart"/>
      <w:r>
        <w:t>NinjaMock</w:t>
      </w:r>
      <w:proofErr w:type="spellEnd"/>
      <w:r>
        <w:t xml:space="preserve"> (</w:t>
      </w:r>
      <w:hyperlink r:id="rId9" w:history="1">
        <w:r w:rsidRPr="00C669EB">
          <w:rPr>
            <w:rStyle w:val="Hyperlink"/>
          </w:rPr>
          <w:t>https://ninjamock.com/s/LTMWMFx</w:t>
        </w:r>
      </w:hyperlink>
      <w:r>
        <w:t>)</w:t>
      </w:r>
    </w:p>
    <w:p w14:paraId="0209DB0F" w14:textId="0D7D32C3" w:rsidR="00AA787C" w:rsidRDefault="00AA787C" w:rsidP="00AA787C"/>
    <w:p w14:paraId="1711260E" w14:textId="50FBBBB0" w:rsidR="00AA787C" w:rsidRDefault="00AA787C" w:rsidP="00AA787C">
      <w:pPr>
        <w:pStyle w:val="berschrift2"/>
      </w:pPr>
      <w:bookmarkStart w:id="7" w:name="_Toc27560253"/>
      <w:r>
        <w:t>(Projekt)</w:t>
      </w:r>
      <w:proofErr w:type="spellStart"/>
      <w:r>
        <w:t>planung</w:t>
      </w:r>
      <w:bookmarkEnd w:id="7"/>
      <w:proofErr w:type="spellEnd"/>
    </w:p>
    <w:p w14:paraId="37E9A6F4" w14:textId="77777777" w:rsidR="00AA787C" w:rsidRDefault="00AA787C" w:rsidP="00AA787C">
      <w:pPr>
        <w:pStyle w:val="Listenabsatz"/>
        <w:numPr>
          <w:ilvl w:val="0"/>
          <w:numId w:val="32"/>
        </w:numPr>
        <w:spacing w:after="160" w:line="259" w:lineRule="auto"/>
        <w:jc w:val="left"/>
      </w:pPr>
      <w:r>
        <w:t>Projektstrukturplan: Microsoft Visio 2016</w:t>
      </w:r>
    </w:p>
    <w:p w14:paraId="645C403A" w14:textId="524E82F9" w:rsidR="00AA787C" w:rsidRDefault="00AA787C" w:rsidP="00AA787C">
      <w:pPr>
        <w:pStyle w:val="Listenabsatz"/>
        <w:numPr>
          <w:ilvl w:val="0"/>
          <w:numId w:val="32"/>
        </w:numPr>
        <w:spacing w:after="160" w:line="259" w:lineRule="auto"/>
        <w:jc w:val="left"/>
      </w:pPr>
      <w:r>
        <w:t xml:space="preserve">Klassendiagramm: </w:t>
      </w:r>
      <w:proofErr w:type="spellStart"/>
      <w:r>
        <w:t>UMLet</w:t>
      </w:r>
      <w:proofErr w:type="spellEnd"/>
      <w:r>
        <w:t xml:space="preserve"> 14.3</w:t>
      </w:r>
    </w:p>
    <w:p w14:paraId="4FDBF3E6" w14:textId="77777777" w:rsidR="00AA787C" w:rsidRPr="00AA787C" w:rsidRDefault="00AA787C" w:rsidP="00AA787C"/>
    <w:p w14:paraId="7285DB6C" w14:textId="3EE6D1A4" w:rsidR="003628CA" w:rsidRDefault="00AA787C" w:rsidP="003628CA">
      <w:pPr>
        <w:pStyle w:val="berschrift1"/>
      </w:pPr>
      <w:bookmarkStart w:id="8" w:name="_Toc27560254"/>
      <w:r>
        <w:t>Erfahrungen mit verwendeten Tools</w:t>
      </w:r>
      <w:bookmarkEnd w:id="8"/>
    </w:p>
    <w:p w14:paraId="5AFDEADA" w14:textId="0761E57B" w:rsidR="003628CA" w:rsidRDefault="00AA787C" w:rsidP="00AA787C">
      <w:pPr>
        <w:pStyle w:val="berschrift2"/>
      </w:pPr>
      <w:bookmarkStart w:id="9" w:name="_Toc27560255"/>
      <w:proofErr w:type="spellStart"/>
      <w:r>
        <w:t>Git</w:t>
      </w:r>
      <w:bookmarkEnd w:id="9"/>
      <w:proofErr w:type="spellEnd"/>
    </w:p>
    <w:p w14:paraId="51AD6225" w14:textId="4990B709" w:rsidR="00AA787C" w:rsidRDefault="00AA787C" w:rsidP="00AA787C">
      <w:pPr>
        <w:rPr>
          <w:sz w:val="22"/>
          <w:szCs w:val="24"/>
          <w:u w:val="single"/>
        </w:rPr>
      </w:pPr>
      <w:r w:rsidRPr="00AA787C">
        <w:rPr>
          <w:sz w:val="22"/>
          <w:szCs w:val="24"/>
          <w:u w:val="single"/>
        </w:rPr>
        <w:t>Positiv:</w:t>
      </w:r>
    </w:p>
    <w:p w14:paraId="0D4CFE3A" w14:textId="5905C7D4" w:rsidR="00833B9F" w:rsidRDefault="00833B9F" w:rsidP="00833B9F">
      <w:pPr>
        <w:pStyle w:val="Listenabsatz"/>
        <w:numPr>
          <w:ilvl w:val="0"/>
          <w:numId w:val="35"/>
        </w:numPr>
        <w:spacing w:after="160" w:line="259" w:lineRule="auto"/>
        <w:jc w:val="left"/>
      </w:pPr>
      <w:r>
        <w:t xml:space="preserve">Funktioniert wie erwartet. Keine größeren Probleme, weder in der Command Line, noch via </w:t>
      </w:r>
      <w:proofErr w:type="spellStart"/>
      <w:r>
        <w:t>GitKraken</w:t>
      </w:r>
      <w:proofErr w:type="spellEnd"/>
      <w:r>
        <w:t>.</w:t>
      </w:r>
    </w:p>
    <w:p w14:paraId="7DE48FCA" w14:textId="2E36CDF0" w:rsidR="00AA787C" w:rsidRDefault="00AA787C" w:rsidP="00AA787C">
      <w:pPr>
        <w:rPr>
          <w:sz w:val="22"/>
          <w:szCs w:val="24"/>
          <w:u w:val="single"/>
        </w:rPr>
      </w:pPr>
      <w:r>
        <w:rPr>
          <w:sz w:val="22"/>
          <w:szCs w:val="24"/>
          <w:u w:val="single"/>
        </w:rPr>
        <w:t>Negativ:</w:t>
      </w:r>
    </w:p>
    <w:p w14:paraId="3B508FA2" w14:textId="0B8AD0F0" w:rsidR="008E44A4" w:rsidRDefault="007A6899" w:rsidP="008E44A4">
      <w:pPr>
        <w:pStyle w:val="Listenabsatz"/>
        <w:numPr>
          <w:ilvl w:val="0"/>
          <w:numId w:val="35"/>
        </w:numPr>
        <w:spacing w:after="160" w:line="259" w:lineRule="auto"/>
        <w:jc w:val="left"/>
      </w:pPr>
      <w:r>
        <w:t xml:space="preserve">Bei noch wenig Erfahrung mit </w:t>
      </w:r>
      <w:proofErr w:type="spellStart"/>
      <w:r>
        <w:t>Git</w:t>
      </w:r>
      <w:proofErr w:type="spellEnd"/>
      <w:r>
        <w:t xml:space="preserve"> kann leicht etwas schief gehen und es braucht einiges an Gewöhnung and die Funktionalität. Ein </w:t>
      </w:r>
      <w:proofErr w:type="spellStart"/>
      <w:r>
        <w:t>Git</w:t>
      </w:r>
      <w:proofErr w:type="spellEnd"/>
      <w:r>
        <w:t>-Kurs im Bachelor wäre sehr von Vorteil!</w:t>
      </w:r>
      <w:r w:rsidR="008E44A4">
        <w:t xml:space="preserve"> </w:t>
      </w:r>
      <w:r w:rsidR="008E44A4">
        <w:br w:type="page"/>
      </w:r>
    </w:p>
    <w:p w14:paraId="2FCBF959" w14:textId="428A9569" w:rsidR="00FA35A1" w:rsidRDefault="00FA35A1" w:rsidP="00FA35A1">
      <w:pPr>
        <w:pStyle w:val="berschrift2"/>
      </w:pPr>
      <w:bookmarkStart w:id="10" w:name="_Toc27560256"/>
      <w:proofErr w:type="spellStart"/>
      <w:r>
        <w:lastRenderedPageBreak/>
        <w:t>GitKraken</w:t>
      </w:r>
      <w:bookmarkEnd w:id="10"/>
      <w:proofErr w:type="spellEnd"/>
    </w:p>
    <w:p w14:paraId="3F298D45" w14:textId="77777777" w:rsidR="00FA35A1" w:rsidRDefault="00FA35A1" w:rsidP="00FA35A1">
      <w:pPr>
        <w:rPr>
          <w:sz w:val="22"/>
          <w:szCs w:val="24"/>
          <w:u w:val="single"/>
        </w:rPr>
      </w:pPr>
      <w:r w:rsidRPr="00AA787C">
        <w:rPr>
          <w:sz w:val="22"/>
          <w:szCs w:val="24"/>
          <w:u w:val="single"/>
        </w:rPr>
        <w:t>Positiv:</w:t>
      </w:r>
    </w:p>
    <w:p w14:paraId="14952914" w14:textId="77777777" w:rsidR="00D20686" w:rsidRDefault="00D20686" w:rsidP="00D20686">
      <w:pPr>
        <w:pStyle w:val="Listenabsatz"/>
        <w:numPr>
          <w:ilvl w:val="0"/>
          <w:numId w:val="35"/>
        </w:numPr>
        <w:spacing w:after="160" w:line="259" w:lineRule="auto"/>
        <w:jc w:val="left"/>
      </w:pPr>
      <w:r>
        <w:t>Angenehme UI</w:t>
      </w:r>
    </w:p>
    <w:p w14:paraId="3955B2F1" w14:textId="77777777" w:rsidR="00D20686" w:rsidRDefault="00D20686" w:rsidP="00D20686">
      <w:pPr>
        <w:pStyle w:val="Listenabsatz"/>
        <w:numPr>
          <w:ilvl w:val="0"/>
          <w:numId w:val="35"/>
        </w:numPr>
        <w:spacing w:after="160" w:line="259" w:lineRule="auto"/>
        <w:jc w:val="left"/>
      </w:pPr>
      <w:r>
        <w:t>Angenehme UX</w:t>
      </w:r>
    </w:p>
    <w:p w14:paraId="27BE96C0" w14:textId="77777777" w:rsidR="00D20686" w:rsidRDefault="00D20686" w:rsidP="00D20686">
      <w:pPr>
        <w:pStyle w:val="Listenabsatz"/>
        <w:numPr>
          <w:ilvl w:val="0"/>
          <w:numId w:val="35"/>
        </w:numPr>
        <w:spacing w:after="160" w:line="259" w:lineRule="auto"/>
        <w:jc w:val="left"/>
      </w:pPr>
      <w:r>
        <w:t>Macht was es soll</w:t>
      </w:r>
    </w:p>
    <w:p w14:paraId="381D63E9" w14:textId="77777777" w:rsidR="00FA35A1" w:rsidRPr="00AA787C" w:rsidRDefault="00FA35A1" w:rsidP="00FA35A1"/>
    <w:p w14:paraId="5A8EC54C" w14:textId="77777777" w:rsidR="00FA35A1" w:rsidRDefault="00FA35A1" w:rsidP="00FA35A1">
      <w:pPr>
        <w:rPr>
          <w:sz w:val="22"/>
          <w:szCs w:val="24"/>
          <w:u w:val="single"/>
        </w:rPr>
      </w:pPr>
      <w:r>
        <w:rPr>
          <w:sz w:val="22"/>
          <w:szCs w:val="24"/>
          <w:u w:val="single"/>
        </w:rPr>
        <w:t>Negativ:</w:t>
      </w:r>
    </w:p>
    <w:p w14:paraId="65AD46CB" w14:textId="03A3A359" w:rsidR="00732899" w:rsidRDefault="00D20686" w:rsidP="008E44A4">
      <w:pPr>
        <w:pStyle w:val="Listenabsatz"/>
        <w:numPr>
          <w:ilvl w:val="0"/>
          <w:numId w:val="36"/>
        </w:numPr>
      </w:pPr>
      <w:r>
        <w:t xml:space="preserve">Grundkenntnisse in </w:t>
      </w:r>
      <w:proofErr w:type="spellStart"/>
      <w:r>
        <w:t>Git</w:t>
      </w:r>
      <w:proofErr w:type="spellEnd"/>
      <w:r>
        <w:t xml:space="preserve"> müssen trotz GUI vorhanden sein.</w:t>
      </w:r>
    </w:p>
    <w:p w14:paraId="37BE3EDC" w14:textId="77777777" w:rsidR="008E44A4" w:rsidRDefault="008E44A4" w:rsidP="008E44A4">
      <w:pPr>
        <w:ind w:left="360"/>
      </w:pPr>
    </w:p>
    <w:p w14:paraId="753A3BC4" w14:textId="77777777" w:rsidR="000A2F53" w:rsidRDefault="000A2F53" w:rsidP="000A2F53">
      <w:pPr>
        <w:pStyle w:val="berschrift2"/>
      </w:pPr>
      <w:bookmarkStart w:id="11" w:name="_Toc27560257"/>
      <w:proofErr w:type="spellStart"/>
      <w:r>
        <w:t>Git</w:t>
      </w:r>
      <w:proofErr w:type="spellEnd"/>
      <w:r>
        <w:t>-Integration von Android Studio</w:t>
      </w:r>
      <w:bookmarkEnd w:id="11"/>
    </w:p>
    <w:p w14:paraId="4FBCDA28" w14:textId="77777777" w:rsidR="000A2F53" w:rsidRDefault="000A2F53" w:rsidP="000A2F53">
      <w:pPr>
        <w:rPr>
          <w:sz w:val="22"/>
          <w:szCs w:val="24"/>
          <w:u w:val="single"/>
        </w:rPr>
      </w:pPr>
      <w:r w:rsidRPr="00AA787C">
        <w:rPr>
          <w:sz w:val="22"/>
          <w:szCs w:val="24"/>
          <w:u w:val="single"/>
        </w:rPr>
        <w:t>Positiv:</w:t>
      </w:r>
    </w:p>
    <w:p w14:paraId="35D314CB" w14:textId="77777777" w:rsidR="00732899" w:rsidRDefault="00732899" w:rsidP="00732899">
      <w:pPr>
        <w:pStyle w:val="Listenabsatz"/>
        <w:numPr>
          <w:ilvl w:val="0"/>
          <w:numId w:val="33"/>
        </w:numPr>
        <w:spacing w:after="160" w:line="259" w:lineRule="auto"/>
        <w:jc w:val="left"/>
      </w:pPr>
      <w:r>
        <w:t>Integriert in die IDE - kein zusätzliches Programm/Terminal-Befehle werden benötigt.</w:t>
      </w:r>
    </w:p>
    <w:p w14:paraId="7DD17D98" w14:textId="77777777" w:rsidR="00732899" w:rsidRDefault="00732899" w:rsidP="00732899">
      <w:pPr>
        <w:pStyle w:val="Listenabsatz"/>
        <w:numPr>
          <w:ilvl w:val="0"/>
          <w:numId w:val="33"/>
        </w:numPr>
        <w:spacing w:after="160" w:line="259" w:lineRule="auto"/>
        <w:jc w:val="left"/>
      </w:pPr>
      <w:r>
        <w:t>Flotter Workflow bei Standard-Aktionen (Commit, Push, Pull)</w:t>
      </w:r>
    </w:p>
    <w:p w14:paraId="68CC25DB" w14:textId="77777777" w:rsidR="00732899" w:rsidRDefault="00732899" w:rsidP="00732899">
      <w:pPr>
        <w:pStyle w:val="Listenabsatz"/>
        <w:numPr>
          <w:ilvl w:val="0"/>
          <w:numId w:val="33"/>
        </w:numPr>
        <w:spacing w:after="160" w:line="259" w:lineRule="auto"/>
        <w:jc w:val="left"/>
      </w:pPr>
      <w:r>
        <w:t>Kein Switchen zwischen Programmen nötig</w:t>
      </w:r>
    </w:p>
    <w:p w14:paraId="7AD5234A" w14:textId="77777777" w:rsidR="00732899" w:rsidRDefault="00732899" w:rsidP="00732899">
      <w:pPr>
        <w:pStyle w:val="Listenabsatz"/>
        <w:numPr>
          <w:ilvl w:val="0"/>
          <w:numId w:val="33"/>
        </w:numPr>
        <w:spacing w:after="160" w:line="259" w:lineRule="auto"/>
        <w:jc w:val="left"/>
      </w:pPr>
      <w:r>
        <w:t>Gewohnte, angenehme Android Studio Bedienung</w:t>
      </w:r>
    </w:p>
    <w:p w14:paraId="63032D40" w14:textId="77777777" w:rsidR="00732899" w:rsidRDefault="00732899" w:rsidP="00732899">
      <w:pPr>
        <w:pStyle w:val="Listenabsatz"/>
        <w:numPr>
          <w:ilvl w:val="0"/>
          <w:numId w:val="33"/>
        </w:numPr>
        <w:spacing w:after="160" w:line="259" w:lineRule="auto"/>
        <w:jc w:val="left"/>
      </w:pPr>
      <w:r>
        <w:t>Wie immer bei AS - viele Hilfestellungen im Web zu finden</w:t>
      </w:r>
    </w:p>
    <w:p w14:paraId="1B0A2246" w14:textId="0BEBE105" w:rsidR="000A2F53" w:rsidRDefault="00732899" w:rsidP="00732899">
      <w:pPr>
        <w:pStyle w:val="Listenabsatz"/>
        <w:numPr>
          <w:ilvl w:val="0"/>
          <w:numId w:val="33"/>
        </w:numPr>
        <w:spacing w:after="160" w:line="259" w:lineRule="auto"/>
        <w:jc w:val="left"/>
      </w:pPr>
      <w:r>
        <w:t xml:space="preserve">Ausgezeichnetes </w:t>
      </w:r>
      <w:proofErr w:type="spellStart"/>
      <w:r>
        <w:t>Merge</w:t>
      </w:r>
      <w:proofErr w:type="spellEnd"/>
      <w:r>
        <w:t>-Tool</w:t>
      </w:r>
    </w:p>
    <w:p w14:paraId="73243E73" w14:textId="77777777" w:rsidR="00732899" w:rsidRPr="00AA787C" w:rsidRDefault="00732899" w:rsidP="00732899">
      <w:pPr>
        <w:spacing w:after="160" w:line="259" w:lineRule="auto"/>
        <w:jc w:val="left"/>
      </w:pPr>
    </w:p>
    <w:p w14:paraId="6ED1A6ED" w14:textId="77777777" w:rsidR="000A2F53" w:rsidRDefault="000A2F53" w:rsidP="000A2F53">
      <w:pPr>
        <w:rPr>
          <w:sz w:val="22"/>
          <w:szCs w:val="24"/>
          <w:u w:val="single"/>
        </w:rPr>
      </w:pPr>
      <w:r>
        <w:rPr>
          <w:sz w:val="22"/>
          <w:szCs w:val="24"/>
          <w:u w:val="single"/>
        </w:rPr>
        <w:t>Negativ:</w:t>
      </w:r>
    </w:p>
    <w:p w14:paraId="39DCC4A1" w14:textId="77777777" w:rsidR="00732899" w:rsidRDefault="00732899" w:rsidP="00732899">
      <w:pPr>
        <w:pStyle w:val="Listenabsatz"/>
        <w:numPr>
          <w:ilvl w:val="0"/>
          <w:numId w:val="34"/>
        </w:numPr>
        <w:spacing w:after="160" w:line="259" w:lineRule="auto"/>
        <w:jc w:val="left"/>
      </w:pPr>
      <w:r>
        <w:t xml:space="preserve">Schlechte/gewöhnungsbedürftige Umsetzung bestimmter Funktionalitäten, </w:t>
      </w:r>
      <w:proofErr w:type="spellStart"/>
      <w:r>
        <w:t>zB</w:t>
      </w:r>
      <w:proofErr w:type="spellEnd"/>
      <w:r>
        <w:t xml:space="preserve">. Auschecken eines </w:t>
      </w:r>
      <w:proofErr w:type="spellStart"/>
      <w:r>
        <w:t>Branches</w:t>
      </w:r>
      <w:proofErr w:type="spellEnd"/>
      <w:r>
        <w:t>. Nach Einarbeitungsphase jedoch problemlos.</w:t>
      </w:r>
    </w:p>
    <w:p w14:paraId="657035AB" w14:textId="77777777" w:rsidR="00732899" w:rsidRDefault="00732899" w:rsidP="00732899">
      <w:pPr>
        <w:pStyle w:val="Listenabsatz"/>
        <w:numPr>
          <w:ilvl w:val="0"/>
          <w:numId w:val="34"/>
        </w:numPr>
        <w:spacing w:after="160" w:line="259" w:lineRule="auto"/>
        <w:jc w:val="left"/>
      </w:pPr>
      <w:r>
        <w:t xml:space="preserve">Teilweise seltsames/fehlerhaftes Verhalten bei </w:t>
      </w:r>
      <w:proofErr w:type="spellStart"/>
      <w:r>
        <w:t>Pulls</w:t>
      </w:r>
      <w:proofErr w:type="spellEnd"/>
      <w:r>
        <w:t xml:space="preserve"> </w:t>
      </w:r>
      <w:r>
        <w:sym w:font="Wingdings" w:char="F0E0"/>
      </w:r>
      <w:r>
        <w:t xml:space="preserve"> Codeteile werden überschrieben, nicht nachvollziehbar automatisch </w:t>
      </w:r>
      <w:proofErr w:type="spellStart"/>
      <w:r>
        <w:t>gemerged</w:t>
      </w:r>
      <w:proofErr w:type="spellEnd"/>
    </w:p>
    <w:p w14:paraId="0ECC773D" w14:textId="22EAB7BD" w:rsidR="008E44A4" w:rsidRDefault="008E44A4">
      <w:pPr>
        <w:spacing w:after="0"/>
        <w:ind w:left="397" w:right="57" w:hanging="340"/>
        <w:jc w:val="left"/>
      </w:pPr>
      <w:r>
        <w:br w:type="page"/>
      </w:r>
    </w:p>
    <w:p w14:paraId="51DE9823" w14:textId="77777777" w:rsidR="000A2F53" w:rsidRDefault="000A2F53" w:rsidP="000A2F53">
      <w:pPr>
        <w:pStyle w:val="berschrift2"/>
      </w:pPr>
      <w:bookmarkStart w:id="12" w:name="_Toc27560258"/>
      <w:r>
        <w:lastRenderedPageBreak/>
        <w:t>Android Studio</w:t>
      </w:r>
      <w:bookmarkEnd w:id="12"/>
    </w:p>
    <w:p w14:paraId="2FCCDBA0" w14:textId="77777777" w:rsidR="000A2F53" w:rsidRDefault="000A2F53" w:rsidP="000A2F53">
      <w:pPr>
        <w:rPr>
          <w:sz w:val="22"/>
          <w:szCs w:val="24"/>
          <w:u w:val="single"/>
        </w:rPr>
      </w:pPr>
      <w:r w:rsidRPr="00AA787C">
        <w:rPr>
          <w:sz w:val="22"/>
          <w:szCs w:val="24"/>
          <w:u w:val="single"/>
        </w:rPr>
        <w:t>Positiv:</w:t>
      </w:r>
    </w:p>
    <w:p w14:paraId="7EA9D2C2" w14:textId="77777777" w:rsidR="00732899" w:rsidRDefault="00732899" w:rsidP="00732899">
      <w:pPr>
        <w:pStyle w:val="Listenabsatz"/>
        <w:numPr>
          <w:ilvl w:val="0"/>
          <w:numId w:val="37"/>
        </w:numPr>
        <w:spacing w:after="160" w:line="259" w:lineRule="auto"/>
        <w:jc w:val="left"/>
      </w:pPr>
      <w:r>
        <w:t xml:space="preserve">Ausgezeichnete </w:t>
      </w:r>
      <w:proofErr w:type="spellStart"/>
      <w:r>
        <w:t>Autocompletion</w:t>
      </w:r>
      <w:proofErr w:type="spellEnd"/>
    </w:p>
    <w:p w14:paraId="5407587B" w14:textId="77777777" w:rsidR="00732899" w:rsidRDefault="00732899" w:rsidP="00732899">
      <w:pPr>
        <w:pStyle w:val="Listenabsatz"/>
        <w:numPr>
          <w:ilvl w:val="0"/>
          <w:numId w:val="37"/>
        </w:numPr>
        <w:spacing w:after="160" w:line="259" w:lineRule="auto"/>
        <w:jc w:val="left"/>
      </w:pPr>
      <w:r>
        <w:t xml:space="preserve">Ausgezeichnetes Syntax </w:t>
      </w:r>
      <w:proofErr w:type="spellStart"/>
      <w:r>
        <w:t>Highlighting</w:t>
      </w:r>
      <w:proofErr w:type="spellEnd"/>
    </w:p>
    <w:p w14:paraId="38DA5833" w14:textId="77777777" w:rsidR="00732899" w:rsidRDefault="00732899" w:rsidP="00732899">
      <w:pPr>
        <w:pStyle w:val="Listenabsatz"/>
        <w:numPr>
          <w:ilvl w:val="0"/>
          <w:numId w:val="37"/>
        </w:numPr>
        <w:spacing w:after="160" w:line="259" w:lineRule="auto"/>
        <w:jc w:val="left"/>
      </w:pPr>
      <w:r>
        <w:t xml:space="preserve">Ausgezeichnete </w:t>
      </w:r>
      <w:proofErr w:type="gramStart"/>
      <w:r>
        <w:t>Emulator(</w:t>
      </w:r>
      <w:proofErr w:type="gramEnd"/>
      <w:r>
        <w:t>Ausnahme in Negativ beschrieben), sowie Geräteintegration.</w:t>
      </w:r>
    </w:p>
    <w:p w14:paraId="2B767D7C" w14:textId="77777777" w:rsidR="00732899" w:rsidRDefault="00732899" w:rsidP="00732899">
      <w:pPr>
        <w:pStyle w:val="Listenabsatz"/>
        <w:numPr>
          <w:ilvl w:val="0"/>
          <w:numId w:val="37"/>
        </w:numPr>
        <w:spacing w:after="160" w:line="259" w:lineRule="auto"/>
        <w:jc w:val="left"/>
      </w:pPr>
      <w:r>
        <w:t>Ausgezeichnete UI. Ansprechendes Design und übersichtliche/logische Strukturierung. Sehr gute Bedienbarkeit und kurze Einarbeitungszeit.</w:t>
      </w:r>
    </w:p>
    <w:p w14:paraId="7BB8D988" w14:textId="77777777" w:rsidR="00732899" w:rsidRDefault="00732899" w:rsidP="00732899">
      <w:pPr>
        <w:pStyle w:val="Listenabsatz"/>
        <w:numPr>
          <w:ilvl w:val="0"/>
          <w:numId w:val="37"/>
        </w:numPr>
        <w:spacing w:after="160" w:line="259" w:lineRule="auto"/>
        <w:jc w:val="left"/>
      </w:pPr>
      <w:r>
        <w:t>Guter Debugger</w:t>
      </w:r>
    </w:p>
    <w:p w14:paraId="7D7E2E4A" w14:textId="77777777" w:rsidR="00732899" w:rsidRDefault="00732899" w:rsidP="00732899">
      <w:pPr>
        <w:pStyle w:val="Listenabsatz"/>
        <w:numPr>
          <w:ilvl w:val="0"/>
          <w:numId w:val="37"/>
        </w:numPr>
        <w:spacing w:after="160" w:line="259" w:lineRule="auto"/>
        <w:jc w:val="left"/>
      </w:pPr>
      <w:r>
        <w:t>Guter Compiler. In der Regel treffen die Fehlermeldungen auch zu.</w:t>
      </w:r>
    </w:p>
    <w:p w14:paraId="6CC2BEB2" w14:textId="77777777" w:rsidR="00732899" w:rsidRDefault="00732899" w:rsidP="00732899">
      <w:pPr>
        <w:pStyle w:val="Listenabsatz"/>
        <w:numPr>
          <w:ilvl w:val="0"/>
          <w:numId w:val="37"/>
        </w:numPr>
        <w:spacing w:after="160" w:line="259" w:lineRule="auto"/>
        <w:jc w:val="left"/>
      </w:pPr>
      <w:r>
        <w:t>Gute Integration des Compilers</w:t>
      </w:r>
    </w:p>
    <w:p w14:paraId="061AAF93" w14:textId="77777777" w:rsidR="00732899" w:rsidRDefault="00732899" w:rsidP="00732899">
      <w:pPr>
        <w:pStyle w:val="Listenabsatz"/>
        <w:numPr>
          <w:ilvl w:val="0"/>
          <w:numId w:val="37"/>
        </w:numPr>
        <w:spacing w:after="160" w:line="259" w:lineRule="auto"/>
        <w:jc w:val="left"/>
      </w:pPr>
      <w:r>
        <w:t xml:space="preserve">Verhältnismäßig geringe </w:t>
      </w:r>
      <w:proofErr w:type="gramStart"/>
      <w:r>
        <w:t>Downloadgröße(</w:t>
      </w:r>
      <w:proofErr w:type="gramEnd"/>
      <w:r>
        <w:t>Ein paar 100 MB gegen die mehreren GB von Visual Studio)</w:t>
      </w:r>
    </w:p>
    <w:p w14:paraId="48CE4616" w14:textId="77777777" w:rsidR="00732899" w:rsidRDefault="00732899" w:rsidP="00732899">
      <w:pPr>
        <w:pStyle w:val="Listenabsatz"/>
        <w:numPr>
          <w:ilvl w:val="0"/>
          <w:numId w:val="37"/>
        </w:numPr>
        <w:spacing w:after="160" w:line="259" w:lineRule="auto"/>
        <w:jc w:val="left"/>
      </w:pPr>
      <w:r>
        <w:t xml:space="preserve">Gute Integration des </w:t>
      </w:r>
      <w:proofErr w:type="spellStart"/>
      <w:r>
        <w:t>Gradle</w:t>
      </w:r>
      <w:proofErr w:type="spellEnd"/>
      <w:r>
        <w:t>-Systems</w:t>
      </w:r>
    </w:p>
    <w:p w14:paraId="2C638FDD" w14:textId="77777777" w:rsidR="00732899" w:rsidRDefault="00732899" w:rsidP="00732899">
      <w:pPr>
        <w:pStyle w:val="Listenabsatz"/>
        <w:numPr>
          <w:ilvl w:val="0"/>
          <w:numId w:val="37"/>
        </w:numPr>
        <w:spacing w:after="160" w:line="259" w:lineRule="auto"/>
        <w:jc w:val="left"/>
      </w:pPr>
      <w:r>
        <w:t xml:space="preserve">Einfache Integration benötigter Libraries im </w:t>
      </w:r>
      <w:proofErr w:type="spellStart"/>
      <w:r>
        <w:t>Gradle</w:t>
      </w:r>
      <w:proofErr w:type="spellEnd"/>
      <w:r>
        <w:t xml:space="preserve"> System</w:t>
      </w:r>
    </w:p>
    <w:p w14:paraId="0292CAE9" w14:textId="77777777" w:rsidR="00732899" w:rsidRDefault="00732899" w:rsidP="00732899">
      <w:pPr>
        <w:pStyle w:val="Listenabsatz"/>
        <w:numPr>
          <w:ilvl w:val="0"/>
          <w:numId w:val="37"/>
        </w:numPr>
        <w:spacing w:after="160" w:line="259" w:lineRule="auto"/>
        <w:jc w:val="left"/>
      </w:pPr>
      <w:r>
        <w:t>Auf Linux verfügbar</w:t>
      </w:r>
    </w:p>
    <w:p w14:paraId="547EF3E8" w14:textId="77777777" w:rsidR="00732899" w:rsidRDefault="00732899" w:rsidP="00732899">
      <w:pPr>
        <w:pStyle w:val="Listenabsatz"/>
        <w:numPr>
          <w:ilvl w:val="0"/>
          <w:numId w:val="37"/>
        </w:numPr>
        <w:spacing w:after="160" w:line="259" w:lineRule="auto"/>
        <w:jc w:val="left"/>
      </w:pPr>
      <w:r>
        <w:t xml:space="preserve">Unkomplizierte Installation über </w:t>
      </w:r>
      <w:proofErr w:type="spellStart"/>
      <w:r>
        <w:t>snap</w:t>
      </w:r>
      <w:proofErr w:type="spellEnd"/>
    </w:p>
    <w:p w14:paraId="11C843E9" w14:textId="77777777" w:rsidR="00732899" w:rsidRDefault="00732899" w:rsidP="00732899">
      <w:pPr>
        <w:pStyle w:val="Listenabsatz"/>
        <w:numPr>
          <w:ilvl w:val="0"/>
          <w:numId w:val="37"/>
        </w:numPr>
        <w:spacing w:after="160" w:line="259" w:lineRule="auto"/>
        <w:jc w:val="left"/>
      </w:pPr>
      <w:r>
        <w:t>Zahlreiche Hilfestellungen und Tutorials im Web</w:t>
      </w:r>
    </w:p>
    <w:p w14:paraId="611261EA" w14:textId="4AE1EC0E" w:rsidR="000A2F53" w:rsidRDefault="00732899" w:rsidP="00732899">
      <w:pPr>
        <w:pStyle w:val="Listenabsatz"/>
        <w:numPr>
          <w:ilvl w:val="0"/>
          <w:numId w:val="37"/>
        </w:numPr>
        <w:spacing w:after="160" w:line="259" w:lineRule="auto"/>
        <w:jc w:val="left"/>
      </w:pPr>
      <w:r>
        <w:t>Automatische Speicherung, gute Synchronisierung mit File-System</w:t>
      </w:r>
    </w:p>
    <w:p w14:paraId="5829BE95" w14:textId="7D50C9E8" w:rsidR="00732899" w:rsidRDefault="00732899" w:rsidP="008E44A4">
      <w:pPr>
        <w:spacing w:after="0"/>
        <w:ind w:right="57"/>
        <w:jc w:val="left"/>
      </w:pPr>
    </w:p>
    <w:p w14:paraId="19433137" w14:textId="77777777" w:rsidR="000A2F53" w:rsidRDefault="000A2F53" w:rsidP="000A2F53">
      <w:pPr>
        <w:rPr>
          <w:sz w:val="22"/>
          <w:szCs w:val="24"/>
          <w:u w:val="single"/>
        </w:rPr>
      </w:pPr>
      <w:r>
        <w:rPr>
          <w:sz w:val="22"/>
          <w:szCs w:val="24"/>
          <w:u w:val="single"/>
        </w:rPr>
        <w:t>Negativ:</w:t>
      </w:r>
    </w:p>
    <w:p w14:paraId="0616F357" w14:textId="77777777" w:rsidR="00732899" w:rsidRDefault="00732899" w:rsidP="00732899">
      <w:pPr>
        <w:pStyle w:val="Listenabsatz"/>
        <w:numPr>
          <w:ilvl w:val="0"/>
          <w:numId w:val="38"/>
        </w:numPr>
        <w:spacing w:after="160" w:line="259" w:lineRule="auto"/>
        <w:jc w:val="left"/>
      </w:pPr>
      <w:r>
        <w:t xml:space="preserve">Einige </w:t>
      </w:r>
      <w:proofErr w:type="spellStart"/>
      <w:proofErr w:type="gramStart"/>
      <w:r>
        <w:t>Emulatorimages</w:t>
      </w:r>
      <w:proofErr w:type="spellEnd"/>
      <w:r>
        <w:t>(</w:t>
      </w:r>
      <w:proofErr w:type="gramEnd"/>
      <w:r>
        <w:t>in der IDE selbst heruntergeladen) haben nicht funktioniert.</w:t>
      </w:r>
    </w:p>
    <w:p w14:paraId="398211A5" w14:textId="77777777" w:rsidR="00732899" w:rsidRDefault="00732899" w:rsidP="00732899">
      <w:pPr>
        <w:pStyle w:val="Listenabsatz"/>
        <w:numPr>
          <w:ilvl w:val="0"/>
          <w:numId w:val="38"/>
        </w:numPr>
        <w:spacing w:after="160" w:line="259" w:lineRule="auto"/>
        <w:jc w:val="left"/>
      </w:pPr>
      <w:r>
        <w:t xml:space="preserve">Auslesen des Android-App-Logs nicht </w:t>
      </w:r>
      <w:proofErr w:type="spellStart"/>
      <w:r>
        <w:t>straightforward</w:t>
      </w:r>
      <w:proofErr w:type="spellEnd"/>
      <w:r>
        <w:t>. Funktion hierfür meiner Meinung nach sehr versteckt.</w:t>
      </w:r>
    </w:p>
    <w:p w14:paraId="4DEBB3E4" w14:textId="77777777" w:rsidR="00732899" w:rsidRDefault="00732899" w:rsidP="00732899">
      <w:pPr>
        <w:pStyle w:val="Listenabsatz"/>
        <w:numPr>
          <w:ilvl w:val="0"/>
          <w:numId w:val="38"/>
        </w:numPr>
        <w:spacing w:after="160" w:line="259" w:lineRule="auto"/>
        <w:jc w:val="left"/>
      </w:pPr>
      <w:r>
        <w:t xml:space="preserve">Nach Aktivierung dieser Auslese-Funktion überlappten sich bei mir der </w:t>
      </w:r>
      <w:proofErr w:type="spellStart"/>
      <w:r>
        <w:t>Debug</w:t>
      </w:r>
      <w:proofErr w:type="spellEnd"/>
      <w:r>
        <w:t>-Tab und der Log-Tab, sodass immer nur einer der Tabs verwendet werden konnte, nicht aber beide.</w:t>
      </w:r>
    </w:p>
    <w:p w14:paraId="66612092" w14:textId="77777777" w:rsidR="00732899" w:rsidRDefault="00732899" w:rsidP="00732899">
      <w:pPr>
        <w:pStyle w:val="Listenabsatz"/>
        <w:numPr>
          <w:ilvl w:val="0"/>
          <w:numId w:val="38"/>
        </w:numPr>
        <w:spacing w:after="160" w:line="259" w:lineRule="auto"/>
        <w:jc w:val="left"/>
      </w:pPr>
      <w:r>
        <w:t>Lösung des Problems war die Verschiebung der Tabs, der Tab ließ sich nur leider nicht dort andocken, wo ich es wollte, damit war der Workflow gestört.</w:t>
      </w:r>
    </w:p>
    <w:p w14:paraId="7403D9CA" w14:textId="52C6FFFC" w:rsidR="000A2F53" w:rsidRDefault="000A2F53" w:rsidP="00FA35A1">
      <w:pPr>
        <w:spacing w:after="0"/>
        <w:ind w:right="57"/>
        <w:jc w:val="left"/>
      </w:pPr>
    </w:p>
    <w:p w14:paraId="7333C1C2" w14:textId="77777777" w:rsidR="001276C0" w:rsidRDefault="001276C0" w:rsidP="001276C0">
      <w:pPr>
        <w:pStyle w:val="berschrift2"/>
      </w:pPr>
      <w:bookmarkStart w:id="13" w:name="_Toc27560259"/>
      <w:proofErr w:type="spellStart"/>
      <w:r w:rsidRPr="001276C0">
        <w:t>Kotlin</w:t>
      </w:r>
      <w:bookmarkEnd w:id="13"/>
      <w:proofErr w:type="spellEnd"/>
    </w:p>
    <w:p w14:paraId="1BE1ED86" w14:textId="77777777" w:rsidR="001276C0" w:rsidRDefault="001276C0" w:rsidP="001276C0">
      <w:pPr>
        <w:rPr>
          <w:sz w:val="22"/>
          <w:szCs w:val="24"/>
          <w:u w:val="single"/>
        </w:rPr>
      </w:pPr>
      <w:r w:rsidRPr="00AA787C">
        <w:rPr>
          <w:sz w:val="22"/>
          <w:szCs w:val="24"/>
          <w:u w:val="single"/>
        </w:rPr>
        <w:t>Positiv:</w:t>
      </w:r>
    </w:p>
    <w:p w14:paraId="329647AF" w14:textId="77777777" w:rsidR="00732899" w:rsidRDefault="00732899" w:rsidP="00732899">
      <w:pPr>
        <w:pStyle w:val="Listenabsatz"/>
        <w:numPr>
          <w:ilvl w:val="0"/>
          <w:numId w:val="39"/>
        </w:numPr>
        <w:spacing w:after="160" w:line="259" w:lineRule="auto"/>
        <w:jc w:val="left"/>
      </w:pPr>
      <w:r>
        <w:t xml:space="preserve">Viel </w:t>
      </w:r>
      <w:proofErr w:type="spellStart"/>
      <w:r>
        <w:t>Syntactic</w:t>
      </w:r>
      <w:proofErr w:type="spellEnd"/>
      <w:r>
        <w:t xml:space="preserve"> Sugar</w:t>
      </w:r>
    </w:p>
    <w:p w14:paraId="4A48CF94" w14:textId="77777777" w:rsidR="00732899" w:rsidRDefault="00732899" w:rsidP="00732899">
      <w:pPr>
        <w:pStyle w:val="Listenabsatz"/>
        <w:numPr>
          <w:ilvl w:val="0"/>
          <w:numId w:val="39"/>
        </w:numPr>
        <w:spacing w:after="160" w:line="259" w:lineRule="auto"/>
        <w:jc w:val="left"/>
      </w:pPr>
      <w:r>
        <w:t>Leistungsstarke Standard-Bibliothek</w:t>
      </w:r>
    </w:p>
    <w:p w14:paraId="665033C9" w14:textId="77777777" w:rsidR="00732899" w:rsidRDefault="00732899" w:rsidP="00732899">
      <w:pPr>
        <w:pStyle w:val="Listenabsatz"/>
        <w:numPr>
          <w:ilvl w:val="0"/>
          <w:numId w:val="39"/>
        </w:numPr>
        <w:spacing w:after="160" w:line="259" w:lineRule="auto"/>
        <w:jc w:val="left"/>
      </w:pPr>
      <w:r>
        <w:t>Verhältnismäßig schnell zum Einarbeiten</w:t>
      </w:r>
    </w:p>
    <w:p w14:paraId="2DDF89C0" w14:textId="77777777" w:rsidR="00732899" w:rsidRDefault="00732899" w:rsidP="00732899">
      <w:pPr>
        <w:pStyle w:val="Listenabsatz"/>
        <w:numPr>
          <w:ilvl w:val="0"/>
          <w:numId w:val="39"/>
        </w:numPr>
        <w:spacing w:after="160" w:line="259" w:lineRule="auto"/>
        <w:jc w:val="left"/>
      </w:pPr>
      <w:r>
        <w:t>Gute Dokumentation</w:t>
      </w:r>
    </w:p>
    <w:p w14:paraId="7D4369F7" w14:textId="77777777" w:rsidR="00732899" w:rsidRDefault="00732899" w:rsidP="00732899">
      <w:pPr>
        <w:pStyle w:val="Listenabsatz"/>
        <w:numPr>
          <w:ilvl w:val="0"/>
          <w:numId w:val="39"/>
        </w:numPr>
        <w:spacing w:after="160" w:line="259" w:lineRule="auto"/>
        <w:jc w:val="left"/>
      </w:pPr>
      <w:r>
        <w:t>Zahlreiche Hilfestellungen und Tutorials im Web zu allen benötigten Themen fürs Projekt</w:t>
      </w:r>
    </w:p>
    <w:p w14:paraId="4561FBFB" w14:textId="1E4525B7" w:rsidR="001276C0" w:rsidRDefault="00732899" w:rsidP="00732899">
      <w:pPr>
        <w:pStyle w:val="Listenabsatz"/>
        <w:numPr>
          <w:ilvl w:val="0"/>
          <w:numId w:val="39"/>
        </w:numPr>
        <w:spacing w:after="160" w:line="259" w:lineRule="auto"/>
        <w:jc w:val="left"/>
      </w:pPr>
      <w:r>
        <w:t xml:space="preserve">Wenig Code für viel Funktionalität, mächtige Funktionen (Vgl. C++ mit </w:t>
      </w:r>
      <w:proofErr w:type="spellStart"/>
      <w:r>
        <w:t>Kotlin</w:t>
      </w:r>
      <w:proofErr w:type="spellEnd"/>
      <w:r>
        <w:t>)</w:t>
      </w:r>
    </w:p>
    <w:p w14:paraId="1305648E" w14:textId="50EF54FB" w:rsidR="00732899" w:rsidRPr="00AA787C" w:rsidRDefault="008E44A4" w:rsidP="008E44A4">
      <w:pPr>
        <w:spacing w:after="0"/>
        <w:ind w:left="397" w:right="57" w:hanging="340"/>
        <w:jc w:val="left"/>
      </w:pPr>
      <w:r>
        <w:br w:type="page"/>
      </w:r>
    </w:p>
    <w:p w14:paraId="5B0C9EE7" w14:textId="77777777" w:rsidR="001276C0" w:rsidRDefault="001276C0" w:rsidP="001276C0">
      <w:pPr>
        <w:rPr>
          <w:sz w:val="22"/>
          <w:szCs w:val="24"/>
          <w:u w:val="single"/>
        </w:rPr>
      </w:pPr>
      <w:r>
        <w:rPr>
          <w:sz w:val="22"/>
          <w:szCs w:val="24"/>
          <w:u w:val="single"/>
        </w:rPr>
        <w:lastRenderedPageBreak/>
        <w:t>Negativ:</w:t>
      </w:r>
    </w:p>
    <w:p w14:paraId="688DD607" w14:textId="77777777" w:rsidR="00732899" w:rsidRDefault="00732899" w:rsidP="00732899">
      <w:pPr>
        <w:pStyle w:val="Listenabsatz"/>
        <w:numPr>
          <w:ilvl w:val="0"/>
          <w:numId w:val="40"/>
        </w:numPr>
        <w:spacing w:after="160" w:line="259" w:lineRule="auto"/>
        <w:jc w:val="left"/>
      </w:pPr>
      <w:r>
        <w:t>Deep-Copy von Listen und Objekten stellt sich meiner Meinung nach schwieriger als in C++ dar.</w:t>
      </w:r>
    </w:p>
    <w:p w14:paraId="2458B026" w14:textId="77777777" w:rsidR="00732899" w:rsidRDefault="00732899" w:rsidP="00732899">
      <w:pPr>
        <w:pStyle w:val="Listenabsatz"/>
        <w:numPr>
          <w:ilvl w:val="0"/>
          <w:numId w:val="40"/>
        </w:numPr>
        <w:spacing w:after="160" w:line="259" w:lineRule="auto"/>
        <w:jc w:val="left"/>
      </w:pPr>
      <w:r>
        <w:t>Obwohl schnell zum Einarbeiten, in die benötigte Denkweise kam ich erst spät rein.</w:t>
      </w:r>
    </w:p>
    <w:p w14:paraId="796A60F7" w14:textId="77777777" w:rsidR="00732899" w:rsidRDefault="00732899" w:rsidP="00732899">
      <w:pPr>
        <w:pStyle w:val="Listenabsatz"/>
        <w:numPr>
          <w:ilvl w:val="0"/>
          <w:numId w:val="40"/>
        </w:numPr>
        <w:spacing w:after="160" w:line="259" w:lineRule="auto"/>
        <w:jc w:val="left"/>
      </w:pPr>
      <w:r>
        <w:t xml:space="preserve">Übertriebene interne </w:t>
      </w:r>
      <w:proofErr w:type="spellStart"/>
      <w:r>
        <w:t>Nullpointer</w:t>
      </w:r>
      <w:proofErr w:type="spellEnd"/>
      <w:r>
        <w:t xml:space="preserve"> Checks und </w:t>
      </w:r>
      <w:proofErr w:type="spellStart"/>
      <w:proofErr w:type="gramStart"/>
      <w:r>
        <w:t>Asserts</w:t>
      </w:r>
      <w:proofErr w:type="spellEnd"/>
      <w:r>
        <w:t>(</w:t>
      </w:r>
      <w:proofErr w:type="gramEnd"/>
      <w:r>
        <w:t xml:space="preserve">Operatoren?. </w:t>
      </w:r>
      <w:proofErr w:type="gramStart"/>
      <w:r>
        <w:t>und !</w:t>
      </w:r>
      <w:proofErr w:type="gramEnd"/>
      <w:r>
        <w:t>!.)</w:t>
      </w:r>
    </w:p>
    <w:p w14:paraId="37574C13" w14:textId="6E0C8BF9" w:rsidR="000A2F53" w:rsidRDefault="00732899" w:rsidP="00732899">
      <w:pPr>
        <w:pStyle w:val="Listenabsatz"/>
        <w:numPr>
          <w:ilvl w:val="0"/>
          <w:numId w:val="40"/>
        </w:numPr>
        <w:spacing w:after="160" w:line="259" w:lineRule="auto"/>
        <w:jc w:val="left"/>
      </w:pPr>
      <w:r>
        <w:t>Ge</w:t>
      </w:r>
      <w:r w:rsidR="005521FF">
        <w:t>w</w:t>
      </w:r>
      <w:r>
        <w:t xml:space="preserve">öhnungsbedürftige Syntax (Mischung von </w:t>
      </w:r>
      <w:proofErr w:type="gramStart"/>
      <w:r>
        <w:t>{ }</w:t>
      </w:r>
      <w:proofErr w:type="gramEnd"/>
      <w:r>
        <w:t xml:space="preserve"> und ( ), zahlreiche Lambda- und verschachtelte Funktionen), teilweise sehr „Magic“</w:t>
      </w:r>
    </w:p>
    <w:p w14:paraId="5FA4B88C" w14:textId="18ACDCA5" w:rsidR="001276C0" w:rsidRDefault="001276C0" w:rsidP="00833B9F">
      <w:pPr>
        <w:spacing w:after="0"/>
        <w:ind w:right="57"/>
        <w:jc w:val="left"/>
      </w:pPr>
    </w:p>
    <w:p w14:paraId="44B6B725" w14:textId="77777777" w:rsidR="001276C0" w:rsidRDefault="001276C0" w:rsidP="001276C0">
      <w:pPr>
        <w:pStyle w:val="berschrift2"/>
      </w:pPr>
      <w:bookmarkStart w:id="14" w:name="_Toc27560260"/>
      <w:proofErr w:type="spellStart"/>
      <w:r>
        <w:t>Trello</w:t>
      </w:r>
      <w:bookmarkEnd w:id="14"/>
      <w:proofErr w:type="spellEnd"/>
    </w:p>
    <w:p w14:paraId="46942BD2" w14:textId="77777777" w:rsidR="001276C0" w:rsidRDefault="001276C0" w:rsidP="001276C0">
      <w:pPr>
        <w:rPr>
          <w:sz w:val="22"/>
          <w:szCs w:val="24"/>
          <w:u w:val="single"/>
        </w:rPr>
      </w:pPr>
      <w:r w:rsidRPr="00AA787C">
        <w:rPr>
          <w:sz w:val="22"/>
          <w:szCs w:val="24"/>
          <w:u w:val="single"/>
        </w:rPr>
        <w:t>Positiv:</w:t>
      </w:r>
    </w:p>
    <w:p w14:paraId="1C4A0F3F" w14:textId="77777777" w:rsidR="00BD005C" w:rsidRDefault="00BD005C" w:rsidP="00BD005C">
      <w:pPr>
        <w:pStyle w:val="Listenabsatz"/>
        <w:numPr>
          <w:ilvl w:val="0"/>
          <w:numId w:val="41"/>
        </w:numPr>
        <w:spacing w:after="160" w:line="259" w:lineRule="auto"/>
        <w:jc w:val="left"/>
      </w:pPr>
      <w:r>
        <w:t>Gut für die Organisation von Tasks innerhalb des Teams</w:t>
      </w:r>
    </w:p>
    <w:p w14:paraId="6037A5F9" w14:textId="3979DF46" w:rsidR="00BD005C" w:rsidRDefault="00BD005C" w:rsidP="00BD005C">
      <w:pPr>
        <w:pStyle w:val="Listenabsatz"/>
        <w:numPr>
          <w:ilvl w:val="0"/>
          <w:numId w:val="41"/>
        </w:numPr>
        <w:spacing w:after="160" w:line="259" w:lineRule="auto"/>
        <w:jc w:val="left"/>
      </w:pPr>
      <w:r>
        <w:t>Ansprechendes Design und benutzerfreundliche UI. Intuitiv zu bedienen, übersichtlich</w:t>
      </w:r>
    </w:p>
    <w:p w14:paraId="13773FF9" w14:textId="089C0045" w:rsidR="00BD005C" w:rsidRDefault="00BD005C" w:rsidP="008E44A4">
      <w:pPr>
        <w:spacing w:after="0"/>
        <w:ind w:right="57"/>
        <w:jc w:val="left"/>
      </w:pPr>
    </w:p>
    <w:p w14:paraId="3D61DF85" w14:textId="3900A497" w:rsidR="001276C0" w:rsidRPr="00737917" w:rsidRDefault="00BD005C" w:rsidP="001276C0">
      <w:pPr>
        <w:rPr>
          <w:sz w:val="22"/>
          <w:szCs w:val="24"/>
          <w:u w:val="single"/>
        </w:rPr>
      </w:pPr>
      <w:r w:rsidRPr="00737917">
        <w:rPr>
          <w:sz w:val="22"/>
          <w:szCs w:val="24"/>
          <w:u w:val="single"/>
        </w:rPr>
        <w:t>Neutral:</w:t>
      </w:r>
    </w:p>
    <w:p w14:paraId="01018EA2" w14:textId="77777777" w:rsidR="00BD005C" w:rsidRDefault="00BD005C" w:rsidP="00BD005C">
      <w:pPr>
        <w:pStyle w:val="Listenabsatz"/>
        <w:numPr>
          <w:ilvl w:val="0"/>
          <w:numId w:val="42"/>
        </w:numPr>
        <w:spacing w:after="160" w:line="259" w:lineRule="auto"/>
        <w:jc w:val="left"/>
      </w:pPr>
      <w:r>
        <w:t>Verhältnismäßig unwichtig und lediglich Zusatzaufwand, wenn man ohnehin der Einzige ist, der an einem gegebenen Unterprojekt arbeitet (z.B. Verwaltungsschicht). Arbeitspakete ohnehin im Projekthandbuch definiert. Zeiteinteilung ist in dem Fall ohnehin größtenteils mir selbst überlassen.</w:t>
      </w:r>
    </w:p>
    <w:p w14:paraId="68B7051A" w14:textId="77777777" w:rsidR="00BD005C" w:rsidRPr="00BD005C" w:rsidRDefault="00BD005C" w:rsidP="001276C0">
      <w:pPr>
        <w:rPr>
          <w:u w:val="single"/>
        </w:rPr>
      </w:pPr>
    </w:p>
    <w:p w14:paraId="6EC8CF0D" w14:textId="77777777" w:rsidR="001276C0" w:rsidRDefault="001276C0" w:rsidP="001276C0">
      <w:pPr>
        <w:rPr>
          <w:sz w:val="22"/>
          <w:szCs w:val="24"/>
          <w:u w:val="single"/>
        </w:rPr>
      </w:pPr>
      <w:r>
        <w:rPr>
          <w:sz w:val="22"/>
          <w:szCs w:val="24"/>
          <w:u w:val="single"/>
        </w:rPr>
        <w:t>Negativ:</w:t>
      </w:r>
    </w:p>
    <w:p w14:paraId="5458057F" w14:textId="77777777" w:rsidR="00BD005C" w:rsidRDefault="00BD005C" w:rsidP="00BD005C">
      <w:pPr>
        <w:pStyle w:val="Listenabsatz"/>
        <w:numPr>
          <w:ilvl w:val="0"/>
          <w:numId w:val="42"/>
        </w:numPr>
        <w:spacing w:after="160" w:line="259" w:lineRule="auto"/>
        <w:jc w:val="left"/>
      </w:pPr>
      <w:r>
        <w:t>Teils überladene UI</w:t>
      </w:r>
    </w:p>
    <w:p w14:paraId="39AE09F9" w14:textId="509E19BE" w:rsidR="000A2F53" w:rsidRDefault="000A2F53" w:rsidP="00FA35A1">
      <w:pPr>
        <w:spacing w:after="0"/>
        <w:ind w:right="57"/>
        <w:jc w:val="left"/>
      </w:pPr>
    </w:p>
    <w:p w14:paraId="5924CD84" w14:textId="77777777" w:rsidR="003A6BE5" w:rsidRDefault="003A6BE5" w:rsidP="003A6BE5">
      <w:pPr>
        <w:pStyle w:val="berschrift2"/>
      </w:pPr>
      <w:bookmarkStart w:id="15" w:name="_Toc27560261"/>
      <w:proofErr w:type="spellStart"/>
      <w:r>
        <w:t>NinjaMock</w:t>
      </w:r>
      <w:bookmarkEnd w:id="15"/>
      <w:proofErr w:type="spellEnd"/>
    </w:p>
    <w:p w14:paraId="44D867E4" w14:textId="77777777" w:rsidR="003A6BE5" w:rsidRDefault="003A6BE5" w:rsidP="003A6BE5">
      <w:pPr>
        <w:rPr>
          <w:sz w:val="22"/>
          <w:szCs w:val="24"/>
          <w:u w:val="single"/>
        </w:rPr>
      </w:pPr>
      <w:r w:rsidRPr="00AA787C">
        <w:rPr>
          <w:sz w:val="22"/>
          <w:szCs w:val="24"/>
          <w:u w:val="single"/>
        </w:rPr>
        <w:t>Positiv:</w:t>
      </w:r>
    </w:p>
    <w:p w14:paraId="5F275468" w14:textId="77777777" w:rsidR="00737917" w:rsidRDefault="00737917" w:rsidP="00737917">
      <w:pPr>
        <w:pStyle w:val="Listenabsatz"/>
        <w:numPr>
          <w:ilvl w:val="0"/>
          <w:numId w:val="42"/>
        </w:numPr>
        <w:spacing w:after="160" w:line="259" w:lineRule="auto"/>
        <w:jc w:val="left"/>
      </w:pPr>
      <w:r>
        <w:t>gratis für Grundfunktionalitäten</w:t>
      </w:r>
    </w:p>
    <w:p w14:paraId="02DE0768" w14:textId="77777777" w:rsidR="00737917" w:rsidRDefault="00737917" w:rsidP="00737917">
      <w:pPr>
        <w:pStyle w:val="Listenabsatz"/>
        <w:numPr>
          <w:ilvl w:val="0"/>
          <w:numId w:val="42"/>
        </w:numPr>
        <w:spacing w:after="160" w:line="259" w:lineRule="auto"/>
        <w:jc w:val="left"/>
      </w:pPr>
      <w:r>
        <w:t>Nicht überladene UI, einfach zu bedienen</w:t>
      </w:r>
    </w:p>
    <w:p w14:paraId="1ACEE14C" w14:textId="77777777" w:rsidR="00737917" w:rsidRDefault="00737917" w:rsidP="00737917">
      <w:pPr>
        <w:pStyle w:val="Listenabsatz"/>
        <w:numPr>
          <w:ilvl w:val="0"/>
          <w:numId w:val="42"/>
        </w:numPr>
        <w:spacing w:after="160" w:line="259" w:lineRule="auto"/>
        <w:jc w:val="left"/>
      </w:pPr>
      <w:r>
        <w:t>Webapplikation, keine Programminstallation nötig</w:t>
      </w:r>
    </w:p>
    <w:p w14:paraId="0DA5E327" w14:textId="77777777" w:rsidR="00737917" w:rsidRDefault="00737917" w:rsidP="00737917">
      <w:pPr>
        <w:pStyle w:val="Listenabsatz"/>
        <w:numPr>
          <w:ilvl w:val="0"/>
          <w:numId w:val="42"/>
        </w:numPr>
        <w:spacing w:after="160" w:line="259" w:lineRule="auto"/>
        <w:jc w:val="left"/>
      </w:pPr>
      <w:r>
        <w:t>Gemeinsames, gleichzeitiges Arbeiten am gleichen Projekt möglich</w:t>
      </w:r>
    </w:p>
    <w:p w14:paraId="3007FEAC" w14:textId="77777777" w:rsidR="00737917" w:rsidRDefault="00737917" w:rsidP="00737917">
      <w:pPr>
        <w:pStyle w:val="Listenabsatz"/>
        <w:numPr>
          <w:ilvl w:val="0"/>
          <w:numId w:val="42"/>
        </w:numPr>
        <w:spacing w:after="160" w:line="259" w:lineRule="auto"/>
        <w:jc w:val="left"/>
      </w:pPr>
      <w:r>
        <w:t>Alle nötigen Grundelemente vorhanden</w:t>
      </w:r>
    </w:p>
    <w:p w14:paraId="3DC1EC78" w14:textId="77777777" w:rsidR="00737917" w:rsidRDefault="00737917" w:rsidP="00737917">
      <w:pPr>
        <w:pStyle w:val="Listenabsatz"/>
        <w:numPr>
          <w:ilvl w:val="0"/>
          <w:numId w:val="42"/>
        </w:numPr>
        <w:spacing w:after="160" w:line="259" w:lineRule="auto"/>
        <w:jc w:val="left"/>
      </w:pPr>
      <w:r>
        <w:t>Speichern des Projekts in persönlichem Account</w:t>
      </w:r>
    </w:p>
    <w:p w14:paraId="53998538" w14:textId="77777777" w:rsidR="00737917" w:rsidRDefault="00737917" w:rsidP="00737917">
      <w:pPr>
        <w:pStyle w:val="Listenabsatz"/>
        <w:numPr>
          <w:ilvl w:val="0"/>
          <w:numId w:val="42"/>
        </w:numPr>
        <w:spacing w:after="160" w:line="259" w:lineRule="auto"/>
        <w:jc w:val="left"/>
      </w:pPr>
      <w:r>
        <w:t>Teilen von Projekten möglich zur gemeinsamen Bearbeitung</w:t>
      </w:r>
    </w:p>
    <w:p w14:paraId="43989614" w14:textId="77777777" w:rsidR="00737917" w:rsidRDefault="00737917" w:rsidP="00737917">
      <w:pPr>
        <w:pStyle w:val="Listenabsatz"/>
        <w:numPr>
          <w:ilvl w:val="0"/>
          <w:numId w:val="42"/>
        </w:numPr>
        <w:spacing w:after="160" w:line="259" w:lineRule="auto"/>
        <w:jc w:val="left"/>
      </w:pPr>
      <w:r>
        <w:t>Integrierte Demo-Funktion: Switchen zwischen Screens kann demonstriert werden</w:t>
      </w:r>
    </w:p>
    <w:p w14:paraId="4FC243D9" w14:textId="63C31DCC" w:rsidR="00737917" w:rsidRDefault="00737917" w:rsidP="00737917">
      <w:pPr>
        <w:pStyle w:val="Listenabsatz"/>
        <w:numPr>
          <w:ilvl w:val="0"/>
          <w:numId w:val="42"/>
        </w:numPr>
        <w:spacing w:after="160" w:line="259" w:lineRule="auto"/>
        <w:jc w:val="left"/>
      </w:pPr>
      <w:r>
        <w:t>Auch ohne Benutzeraccount kann ein geteiltes Projekt betrachtet werden</w:t>
      </w:r>
    </w:p>
    <w:p w14:paraId="4F5B06EE" w14:textId="1FB9D940" w:rsidR="008E44A4" w:rsidRDefault="008E44A4">
      <w:pPr>
        <w:spacing w:after="0"/>
        <w:ind w:left="397" w:right="57" w:hanging="340"/>
        <w:jc w:val="left"/>
      </w:pPr>
      <w:r>
        <w:br w:type="page"/>
      </w:r>
    </w:p>
    <w:p w14:paraId="3D16780F" w14:textId="5C175906" w:rsidR="003A6BE5" w:rsidRPr="00737917" w:rsidRDefault="00737917" w:rsidP="003A6BE5">
      <w:pPr>
        <w:rPr>
          <w:sz w:val="22"/>
          <w:szCs w:val="24"/>
          <w:u w:val="single"/>
        </w:rPr>
      </w:pPr>
      <w:r w:rsidRPr="00737917">
        <w:rPr>
          <w:sz w:val="22"/>
          <w:szCs w:val="24"/>
          <w:u w:val="single"/>
        </w:rPr>
        <w:lastRenderedPageBreak/>
        <w:t>Neutral:</w:t>
      </w:r>
    </w:p>
    <w:p w14:paraId="305990CC" w14:textId="5E367EE4" w:rsidR="00737917" w:rsidRDefault="00737917" w:rsidP="00737917">
      <w:pPr>
        <w:pStyle w:val="Listenabsatz"/>
        <w:numPr>
          <w:ilvl w:val="0"/>
          <w:numId w:val="43"/>
        </w:numPr>
        <w:spacing w:after="160" w:line="259" w:lineRule="auto"/>
        <w:jc w:val="left"/>
      </w:pPr>
      <w:r>
        <w:t>Teilweise sehr auffällige Fehler, z.B.: fehlerhafte Synchronisation bei gemeinsamer Bearbeitung, bereits platzierte Objekte verschwinden oder können nicht mehr ausgewählt werden</w:t>
      </w:r>
    </w:p>
    <w:p w14:paraId="06BF1A31" w14:textId="77777777" w:rsidR="00737917" w:rsidRPr="00AA787C" w:rsidRDefault="00737917" w:rsidP="003A6BE5"/>
    <w:p w14:paraId="6A84578A" w14:textId="7DB4B5BC" w:rsidR="001276C0" w:rsidRPr="00833B9F" w:rsidRDefault="003A6BE5" w:rsidP="00833B9F">
      <w:pPr>
        <w:rPr>
          <w:sz w:val="22"/>
          <w:szCs w:val="24"/>
          <w:u w:val="single"/>
        </w:rPr>
      </w:pPr>
      <w:r>
        <w:rPr>
          <w:sz w:val="22"/>
          <w:szCs w:val="24"/>
          <w:u w:val="single"/>
        </w:rPr>
        <w:t>Negativ:</w:t>
      </w:r>
    </w:p>
    <w:p w14:paraId="5009A135" w14:textId="4E4B8AB1" w:rsidR="00801F9A" w:rsidRPr="001B30AD" w:rsidRDefault="000953AA" w:rsidP="001B30AD">
      <w:pPr>
        <w:pStyle w:val="Listenabsatz"/>
        <w:numPr>
          <w:ilvl w:val="0"/>
          <w:numId w:val="43"/>
        </w:numPr>
        <w:spacing w:after="160" w:line="259" w:lineRule="auto"/>
        <w:jc w:val="left"/>
      </w:pPr>
      <w:r>
        <w:t>Allgemein trotzdem das beste (gratis) Mockup-Tool, das wir finden konnten. Die sporadischen Fehler können verkraftet werden und die gemeinsame Bearbeitung sowie das Teilen des Projekts zur Betrachtung für andere Projektmitglieder ist äußerst praktisch.</w:t>
      </w:r>
    </w:p>
    <w:sectPr w:rsidR="00801F9A" w:rsidRPr="001B30AD" w:rsidSect="00D35576">
      <w:headerReference w:type="default" r:id="rId10"/>
      <w:footerReference w:type="default" r:id="rId11"/>
      <w:pgSz w:w="11906" w:h="16838" w:code="9"/>
      <w:pgMar w:top="2552" w:right="2155" w:bottom="2268" w:left="2098" w:header="1418"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51A69" w14:textId="77777777" w:rsidR="00905164" w:rsidRDefault="00905164" w:rsidP="00C23D94">
      <w:r>
        <w:separator/>
      </w:r>
    </w:p>
  </w:endnote>
  <w:endnote w:type="continuationSeparator" w:id="0">
    <w:p w14:paraId="1D55F4B6" w14:textId="77777777" w:rsidR="00905164" w:rsidRDefault="00905164" w:rsidP="00C23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eleLogo">
    <w:altName w:val="Times New Roman"/>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CB2EE" w14:textId="77777777" w:rsidR="003628CA" w:rsidRPr="00B241F0" w:rsidRDefault="003628CA" w:rsidP="000E0D31">
    <w:pPr>
      <w:pStyle w:val="Fuzeile"/>
      <w:shd w:val="clear" w:color="auto" w:fill="00AFCB"/>
    </w:pPr>
    <w:r>
      <w:t xml:space="preserve">Seite </w:t>
    </w:r>
    <w:r>
      <w:fldChar w:fldCharType="begin"/>
    </w:r>
    <w:r>
      <w:instrText xml:space="preserve"> PAGE   \* MERGEFORMAT </w:instrText>
    </w:r>
    <w:r>
      <w:fldChar w:fldCharType="separate"/>
    </w:r>
    <w:r>
      <w:rPr>
        <w:noProof/>
      </w:rPr>
      <w:t>27</w:t>
    </w:r>
    <w:r>
      <w:rPr>
        <w:noProof/>
      </w:rPr>
      <w:fldChar w:fldCharType="end"/>
    </w:r>
    <w:r>
      <w:t xml:space="preserve"> von </w:t>
    </w:r>
    <w:r w:rsidR="00905164">
      <w:fldChar w:fldCharType="begin"/>
    </w:r>
    <w:r w:rsidR="00905164">
      <w:instrText xml:space="preserve"> NUMPAGES  \* Arabic  \* MERGEFORMAT </w:instrText>
    </w:r>
    <w:r w:rsidR="00905164">
      <w:fldChar w:fldCharType="separate"/>
    </w:r>
    <w:r>
      <w:rPr>
        <w:noProof/>
      </w:rPr>
      <w:t>29</w:t>
    </w:r>
    <w:r w:rsidR="0090516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6ABF1" w14:textId="77777777" w:rsidR="00905164" w:rsidRDefault="00905164" w:rsidP="00C23D94">
      <w:r>
        <w:separator/>
      </w:r>
    </w:p>
  </w:footnote>
  <w:footnote w:type="continuationSeparator" w:id="0">
    <w:p w14:paraId="7E801583" w14:textId="77777777" w:rsidR="00905164" w:rsidRDefault="00905164" w:rsidP="00C23D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5BD46" w14:textId="4417942C" w:rsidR="003628CA" w:rsidRPr="00C23D94" w:rsidRDefault="003628CA" w:rsidP="00EC66B3">
    <w:pPr>
      <w:pStyle w:val="KopfzeileA3"/>
      <w:rPr>
        <w:szCs w:val="16"/>
      </w:rPr>
    </w:pPr>
    <w:r>
      <w:rPr>
        <w:noProof/>
        <w:szCs w:val="16"/>
        <w:lang w:val="de-DE" w:eastAsia="de-DE"/>
      </w:rPr>
      <w:drawing>
        <wp:anchor distT="0" distB="0" distL="114300" distR="114300" simplePos="0" relativeHeight="251658240" behindDoc="0" locked="0" layoutInCell="1" allowOverlap="1" wp14:anchorId="719FDF90" wp14:editId="1D507DF7">
          <wp:simplePos x="0" y="0"/>
          <wp:positionH relativeFrom="column">
            <wp:posOffset>11679488</wp:posOffset>
          </wp:positionH>
          <wp:positionV relativeFrom="paragraph">
            <wp:posOffset>322</wp:posOffset>
          </wp:positionV>
          <wp:extent cx="1509500" cy="614149"/>
          <wp:effectExtent l="19050" t="0" r="0" b="0"/>
          <wp:wrapNone/>
          <wp:docPr id="10" name="Grafik 0" descr="ETM Dru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M Druck.jpg"/>
                  <pic:cNvPicPr/>
                </pic:nvPicPr>
                <pic:blipFill>
                  <a:blip r:embed="rId1"/>
                  <a:stretch>
                    <a:fillRect/>
                  </a:stretch>
                </pic:blipFill>
                <pic:spPr>
                  <a:xfrm>
                    <a:off x="0" y="0"/>
                    <a:ext cx="1509500" cy="614149"/>
                  </a:xfrm>
                  <a:prstGeom prst="rect">
                    <a:avLst/>
                  </a:prstGeom>
                </pic:spPr>
              </pic:pic>
            </a:graphicData>
          </a:graphic>
        </wp:anchor>
      </w:drawing>
    </w:r>
    <w:r w:rsidRPr="00C23D94">
      <w:rPr>
        <w:szCs w:val="16"/>
      </w:rPr>
      <w:t>Projekt</w:t>
    </w:r>
    <w:r>
      <w:rPr>
        <w:szCs w:val="16"/>
      </w:rPr>
      <w:t>:</w:t>
    </w:r>
    <w:r w:rsidRPr="00C23D94">
      <w:rPr>
        <w:szCs w:val="16"/>
      </w:rPr>
      <w:tab/>
    </w:r>
    <w:r w:rsidR="00905164">
      <w:fldChar w:fldCharType="begin"/>
    </w:r>
    <w:r w:rsidR="00905164">
      <w:instrText xml:space="preserve"> DOCPROPERTY  Title  \* MERGEFORMAT </w:instrText>
    </w:r>
    <w:r w:rsidR="00905164">
      <w:fldChar w:fldCharType="separate"/>
    </w:r>
    <w:r w:rsidR="003D59B7" w:rsidRPr="003D59B7">
      <w:rPr>
        <w:szCs w:val="16"/>
      </w:rPr>
      <w:t>Projekttitel</w:t>
    </w:r>
    <w:r w:rsidR="00905164">
      <w:rPr>
        <w:szCs w:val="16"/>
      </w:rPr>
      <w:fldChar w:fldCharType="end"/>
    </w:r>
    <w:r>
      <w:tab/>
      <w:t xml:space="preserve">Projektnummer: </w:t>
    </w:r>
    <w:r w:rsidR="00905164">
      <w:fldChar w:fldCharType="begin"/>
    </w:r>
    <w:r w:rsidR="00905164">
      <w:instrText xml:space="preserve"> DOCPROPERTY  Projektnummer  \* MERGEFORMAT </w:instrText>
    </w:r>
    <w:r w:rsidR="00905164">
      <w:fldChar w:fldCharType="separate"/>
    </w:r>
    <w:r w:rsidR="003D59B7">
      <w:t>PIE.XX.XXX</w:t>
    </w:r>
    <w:r w:rsidR="00905164">
      <w:fldChar w:fldCharType="end"/>
    </w:r>
  </w:p>
  <w:p w14:paraId="144AF1F6" w14:textId="77777777" w:rsidR="003628CA" w:rsidRPr="00C23D94" w:rsidRDefault="003628CA" w:rsidP="00B662CA">
    <w:pPr>
      <w:pStyle w:val="KopfzeileA3"/>
      <w:rPr>
        <w:szCs w:val="16"/>
      </w:rPr>
    </w:pPr>
    <w:r w:rsidRPr="00B662CA">
      <w:rPr>
        <w:szCs w:val="16"/>
      </w:rPr>
      <w:t>Version:</w:t>
    </w:r>
    <w:r w:rsidRPr="00B662CA">
      <w:rPr>
        <w:szCs w:val="16"/>
      </w:rPr>
      <w:tab/>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E918E78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FA9CDF7A"/>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7EF86B32"/>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79B828B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993635A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FFFFFFFE"/>
    <w:multiLevelType w:val="singleLevel"/>
    <w:tmpl w:val="FFFFFFFF"/>
    <w:lvl w:ilvl="0">
      <w:numFmt w:val="decimal"/>
      <w:lvlText w:val="*"/>
      <w:lvlJc w:val="left"/>
    </w:lvl>
  </w:abstractNum>
  <w:abstractNum w:abstractNumId="6" w15:restartNumberingAfterBreak="0">
    <w:nsid w:val="041E1B3F"/>
    <w:multiLevelType w:val="hybridMultilevel"/>
    <w:tmpl w:val="E38CEEB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062D0C4C"/>
    <w:multiLevelType w:val="hybridMultilevel"/>
    <w:tmpl w:val="FB081F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14CC157F"/>
    <w:multiLevelType w:val="singleLevel"/>
    <w:tmpl w:val="383CCA8E"/>
    <w:lvl w:ilvl="0">
      <w:start w:val="1"/>
      <w:numFmt w:val="decimal"/>
      <w:lvlText w:val="%1)"/>
      <w:legacy w:legacy="1" w:legacySpace="0" w:legacyIndent="360"/>
      <w:lvlJc w:val="left"/>
      <w:pPr>
        <w:ind w:left="360" w:hanging="360"/>
      </w:pPr>
    </w:lvl>
  </w:abstractNum>
  <w:abstractNum w:abstractNumId="9" w15:restartNumberingAfterBreak="0">
    <w:nsid w:val="158666DC"/>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10" w15:restartNumberingAfterBreak="0">
    <w:nsid w:val="16F27DD4"/>
    <w:multiLevelType w:val="hybridMultilevel"/>
    <w:tmpl w:val="1FCAC8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19C846F8"/>
    <w:multiLevelType w:val="hybridMultilevel"/>
    <w:tmpl w:val="F2206718"/>
    <w:lvl w:ilvl="0" w:tplc="75C0B624">
      <w:start w:val="1"/>
      <w:numFmt w:val="bullet"/>
      <w:pStyle w:val="TabellenListe"/>
      <w:lvlText w:val=""/>
      <w:lvlJc w:val="left"/>
      <w:pPr>
        <w:ind w:left="417" w:hanging="360"/>
      </w:pPr>
      <w:rPr>
        <w:rFonts w:ascii="Wingdings" w:hAnsi="Wingdings" w:hint="default"/>
        <w:color w:val="00AFCB"/>
      </w:rPr>
    </w:lvl>
    <w:lvl w:ilvl="1" w:tplc="0C070003" w:tentative="1">
      <w:start w:val="1"/>
      <w:numFmt w:val="bullet"/>
      <w:lvlText w:val="o"/>
      <w:lvlJc w:val="left"/>
      <w:pPr>
        <w:ind w:left="1497" w:hanging="360"/>
      </w:pPr>
      <w:rPr>
        <w:rFonts w:ascii="Courier New" w:hAnsi="Courier New" w:cs="Courier New" w:hint="default"/>
      </w:rPr>
    </w:lvl>
    <w:lvl w:ilvl="2" w:tplc="0C070005" w:tentative="1">
      <w:start w:val="1"/>
      <w:numFmt w:val="bullet"/>
      <w:lvlText w:val=""/>
      <w:lvlJc w:val="left"/>
      <w:pPr>
        <w:ind w:left="2217" w:hanging="360"/>
      </w:pPr>
      <w:rPr>
        <w:rFonts w:ascii="Wingdings" w:hAnsi="Wingdings" w:hint="default"/>
      </w:rPr>
    </w:lvl>
    <w:lvl w:ilvl="3" w:tplc="0C070001" w:tentative="1">
      <w:start w:val="1"/>
      <w:numFmt w:val="bullet"/>
      <w:lvlText w:val=""/>
      <w:lvlJc w:val="left"/>
      <w:pPr>
        <w:ind w:left="2937" w:hanging="360"/>
      </w:pPr>
      <w:rPr>
        <w:rFonts w:ascii="Symbol" w:hAnsi="Symbol" w:hint="default"/>
      </w:rPr>
    </w:lvl>
    <w:lvl w:ilvl="4" w:tplc="0C070003" w:tentative="1">
      <w:start w:val="1"/>
      <w:numFmt w:val="bullet"/>
      <w:lvlText w:val="o"/>
      <w:lvlJc w:val="left"/>
      <w:pPr>
        <w:ind w:left="3657" w:hanging="360"/>
      </w:pPr>
      <w:rPr>
        <w:rFonts w:ascii="Courier New" w:hAnsi="Courier New" w:cs="Courier New" w:hint="default"/>
      </w:rPr>
    </w:lvl>
    <w:lvl w:ilvl="5" w:tplc="0C070005" w:tentative="1">
      <w:start w:val="1"/>
      <w:numFmt w:val="bullet"/>
      <w:lvlText w:val=""/>
      <w:lvlJc w:val="left"/>
      <w:pPr>
        <w:ind w:left="4377" w:hanging="360"/>
      </w:pPr>
      <w:rPr>
        <w:rFonts w:ascii="Wingdings" w:hAnsi="Wingdings" w:hint="default"/>
      </w:rPr>
    </w:lvl>
    <w:lvl w:ilvl="6" w:tplc="0C070001" w:tentative="1">
      <w:start w:val="1"/>
      <w:numFmt w:val="bullet"/>
      <w:lvlText w:val=""/>
      <w:lvlJc w:val="left"/>
      <w:pPr>
        <w:ind w:left="5097" w:hanging="360"/>
      </w:pPr>
      <w:rPr>
        <w:rFonts w:ascii="Symbol" w:hAnsi="Symbol" w:hint="default"/>
      </w:rPr>
    </w:lvl>
    <w:lvl w:ilvl="7" w:tplc="0C070003" w:tentative="1">
      <w:start w:val="1"/>
      <w:numFmt w:val="bullet"/>
      <w:lvlText w:val="o"/>
      <w:lvlJc w:val="left"/>
      <w:pPr>
        <w:ind w:left="5817" w:hanging="360"/>
      </w:pPr>
      <w:rPr>
        <w:rFonts w:ascii="Courier New" w:hAnsi="Courier New" w:cs="Courier New" w:hint="default"/>
      </w:rPr>
    </w:lvl>
    <w:lvl w:ilvl="8" w:tplc="0C070005" w:tentative="1">
      <w:start w:val="1"/>
      <w:numFmt w:val="bullet"/>
      <w:lvlText w:val=""/>
      <w:lvlJc w:val="left"/>
      <w:pPr>
        <w:ind w:left="6537" w:hanging="360"/>
      </w:pPr>
      <w:rPr>
        <w:rFonts w:ascii="Wingdings" w:hAnsi="Wingdings" w:hint="default"/>
      </w:rPr>
    </w:lvl>
  </w:abstractNum>
  <w:abstractNum w:abstractNumId="12" w15:restartNumberingAfterBreak="0">
    <w:nsid w:val="226C4AD0"/>
    <w:multiLevelType w:val="multilevel"/>
    <w:tmpl w:val="F65EFE9E"/>
    <w:numStyleLink w:val="berschriften"/>
  </w:abstractNum>
  <w:abstractNum w:abstractNumId="13" w15:restartNumberingAfterBreak="0">
    <w:nsid w:val="228A4F77"/>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14" w15:restartNumberingAfterBreak="0">
    <w:nsid w:val="237A2520"/>
    <w:multiLevelType w:val="hybridMultilevel"/>
    <w:tmpl w:val="DF9E7556"/>
    <w:lvl w:ilvl="0" w:tplc="4C48BA58">
      <w:start w:val="1"/>
      <w:numFmt w:val="bullet"/>
      <w:pStyle w:val="Textliste"/>
      <w:lvlText w:val=""/>
      <w:lvlJc w:val="left"/>
      <w:pPr>
        <w:ind w:left="720" w:hanging="360"/>
      </w:pPr>
      <w:rPr>
        <w:rFonts w:ascii="Symbol" w:hAnsi="Symbol" w:hint="default"/>
        <w:color w:val="C45911" w:themeColor="accent2" w:themeShade="BF"/>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239D67A7"/>
    <w:multiLevelType w:val="hybridMultilevel"/>
    <w:tmpl w:val="9632AA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62803C8"/>
    <w:multiLevelType w:val="hybridMultilevel"/>
    <w:tmpl w:val="434C3308"/>
    <w:lvl w:ilvl="0" w:tplc="350A39BC">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17" w15:restartNumberingAfterBreak="0">
    <w:nsid w:val="28480831"/>
    <w:multiLevelType w:val="multilevel"/>
    <w:tmpl w:val="D352A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8424B4"/>
    <w:multiLevelType w:val="hybridMultilevel"/>
    <w:tmpl w:val="AAA651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CD525A4"/>
    <w:multiLevelType w:val="hybridMultilevel"/>
    <w:tmpl w:val="99A4BB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2DBC4C13"/>
    <w:multiLevelType w:val="hybridMultilevel"/>
    <w:tmpl w:val="9864A2E2"/>
    <w:lvl w:ilvl="0" w:tplc="0407000F">
      <w:start w:val="1"/>
      <w:numFmt w:val="decimal"/>
      <w:lvlText w:val="%1."/>
      <w:lvlJc w:val="left"/>
      <w:pPr>
        <w:ind w:left="777" w:hanging="360"/>
      </w:p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21" w15:restartNumberingAfterBreak="0">
    <w:nsid w:val="32A80CA8"/>
    <w:multiLevelType w:val="hybridMultilevel"/>
    <w:tmpl w:val="9FEC9E4C"/>
    <w:lvl w:ilvl="0" w:tplc="781AFE5E">
      <w:start w:val="1"/>
      <w:numFmt w:val="bullet"/>
      <w:pStyle w:val="Aufzhlung"/>
      <w:lvlText w:val="»"/>
      <w:lvlJc w:val="left"/>
      <w:pPr>
        <w:tabs>
          <w:tab w:val="num" w:pos="360"/>
        </w:tabs>
        <w:ind w:left="0" w:firstLine="0"/>
      </w:pPr>
      <w:rPr>
        <w:rFonts w:ascii="Arial" w:hAnsi="Arial" w:hint="default"/>
        <w:b w:val="0"/>
        <w:i w:val="0"/>
        <w:color w:val="325070"/>
        <w:sz w:val="18"/>
        <w:szCs w:val="18"/>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4653951"/>
    <w:multiLevelType w:val="hybridMultilevel"/>
    <w:tmpl w:val="1F42A71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3B2C44FB"/>
    <w:multiLevelType w:val="hybridMultilevel"/>
    <w:tmpl w:val="5100C628"/>
    <w:lvl w:ilvl="0" w:tplc="02302D0A">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24" w15:restartNumberingAfterBreak="0">
    <w:nsid w:val="4112149E"/>
    <w:multiLevelType w:val="multilevel"/>
    <w:tmpl w:val="F65EFE9E"/>
    <w:numStyleLink w:val="berschriften"/>
  </w:abstractNum>
  <w:abstractNum w:abstractNumId="25" w15:restartNumberingAfterBreak="0">
    <w:nsid w:val="483568F0"/>
    <w:multiLevelType w:val="hybridMultilevel"/>
    <w:tmpl w:val="139CCD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486E5790"/>
    <w:multiLevelType w:val="multilevel"/>
    <w:tmpl w:val="0C52E226"/>
    <w:lvl w:ilvl="0">
      <w:start w:val="1"/>
      <w:numFmt w:val="decimal"/>
      <w:lvlText w:val="%1"/>
      <w:lvlJc w:val="left"/>
      <w:pPr>
        <w:tabs>
          <w:tab w:val="num" w:pos="567"/>
        </w:tabs>
        <w:ind w:left="567" w:hanging="567"/>
      </w:pPr>
      <w:rPr>
        <w:rFonts w:ascii="Calibri" w:hAnsi="Calibri" w:hint="default"/>
        <w:color w:val="78B800"/>
        <w:sz w:val="24"/>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none"/>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abstractNum w:abstractNumId="27" w15:restartNumberingAfterBreak="0">
    <w:nsid w:val="4C3A2204"/>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28" w15:restartNumberingAfterBreak="0">
    <w:nsid w:val="4EC23814"/>
    <w:multiLevelType w:val="hybridMultilevel"/>
    <w:tmpl w:val="B456D2D2"/>
    <w:lvl w:ilvl="0" w:tplc="CE867FF0">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29" w15:restartNumberingAfterBreak="0">
    <w:nsid w:val="5A042626"/>
    <w:multiLevelType w:val="hybridMultilevel"/>
    <w:tmpl w:val="7AC2DE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5A762148"/>
    <w:multiLevelType w:val="multilevel"/>
    <w:tmpl w:val="F65EFE9E"/>
    <w:styleLink w:val="berschriften"/>
    <w:lvl w:ilvl="0">
      <w:start w:val="1"/>
      <w:numFmt w:val="decimal"/>
      <w:pStyle w:val="berschrift1"/>
      <w:lvlText w:val="%1"/>
      <w:lvlJc w:val="left"/>
      <w:pPr>
        <w:tabs>
          <w:tab w:val="num" w:pos="567"/>
        </w:tabs>
        <w:ind w:left="567" w:hanging="567"/>
      </w:pPr>
      <w:rPr>
        <w:rFonts w:ascii="Calibri" w:hAnsi="Calibri" w:hint="default"/>
        <w:color w:val="78B800"/>
        <w:sz w:val="32"/>
      </w:rPr>
    </w:lvl>
    <w:lvl w:ilvl="1">
      <w:start w:val="1"/>
      <w:numFmt w:val="decimal"/>
      <w:pStyle w:val="berschrift2"/>
      <w:lvlText w:val="%1.%2"/>
      <w:lvlJc w:val="left"/>
      <w:pPr>
        <w:tabs>
          <w:tab w:val="num" w:pos="567"/>
        </w:tabs>
        <w:ind w:left="567" w:hanging="567"/>
      </w:pPr>
      <w:rPr>
        <w:rFonts w:ascii="Calibri" w:hAnsi="Calibri" w:hint="default"/>
        <w:b/>
        <w:color w:val="000000" w:themeColor="text1"/>
        <w:sz w:val="24"/>
      </w:rPr>
    </w:lvl>
    <w:lvl w:ilvl="2">
      <w:start w:val="1"/>
      <w:numFmt w:val="decimal"/>
      <w:lvlText w:val="%1.%2.%3"/>
      <w:lvlJc w:val="left"/>
      <w:pPr>
        <w:tabs>
          <w:tab w:val="num" w:pos="851"/>
        </w:tabs>
        <w:ind w:left="851" w:hanging="851"/>
      </w:pPr>
      <w:rPr>
        <w:rFonts w:hint="default"/>
      </w:rPr>
    </w:lvl>
    <w:lvl w:ilvl="3">
      <w:start w:val="1"/>
      <w:numFmt w:val="none"/>
      <w:pStyle w:val="berschrift4"/>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abstractNum w:abstractNumId="31" w15:restartNumberingAfterBreak="0">
    <w:nsid w:val="5A996B48"/>
    <w:multiLevelType w:val="hybridMultilevel"/>
    <w:tmpl w:val="D0B68D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EFE09D1"/>
    <w:multiLevelType w:val="hybridMultilevel"/>
    <w:tmpl w:val="93DCC7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5FE1298"/>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34" w15:restartNumberingAfterBreak="0">
    <w:nsid w:val="66D713E9"/>
    <w:multiLevelType w:val="hybridMultilevel"/>
    <w:tmpl w:val="3DEE612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680D0CB2"/>
    <w:multiLevelType w:val="hybridMultilevel"/>
    <w:tmpl w:val="8B14E6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6" w15:restartNumberingAfterBreak="0">
    <w:nsid w:val="69564709"/>
    <w:multiLevelType w:val="hybridMultilevel"/>
    <w:tmpl w:val="B4ACCD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7" w15:restartNumberingAfterBreak="0">
    <w:nsid w:val="6C13572D"/>
    <w:multiLevelType w:val="hybridMultilevel"/>
    <w:tmpl w:val="294221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F294245"/>
    <w:multiLevelType w:val="hybridMultilevel"/>
    <w:tmpl w:val="03A663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9" w15:restartNumberingAfterBreak="0">
    <w:nsid w:val="713A7EDA"/>
    <w:multiLevelType w:val="multilevel"/>
    <w:tmpl w:val="F65EFE9E"/>
    <w:numStyleLink w:val="berschriften"/>
  </w:abstractNum>
  <w:abstractNum w:abstractNumId="40" w15:restartNumberingAfterBreak="0">
    <w:nsid w:val="76462911"/>
    <w:multiLevelType w:val="hybridMultilevel"/>
    <w:tmpl w:val="ECAC479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79C842C1"/>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42" w15:restartNumberingAfterBreak="0">
    <w:nsid w:val="7B2B7946"/>
    <w:multiLevelType w:val="multilevel"/>
    <w:tmpl w:val="0C52E226"/>
    <w:lvl w:ilvl="0">
      <w:start w:val="1"/>
      <w:numFmt w:val="decimal"/>
      <w:lvlText w:val="%1"/>
      <w:lvlJc w:val="left"/>
      <w:pPr>
        <w:tabs>
          <w:tab w:val="num" w:pos="567"/>
        </w:tabs>
        <w:ind w:left="567" w:hanging="567"/>
      </w:pPr>
      <w:rPr>
        <w:rFonts w:ascii="Calibri" w:hAnsi="Calibri" w:hint="default"/>
        <w:color w:val="78B800"/>
        <w:sz w:val="24"/>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none"/>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30"/>
  </w:num>
  <w:num w:numId="7">
    <w:abstractNumId w:val="12"/>
  </w:num>
  <w:num w:numId="8">
    <w:abstractNumId w:val="11"/>
  </w:num>
  <w:num w:numId="9">
    <w:abstractNumId w:val="21"/>
  </w:num>
  <w:num w:numId="10">
    <w:abstractNumId w:val="14"/>
  </w:num>
  <w:num w:numId="11">
    <w:abstractNumId w:val="42"/>
  </w:num>
  <w:num w:numId="12">
    <w:abstractNumId w:val="26"/>
  </w:num>
  <w:num w:numId="13">
    <w:abstractNumId w:val="39"/>
  </w:num>
  <w:num w:numId="14">
    <w:abstractNumId w:val="24"/>
    <w:lvlOverride w:ilvl="0">
      <w:lvl w:ilvl="0">
        <w:start w:val="1"/>
        <w:numFmt w:val="decimal"/>
        <w:pStyle w:val="berschrift1"/>
        <w:lvlText w:val="%1"/>
        <w:lvlJc w:val="left"/>
        <w:pPr>
          <w:tabs>
            <w:tab w:val="num" w:pos="567"/>
          </w:tabs>
          <w:ind w:left="567" w:hanging="567"/>
        </w:pPr>
        <w:rPr>
          <w:rFonts w:ascii="Calibri" w:hAnsi="Calibri" w:hint="default"/>
          <w:color w:val="00AFCB"/>
          <w:sz w:val="32"/>
        </w:rPr>
      </w:lvl>
    </w:lvlOverride>
    <w:lvlOverride w:ilvl="1">
      <w:lvl w:ilvl="1">
        <w:start w:val="1"/>
        <w:numFmt w:val="decimal"/>
        <w:pStyle w:val="berschrift2"/>
        <w:lvlText w:val="%1.%2"/>
        <w:lvlJc w:val="left"/>
        <w:pPr>
          <w:tabs>
            <w:tab w:val="num" w:pos="567"/>
          </w:tabs>
          <w:ind w:left="567" w:hanging="567"/>
        </w:pPr>
        <w:rPr>
          <w:rFonts w:ascii="Calibri" w:hAnsi="Calibri" w:hint="default"/>
          <w:b/>
          <w:color w:val="00AFCB"/>
          <w:sz w:val="24"/>
        </w:rPr>
      </w:lvl>
    </w:lvlOverride>
  </w:num>
  <w:num w:numId="15">
    <w:abstractNumId w:val="5"/>
    <w:lvlOverride w:ilvl="0">
      <w:lvl w:ilvl="0">
        <w:start w:val="1"/>
        <w:numFmt w:val="bullet"/>
        <w:lvlText w:val=""/>
        <w:legacy w:legacy="1" w:legacySpace="0" w:legacyIndent="360"/>
        <w:lvlJc w:val="left"/>
        <w:pPr>
          <w:ind w:left="360" w:hanging="360"/>
        </w:pPr>
        <w:rPr>
          <w:rFonts w:ascii="Symbol" w:hAnsi="Symbol" w:hint="default"/>
        </w:rPr>
      </w:lvl>
    </w:lvlOverride>
  </w:num>
  <w:num w:numId="16">
    <w:abstractNumId w:val="8"/>
  </w:num>
  <w:num w:numId="17">
    <w:abstractNumId w:val="23"/>
  </w:num>
  <w:num w:numId="18">
    <w:abstractNumId w:val="28"/>
  </w:num>
  <w:num w:numId="19">
    <w:abstractNumId w:val="16"/>
  </w:num>
  <w:num w:numId="20">
    <w:abstractNumId w:val="17"/>
  </w:num>
  <w:num w:numId="21">
    <w:abstractNumId w:val="20"/>
  </w:num>
  <w:num w:numId="22">
    <w:abstractNumId w:val="9"/>
  </w:num>
  <w:num w:numId="23">
    <w:abstractNumId w:val="33"/>
  </w:num>
  <w:num w:numId="24">
    <w:abstractNumId w:val="13"/>
  </w:num>
  <w:num w:numId="25">
    <w:abstractNumId w:val="41"/>
  </w:num>
  <w:num w:numId="26">
    <w:abstractNumId w:val="27"/>
  </w:num>
  <w:num w:numId="27">
    <w:abstractNumId w:val="31"/>
  </w:num>
  <w:num w:numId="28">
    <w:abstractNumId w:val="18"/>
  </w:num>
  <w:num w:numId="29">
    <w:abstractNumId w:val="32"/>
  </w:num>
  <w:num w:numId="30">
    <w:abstractNumId w:val="15"/>
  </w:num>
  <w:num w:numId="31">
    <w:abstractNumId w:val="25"/>
  </w:num>
  <w:num w:numId="32">
    <w:abstractNumId w:val="35"/>
  </w:num>
  <w:num w:numId="33">
    <w:abstractNumId w:val="19"/>
  </w:num>
  <w:num w:numId="34">
    <w:abstractNumId w:val="10"/>
  </w:num>
  <w:num w:numId="35">
    <w:abstractNumId w:val="34"/>
  </w:num>
  <w:num w:numId="36">
    <w:abstractNumId w:val="37"/>
  </w:num>
  <w:num w:numId="37">
    <w:abstractNumId w:val="38"/>
  </w:num>
  <w:num w:numId="38">
    <w:abstractNumId w:val="6"/>
  </w:num>
  <w:num w:numId="39">
    <w:abstractNumId w:val="7"/>
  </w:num>
  <w:num w:numId="40">
    <w:abstractNumId w:val="22"/>
  </w:num>
  <w:num w:numId="41">
    <w:abstractNumId w:val="36"/>
  </w:num>
  <w:num w:numId="42">
    <w:abstractNumId w:val="40"/>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1A81"/>
    <w:rsid w:val="000011DF"/>
    <w:rsid w:val="0000428A"/>
    <w:rsid w:val="000049B4"/>
    <w:rsid w:val="00006B41"/>
    <w:rsid w:val="0000779D"/>
    <w:rsid w:val="00007829"/>
    <w:rsid w:val="00012584"/>
    <w:rsid w:val="00014F13"/>
    <w:rsid w:val="00022E55"/>
    <w:rsid w:val="00023E39"/>
    <w:rsid w:val="000277BC"/>
    <w:rsid w:val="00027C0F"/>
    <w:rsid w:val="00035E8C"/>
    <w:rsid w:val="0003661B"/>
    <w:rsid w:val="00037AC9"/>
    <w:rsid w:val="0004201B"/>
    <w:rsid w:val="00046ECA"/>
    <w:rsid w:val="00050480"/>
    <w:rsid w:val="0005537E"/>
    <w:rsid w:val="00061E8A"/>
    <w:rsid w:val="00062799"/>
    <w:rsid w:val="000755F6"/>
    <w:rsid w:val="00083368"/>
    <w:rsid w:val="00083D72"/>
    <w:rsid w:val="00086367"/>
    <w:rsid w:val="00087CED"/>
    <w:rsid w:val="00094DC9"/>
    <w:rsid w:val="000953AA"/>
    <w:rsid w:val="00095718"/>
    <w:rsid w:val="00096589"/>
    <w:rsid w:val="000A2F53"/>
    <w:rsid w:val="000A71AE"/>
    <w:rsid w:val="000B02BC"/>
    <w:rsid w:val="000B5BFC"/>
    <w:rsid w:val="000C0CBF"/>
    <w:rsid w:val="000C0D7A"/>
    <w:rsid w:val="000C2393"/>
    <w:rsid w:val="000C54FD"/>
    <w:rsid w:val="000C61CD"/>
    <w:rsid w:val="000C69DC"/>
    <w:rsid w:val="000D12F0"/>
    <w:rsid w:val="000D29EB"/>
    <w:rsid w:val="000D6070"/>
    <w:rsid w:val="000D7B6A"/>
    <w:rsid w:val="000D7D4C"/>
    <w:rsid w:val="000E0BBE"/>
    <w:rsid w:val="000E0D31"/>
    <w:rsid w:val="000E14EE"/>
    <w:rsid w:val="000E203B"/>
    <w:rsid w:val="000E32B9"/>
    <w:rsid w:val="000F1253"/>
    <w:rsid w:val="000F2385"/>
    <w:rsid w:val="000F5D50"/>
    <w:rsid w:val="000F6FF7"/>
    <w:rsid w:val="00101D5F"/>
    <w:rsid w:val="00106156"/>
    <w:rsid w:val="0011011D"/>
    <w:rsid w:val="0011378B"/>
    <w:rsid w:val="001140FD"/>
    <w:rsid w:val="00114BB4"/>
    <w:rsid w:val="00121521"/>
    <w:rsid w:val="00122DA2"/>
    <w:rsid w:val="001276C0"/>
    <w:rsid w:val="001335B3"/>
    <w:rsid w:val="00135858"/>
    <w:rsid w:val="001370C2"/>
    <w:rsid w:val="00141C1C"/>
    <w:rsid w:val="00142C38"/>
    <w:rsid w:val="001523DE"/>
    <w:rsid w:val="00154342"/>
    <w:rsid w:val="00156965"/>
    <w:rsid w:val="001570A8"/>
    <w:rsid w:val="001571D8"/>
    <w:rsid w:val="00157D4D"/>
    <w:rsid w:val="001628EF"/>
    <w:rsid w:val="00164E85"/>
    <w:rsid w:val="00172581"/>
    <w:rsid w:val="00173E55"/>
    <w:rsid w:val="00174C46"/>
    <w:rsid w:val="00175A15"/>
    <w:rsid w:val="001823BF"/>
    <w:rsid w:val="00193B30"/>
    <w:rsid w:val="00196E53"/>
    <w:rsid w:val="001A096A"/>
    <w:rsid w:val="001A0F40"/>
    <w:rsid w:val="001A1677"/>
    <w:rsid w:val="001B30AD"/>
    <w:rsid w:val="001B5494"/>
    <w:rsid w:val="001C1669"/>
    <w:rsid w:val="001C3A57"/>
    <w:rsid w:val="001C5A9E"/>
    <w:rsid w:val="001E0263"/>
    <w:rsid w:val="001E0AF1"/>
    <w:rsid w:val="001E68DD"/>
    <w:rsid w:val="001E7FCD"/>
    <w:rsid w:val="001F434C"/>
    <w:rsid w:val="001F507E"/>
    <w:rsid w:val="00200951"/>
    <w:rsid w:val="00203030"/>
    <w:rsid w:val="00206C7B"/>
    <w:rsid w:val="002105E8"/>
    <w:rsid w:val="00213DEE"/>
    <w:rsid w:val="002141EB"/>
    <w:rsid w:val="00214918"/>
    <w:rsid w:val="0021540D"/>
    <w:rsid w:val="002213DA"/>
    <w:rsid w:val="002241BC"/>
    <w:rsid w:val="00225F73"/>
    <w:rsid w:val="002273F3"/>
    <w:rsid w:val="00227FB5"/>
    <w:rsid w:val="002308D3"/>
    <w:rsid w:val="002349AF"/>
    <w:rsid w:val="00235C2E"/>
    <w:rsid w:val="002363A8"/>
    <w:rsid w:val="002370AC"/>
    <w:rsid w:val="00242AD9"/>
    <w:rsid w:val="00244607"/>
    <w:rsid w:val="00247CE9"/>
    <w:rsid w:val="00252E8B"/>
    <w:rsid w:val="00260150"/>
    <w:rsid w:val="00271006"/>
    <w:rsid w:val="00275284"/>
    <w:rsid w:val="00277B07"/>
    <w:rsid w:val="00285CF2"/>
    <w:rsid w:val="002922CB"/>
    <w:rsid w:val="002938E0"/>
    <w:rsid w:val="0029724E"/>
    <w:rsid w:val="002B4C87"/>
    <w:rsid w:val="002C1FC8"/>
    <w:rsid w:val="002C4763"/>
    <w:rsid w:val="002C4791"/>
    <w:rsid w:val="002C6041"/>
    <w:rsid w:val="002D50E0"/>
    <w:rsid w:val="002E1063"/>
    <w:rsid w:val="002E140A"/>
    <w:rsid w:val="002E2C69"/>
    <w:rsid w:val="002E5EA4"/>
    <w:rsid w:val="002E5EF9"/>
    <w:rsid w:val="002F17B0"/>
    <w:rsid w:val="002F539A"/>
    <w:rsid w:val="002F5DCC"/>
    <w:rsid w:val="002F66A8"/>
    <w:rsid w:val="0030185C"/>
    <w:rsid w:val="00302E16"/>
    <w:rsid w:val="00306D54"/>
    <w:rsid w:val="00307A53"/>
    <w:rsid w:val="003205B5"/>
    <w:rsid w:val="00322E35"/>
    <w:rsid w:val="00324618"/>
    <w:rsid w:val="00331AEB"/>
    <w:rsid w:val="00341A58"/>
    <w:rsid w:val="003432D2"/>
    <w:rsid w:val="00343604"/>
    <w:rsid w:val="00346A26"/>
    <w:rsid w:val="0034726B"/>
    <w:rsid w:val="003546B9"/>
    <w:rsid w:val="003628CA"/>
    <w:rsid w:val="00363A79"/>
    <w:rsid w:val="003755B5"/>
    <w:rsid w:val="00375843"/>
    <w:rsid w:val="00376DCE"/>
    <w:rsid w:val="0039139E"/>
    <w:rsid w:val="003972BB"/>
    <w:rsid w:val="003A1F5A"/>
    <w:rsid w:val="003A2994"/>
    <w:rsid w:val="003A3408"/>
    <w:rsid w:val="003A6BE5"/>
    <w:rsid w:val="003A7DD9"/>
    <w:rsid w:val="003B2EBF"/>
    <w:rsid w:val="003B3534"/>
    <w:rsid w:val="003B5D62"/>
    <w:rsid w:val="003B5FF8"/>
    <w:rsid w:val="003B6BA5"/>
    <w:rsid w:val="003C0739"/>
    <w:rsid w:val="003C3449"/>
    <w:rsid w:val="003C3E67"/>
    <w:rsid w:val="003C4450"/>
    <w:rsid w:val="003D32DE"/>
    <w:rsid w:val="003D4A67"/>
    <w:rsid w:val="003D59B7"/>
    <w:rsid w:val="003D665A"/>
    <w:rsid w:val="003E01EC"/>
    <w:rsid w:val="003E12C7"/>
    <w:rsid w:val="003E794C"/>
    <w:rsid w:val="003F7C93"/>
    <w:rsid w:val="00404F52"/>
    <w:rsid w:val="00410F62"/>
    <w:rsid w:val="004127DD"/>
    <w:rsid w:val="00432B3C"/>
    <w:rsid w:val="00435D35"/>
    <w:rsid w:val="00437831"/>
    <w:rsid w:val="00445E9B"/>
    <w:rsid w:val="004509CA"/>
    <w:rsid w:val="00460CDD"/>
    <w:rsid w:val="004637AD"/>
    <w:rsid w:val="00465E14"/>
    <w:rsid w:val="00467E99"/>
    <w:rsid w:val="004716B3"/>
    <w:rsid w:val="00472525"/>
    <w:rsid w:val="00473E58"/>
    <w:rsid w:val="004744A7"/>
    <w:rsid w:val="00476D82"/>
    <w:rsid w:val="0048517C"/>
    <w:rsid w:val="004853DD"/>
    <w:rsid w:val="004936ED"/>
    <w:rsid w:val="004947AF"/>
    <w:rsid w:val="004952D7"/>
    <w:rsid w:val="00496CF8"/>
    <w:rsid w:val="004A271E"/>
    <w:rsid w:val="004A3C02"/>
    <w:rsid w:val="004A6589"/>
    <w:rsid w:val="004B035E"/>
    <w:rsid w:val="004B11A7"/>
    <w:rsid w:val="004B2E1A"/>
    <w:rsid w:val="004B524B"/>
    <w:rsid w:val="004B5BD1"/>
    <w:rsid w:val="004C1677"/>
    <w:rsid w:val="004C3FA1"/>
    <w:rsid w:val="004C4264"/>
    <w:rsid w:val="004C570D"/>
    <w:rsid w:val="004C5C69"/>
    <w:rsid w:val="004C5EB1"/>
    <w:rsid w:val="004D152D"/>
    <w:rsid w:val="004D2E24"/>
    <w:rsid w:val="004D4745"/>
    <w:rsid w:val="004E1C01"/>
    <w:rsid w:val="004E2BC0"/>
    <w:rsid w:val="004E6BEE"/>
    <w:rsid w:val="004F4BD4"/>
    <w:rsid w:val="00501600"/>
    <w:rsid w:val="00502B8C"/>
    <w:rsid w:val="00504B69"/>
    <w:rsid w:val="0051694C"/>
    <w:rsid w:val="00524095"/>
    <w:rsid w:val="0052463E"/>
    <w:rsid w:val="00532B46"/>
    <w:rsid w:val="00537981"/>
    <w:rsid w:val="0054348E"/>
    <w:rsid w:val="00544E25"/>
    <w:rsid w:val="00546F91"/>
    <w:rsid w:val="005519C3"/>
    <w:rsid w:val="005521FF"/>
    <w:rsid w:val="00556AD0"/>
    <w:rsid w:val="00557200"/>
    <w:rsid w:val="00557C39"/>
    <w:rsid w:val="005632E0"/>
    <w:rsid w:val="00565EF1"/>
    <w:rsid w:val="005665C7"/>
    <w:rsid w:val="00566CC8"/>
    <w:rsid w:val="0056714C"/>
    <w:rsid w:val="00570AFB"/>
    <w:rsid w:val="0057115B"/>
    <w:rsid w:val="00571FF4"/>
    <w:rsid w:val="00584992"/>
    <w:rsid w:val="00584C81"/>
    <w:rsid w:val="005851D3"/>
    <w:rsid w:val="005900D7"/>
    <w:rsid w:val="005942D8"/>
    <w:rsid w:val="005947A0"/>
    <w:rsid w:val="005B01B1"/>
    <w:rsid w:val="005B0790"/>
    <w:rsid w:val="005B538E"/>
    <w:rsid w:val="005B6C31"/>
    <w:rsid w:val="005B7BEE"/>
    <w:rsid w:val="005C1511"/>
    <w:rsid w:val="005C1C38"/>
    <w:rsid w:val="005C47F2"/>
    <w:rsid w:val="005C6700"/>
    <w:rsid w:val="005C6F2D"/>
    <w:rsid w:val="005D01C3"/>
    <w:rsid w:val="005D7621"/>
    <w:rsid w:val="005E4817"/>
    <w:rsid w:val="005E4D1E"/>
    <w:rsid w:val="005E751B"/>
    <w:rsid w:val="005F2645"/>
    <w:rsid w:val="00602F52"/>
    <w:rsid w:val="006035F8"/>
    <w:rsid w:val="00604B88"/>
    <w:rsid w:val="00605F09"/>
    <w:rsid w:val="00610F32"/>
    <w:rsid w:val="00610F38"/>
    <w:rsid w:val="00613825"/>
    <w:rsid w:val="00613D8E"/>
    <w:rsid w:val="006249C5"/>
    <w:rsid w:val="00624CA1"/>
    <w:rsid w:val="00627CD7"/>
    <w:rsid w:val="006336D9"/>
    <w:rsid w:val="00633A2A"/>
    <w:rsid w:val="00637FDB"/>
    <w:rsid w:val="00651AA2"/>
    <w:rsid w:val="00651E6F"/>
    <w:rsid w:val="00663ABC"/>
    <w:rsid w:val="00666D54"/>
    <w:rsid w:val="00683142"/>
    <w:rsid w:val="006865E0"/>
    <w:rsid w:val="0068667F"/>
    <w:rsid w:val="006866D0"/>
    <w:rsid w:val="00691E13"/>
    <w:rsid w:val="0069699E"/>
    <w:rsid w:val="00697A6E"/>
    <w:rsid w:val="006A1FFC"/>
    <w:rsid w:val="006A3411"/>
    <w:rsid w:val="006A4B1C"/>
    <w:rsid w:val="006A548F"/>
    <w:rsid w:val="006A7014"/>
    <w:rsid w:val="006B2673"/>
    <w:rsid w:val="006B3CA5"/>
    <w:rsid w:val="006B4A1F"/>
    <w:rsid w:val="006B7DDD"/>
    <w:rsid w:val="006C15FA"/>
    <w:rsid w:val="006C1EF7"/>
    <w:rsid w:val="006C3F12"/>
    <w:rsid w:val="006C3F52"/>
    <w:rsid w:val="006C5847"/>
    <w:rsid w:val="006D07B4"/>
    <w:rsid w:val="006D5010"/>
    <w:rsid w:val="006D557B"/>
    <w:rsid w:val="006E0153"/>
    <w:rsid w:val="006E783B"/>
    <w:rsid w:val="006E7B97"/>
    <w:rsid w:val="006F0C46"/>
    <w:rsid w:val="00702C69"/>
    <w:rsid w:val="0070409B"/>
    <w:rsid w:val="00706BAD"/>
    <w:rsid w:val="0070723E"/>
    <w:rsid w:val="007079B9"/>
    <w:rsid w:val="00707E60"/>
    <w:rsid w:val="00712763"/>
    <w:rsid w:val="007131BF"/>
    <w:rsid w:val="00713ED9"/>
    <w:rsid w:val="007169C7"/>
    <w:rsid w:val="00723040"/>
    <w:rsid w:val="00726F84"/>
    <w:rsid w:val="00732899"/>
    <w:rsid w:val="007330D0"/>
    <w:rsid w:val="007368CD"/>
    <w:rsid w:val="00737917"/>
    <w:rsid w:val="00740939"/>
    <w:rsid w:val="00741E6C"/>
    <w:rsid w:val="00747416"/>
    <w:rsid w:val="0074771F"/>
    <w:rsid w:val="00747DBB"/>
    <w:rsid w:val="00760690"/>
    <w:rsid w:val="00762E28"/>
    <w:rsid w:val="00762FAA"/>
    <w:rsid w:val="00763170"/>
    <w:rsid w:val="00772BCC"/>
    <w:rsid w:val="007764F9"/>
    <w:rsid w:val="0077738D"/>
    <w:rsid w:val="00777664"/>
    <w:rsid w:val="00780731"/>
    <w:rsid w:val="00781840"/>
    <w:rsid w:val="007833CE"/>
    <w:rsid w:val="007844D2"/>
    <w:rsid w:val="00786957"/>
    <w:rsid w:val="00786E7E"/>
    <w:rsid w:val="00790022"/>
    <w:rsid w:val="00790D9E"/>
    <w:rsid w:val="00792D86"/>
    <w:rsid w:val="007948F0"/>
    <w:rsid w:val="00794F20"/>
    <w:rsid w:val="0079622D"/>
    <w:rsid w:val="007A2D5A"/>
    <w:rsid w:val="007A6899"/>
    <w:rsid w:val="007B08D8"/>
    <w:rsid w:val="007B6E7C"/>
    <w:rsid w:val="007C2B57"/>
    <w:rsid w:val="007C35C7"/>
    <w:rsid w:val="007C406F"/>
    <w:rsid w:val="007C4729"/>
    <w:rsid w:val="007C4CBF"/>
    <w:rsid w:val="007C53DD"/>
    <w:rsid w:val="007D3673"/>
    <w:rsid w:val="007D570B"/>
    <w:rsid w:val="007E7817"/>
    <w:rsid w:val="007F43AE"/>
    <w:rsid w:val="007F4760"/>
    <w:rsid w:val="007F6D17"/>
    <w:rsid w:val="00801F9A"/>
    <w:rsid w:val="008032A3"/>
    <w:rsid w:val="0080404E"/>
    <w:rsid w:val="0081205C"/>
    <w:rsid w:val="008152C0"/>
    <w:rsid w:val="00815838"/>
    <w:rsid w:val="008162A4"/>
    <w:rsid w:val="00820382"/>
    <w:rsid w:val="008223A6"/>
    <w:rsid w:val="0082570B"/>
    <w:rsid w:val="00827759"/>
    <w:rsid w:val="00830F17"/>
    <w:rsid w:val="00832A30"/>
    <w:rsid w:val="00833B9F"/>
    <w:rsid w:val="00843743"/>
    <w:rsid w:val="00851333"/>
    <w:rsid w:val="00856924"/>
    <w:rsid w:val="00861009"/>
    <w:rsid w:val="00861D1A"/>
    <w:rsid w:val="00861E39"/>
    <w:rsid w:val="00862233"/>
    <w:rsid w:val="0086547B"/>
    <w:rsid w:val="0087061B"/>
    <w:rsid w:val="008716F5"/>
    <w:rsid w:val="00871F0A"/>
    <w:rsid w:val="00874422"/>
    <w:rsid w:val="00874CFD"/>
    <w:rsid w:val="008758AB"/>
    <w:rsid w:val="00880323"/>
    <w:rsid w:val="0088328E"/>
    <w:rsid w:val="0088677B"/>
    <w:rsid w:val="008926AA"/>
    <w:rsid w:val="00892763"/>
    <w:rsid w:val="00893177"/>
    <w:rsid w:val="008933B9"/>
    <w:rsid w:val="008A3461"/>
    <w:rsid w:val="008A36A2"/>
    <w:rsid w:val="008A38F3"/>
    <w:rsid w:val="008A58B7"/>
    <w:rsid w:val="008A6122"/>
    <w:rsid w:val="008B0B6F"/>
    <w:rsid w:val="008B36A9"/>
    <w:rsid w:val="008B5E28"/>
    <w:rsid w:val="008C533E"/>
    <w:rsid w:val="008C6F96"/>
    <w:rsid w:val="008D407F"/>
    <w:rsid w:val="008E3DDA"/>
    <w:rsid w:val="008E44A4"/>
    <w:rsid w:val="008F0BC9"/>
    <w:rsid w:val="008F1877"/>
    <w:rsid w:val="008F2651"/>
    <w:rsid w:val="008F281C"/>
    <w:rsid w:val="008F442F"/>
    <w:rsid w:val="008F5927"/>
    <w:rsid w:val="00902896"/>
    <w:rsid w:val="00905164"/>
    <w:rsid w:val="00905FCF"/>
    <w:rsid w:val="00907AB1"/>
    <w:rsid w:val="0091149C"/>
    <w:rsid w:val="009119AD"/>
    <w:rsid w:val="00912007"/>
    <w:rsid w:val="009140DE"/>
    <w:rsid w:val="009242F7"/>
    <w:rsid w:val="00925E83"/>
    <w:rsid w:val="0094453F"/>
    <w:rsid w:val="00946CE4"/>
    <w:rsid w:val="00947029"/>
    <w:rsid w:val="0094786C"/>
    <w:rsid w:val="00950327"/>
    <w:rsid w:val="00950C71"/>
    <w:rsid w:val="009521A8"/>
    <w:rsid w:val="0095529A"/>
    <w:rsid w:val="00955D62"/>
    <w:rsid w:val="00956933"/>
    <w:rsid w:val="0096114A"/>
    <w:rsid w:val="009618C0"/>
    <w:rsid w:val="00970545"/>
    <w:rsid w:val="00971E9D"/>
    <w:rsid w:val="0097357D"/>
    <w:rsid w:val="009743D9"/>
    <w:rsid w:val="00976564"/>
    <w:rsid w:val="009819C7"/>
    <w:rsid w:val="00984755"/>
    <w:rsid w:val="00985FF1"/>
    <w:rsid w:val="0099010C"/>
    <w:rsid w:val="009934C4"/>
    <w:rsid w:val="009968D5"/>
    <w:rsid w:val="009971B7"/>
    <w:rsid w:val="00997908"/>
    <w:rsid w:val="009A0E22"/>
    <w:rsid w:val="009A135F"/>
    <w:rsid w:val="009B0750"/>
    <w:rsid w:val="009B72B2"/>
    <w:rsid w:val="009C136C"/>
    <w:rsid w:val="009C16F7"/>
    <w:rsid w:val="009C174A"/>
    <w:rsid w:val="009C59F7"/>
    <w:rsid w:val="009C6469"/>
    <w:rsid w:val="009D098B"/>
    <w:rsid w:val="009D1954"/>
    <w:rsid w:val="009D1B18"/>
    <w:rsid w:val="009D2BFC"/>
    <w:rsid w:val="009D3C37"/>
    <w:rsid w:val="009D4D26"/>
    <w:rsid w:val="009E17D7"/>
    <w:rsid w:val="009E54BF"/>
    <w:rsid w:val="009E767C"/>
    <w:rsid w:val="009F0E14"/>
    <w:rsid w:val="009F3015"/>
    <w:rsid w:val="009F39C1"/>
    <w:rsid w:val="009F65F1"/>
    <w:rsid w:val="009F6BEE"/>
    <w:rsid w:val="009F77E4"/>
    <w:rsid w:val="00A02193"/>
    <w:rsid w:val="00A11218"/>
    <w:rsid w:val="00A15768"/>
    <w:rsid w:val="00A169F6"/>
    <w:rsid w:val="00A16B72"/>
    <w:rsid w:val="00A17589"/>
    <w:rsid w:val="00A207B3"/>
    <w:rsid w:val="00A25D34"/>
    <w:rsid w:val="00A310A2"/>
    <w:rsid w:val="00A32B07"/>
    <w:rsid w:val="00A33268"/>
    <w:rsid w:val="00A3383C"/>
    <w:rsid w:val="00A40D4F"/>
    <w:rsid w:val="00A4195B"/>
    <w:rsid w:val="00A47AA0"/>
    <w:rsid w:val="00A51DF7"/>
    <w:rsid w:val="00A52D4D"/>
    <w:rsid w:val="00A569CA"/>
    <w:rsid w:val="00A62E42"/>
    <w:rsid w:val="00A64DF5"/>
    <w:rsid w:val="00A67B54"/>
    <w:rsid w:val="00A709D0"/>
    <w:rsid w:val="00A70F58"/>
    <w:rsid w:val="00A71B00"/>
    <w:rsid w:val="00A77CEA"/>
    <w:rsid w:val="00A84667"/>
    <w:rsid w:val="00A8520F"/>
    <w:rsid w:val="00A855E4"/>
    <w:rsid w:val="00A85FE5"/>
    <w:rsid w:val="00A949CD"/>
    <w:rsid w:val="00A94FA4"/>
    <w:rsid w:val="00A95FE9"/>
    <w:rsid w:val="00AA13E8"/>
    <w:rsid w:val="00AA7794"/>
    <w:rsid w:val="00AA787C"/>
    <w:rsid w:val="00AB31C8"/>
    <w:rsid w:val="00AB4A93"/>
    <w:rsid w:val="00AC07FC"/>
    <w:rsid w:val="00AC25E4"/>
    <w:rsid w:val="00AC2E01"/>
    <w:rsid w:val="00AC344C"/>
    <w:rsid w:val="00AC4B82"/>
    <w:rsid w:val="00AC7F14"/>
    <w:rsid w:val="00AD1BFC"/>
    <w:rsid w:val="00AD5540"/>
    <w:rsid w:val="00AE1EA2"/>
    <w:rsid w:val="00AE45E1"/>
    <w:rsid w:val="00AE6276"/>
    <w:rsid w:val="00AF1D7F"/>
    <w:rsid w:val="00AF1DE0"/>
    <w:rsid w:val="00AF50B0"/>
    <w:rsid w:val="00AF6486"/>
    <w:rsid w:val="00B00B24"/>
    <w:rsid w:val="00B10EF5"/>
    <w:rsid w:val="00B16AB0"/>
    <w:rsid w:val="00B16C7E"/>
    <w:rsid w:val="00B21DC8"/>
    <w:rsid w:val="00B2223D"/>
    <w:rsid w:val="00B22902"/>
    <w:rsid w:val="00B241F0"/>
    <w:rsid w:val="00B2527D"/>
    <w:rsid w:val="00B26F26"/>
    <w:rsid w:val="00B274F9"/>
    <w:rsid w:val="00B35A05"/>
    <w:rsid w:val="00B41A6D"/>
    <w:rsid w:val="00B42B5D"/>
    <w:rsid w:val="00B506CA"/>
    <w:rsid w:val="00B513FC"/>
    <w:rsid w:val="00B6079C"/>
    <w:rsid w:val="00B662CA"/>
    <w:rsid w:val="00B679B3"/>
    <w:rsid w:val="00B67D1F"/>
    <w:rsid w:val="00B75BA3"/>
    <w:rsid w:val="00B82DED"/>
    <w:rsid w:val="00B82E3A"/>
    <w:rsid w:val="00B862A2"/>
    <w:rsid w:val="00B8711C"/>
    <w:rsid w:val="00B90569"/>
    <w:rsid w:val="00B950C4"/>
    <w:rsid w:val="00BA51E2"/>
    <w:rsid w:val="00BB6981"/>
    <w:rsid w:val="00BC0430"/>
    <w:rsid w:val="00BC4BB5"/>
    <w:rsid w:val="00BC71AF"/>
    <w:rsid w:val="00BD005C"/>
    <w:rsid w:val="00BD024C"/>
    <w:rsid w:val="00BD132F"/>
    <w:rsid w:val="00BD5F95"/>
    <w:rsid w:val="00BD65B3"/>
    <w:rsid w:val="00BF33DC"/>
    <w:rsid w:val="00C04B8E"/>
    <w:rsid w:val="00C07CFF"/>
    <w:rsid w:val="00C112B4"/>
    <w:rsid w:val="00C11C2F"/>
    <w:rsid w:val="00C11EFB"/>
    <w:rsid w:val="00C14AFB"/>
    <w:rsid w:val="00C214EA"/>
    <w:rsid w:val="00C23D94"/>
    <w:rsid w:val="00C27535"/>
    <w:rsid w:val="00C32E1F"/>
    <w:rsid w:val="00C34794"/>
    <w:rsid w:val="00C36876"/>
    <w:rsid w:val="00C43506"/>
    <w:rsid w:val="00C45BA0"/>
    <w:rsid w:val="00C46956"/>
    <w:rsid w:val="00C50C73"/>
    <w:rsid w:val="00C519E3"/>
    <w:rsid w:val="00C55DAA"/>
    <w:rsid w:val="00C62A20"/>
    <w:rsid w:val="00C64E22"/>
    <w:rsid w:val="00C658B9"/>
    <w:rsid w:val="00C66871"/>
    <w:rsid w:val="00C70E50"/>
    <w:rsid w:val="00C71306"/>
    <w:rsid w:val="00C728D7"/>
    <w:rsid w:val="00C738A1"/>
    <w:rsid w:val="00C775CE"/>
    <w:rsid w:val="00C92CF8"/>
    <w:rsid w:val="00C945AA"/>
    <w:rsid w:val="00C95AA9"/>
    <w:rsid w:val="00C97A35"/>
    <w:rsid w:val="00CA01D1"/>
    <w:rsid w:val="00CA0FA5"/>
    <w:rsid w:val="00CA4CC9"/>
    <w:rsid w:val="00CA5C60"/>
    <w:rsid w:val="00CA6828"/>
    <w:rsid w:val="00CA68CA"/>
    <w:rsid w:val="00CA7BE7"/>
    <w:rsid w:val="00CB2BE7"/>
    <w:rsid w:val="00CB42A9"/>
    <w:rsid w:val="00CB69A9"/>
    <w:rsid w:val="00CC0127"/>
    <w:rsid w:val="00CC3946"/>
    <w:rsid w:val="00CC3FA6"/>
    <w:rsid w:val="00CC4BA1"/>
    <w:rsid w:val="00CC7B79"/>
    <w:rsid w:val="00CD2A40"/>
    <w:rsid w:val="00CE02FF"/>
    <w:rsid w:val="00CE1348"/>
    <w:rsid w:val="00CF02FC"/>
    <w:rsid w:val="00CF19BE"/>
    <w:rsid w:val="00CF7CE3"/>
    <w:rsid w:val="00D05FCE"/>
    <w:rsid w:val="00D079BE"/>
    <w:rsid w:val="00D14DEF"/>
    <w:rsid w:val="00D20686"/>
    <w:rsid w:val="00D211D8"/>
    <w:rsid w:val="00D25BCC"/>
    <w:rsid w:val="00D272D6"/>
    <w:rsid w:val="00D3220D"/>
    <w:rsid w:val="00D33DBF"/>
    <w:rsid w:val="00D34993"/>
    <w:rsid w:val="00D353E6"/>
    <w:rsid w:val="00D35576"/>
    <w:rsid w:val="00D35C19"/>
    <w:rsid w:val="00D36B39"/>
    <w:rsid w:val="00D37F77"/>
    <w:rsid w:val="00D4112C"/>
    <w:rsid w:val="00D42A65"/>
    <w:rsid w:val="00D4670B"/>
    <w:rsid w:val="00D53C72"/>
    <w:rsid w:val="00D55396"/>
    <w:rsid w:val="00D6134E"/>
    <w:rsid w:val="00D63C82"/>
    <w:rsid w:val="00D65993"/>
    <w:rsid w:val="00D65B87"/>
    <w:rsid w:val="00D71DA1"/>
    <w:rsid w:val="00D75474"/>
    <w:rsid w:val="00D80013"/>
    <w:rsid w:val="00D80FE3"/>
    <w:rsid w:val="00D81350"/>
    <w:rsid w:val="00D81686"/>
    <w:rsid w:val="00D819A9"/>
    <w:rsid w:val="00D8724D"/>
    <w:rsid w:val="00D872BE"/>
    <w:rsid w:val="00D95C31"/>
    <w:rsid w:val="00D96D95"/>
    <w:rsid w:val="00DA0EEA"/>
    <w:rsid w:val="00DA1298"/>
    <w:rsid w:val="00DA2A28"/>
    <w:rsid w:val="00DA3918"/>
    <w:rsid w:val="00DA4683"/>
    <w:rsid w:val="00DA4E95"/>
    <w:rsid w:val="00DA6387"/>
    <w:rsid w:val="00DA644C"/>
    <w:rsid w:val="00DA723B"/>
    <w:rsid w:val="00DB13F4"/>
    <w:rsid w:val="00DB3E21"/>
    <w:rsid w:val="00DB4EA4"/>
    <w:rsid w:val="00DB519A"/>
    <w:rsid w:val="00DB7604"/>
    <w:rsid w:val="00DB7765"/>
    <w:rsid w:val="00DC0119"/>
    <w:rsid w:val="00DC1C0E"/>
    <w:rsid w:val="00DC5C5B"/>
    <w:rsid w:val="00DE0518"/>
    <w:rsid w:val="00DE2038"/>
    <w:rsid w:val="00DE233A"/>
    <w:rsid w:val="00DF089F"/>
    <w:rsid w:val="00DF273A"/>
    <w:rsid w:val="00DF28ED"/>
    <w:rsid w:val="00DF32B6"/>
    <w:rsid w:val="00DF4634"/>
    <w:rsid w:val="00DF4F08"/>
    <w:rsid w:val="00DF54DF"/>
    <w:rsid w:val="00E0667A"/>
    <w:rsid w:val="00E07D76"/>
    <w:rsid w:val="00E11488"/>
    <w:rsid w:val="00E1647B"/>
    <w:rsid w:val="00E221DA"/>
    <w:rsid w:val="00E23A0E"/>
    <w:rsid w:val="00E23FB4"/>
    <w:rsid w:val="00E25D7C"/>
    <w:rsid w:val="00E2649B"/>
    <w:rsid w:val="00E30B79"/>
    <w:rsid w:val="00E34D97"/>
    <w:rsid w:val="00E40E23"/>
    <w:rsid w:val="00E55082"/>
    <w:rsid w:val="00E57A41"/>
    <w:rsid w:val="00E63B19"/>
    <w:rsid w:val="00E6423D"/>
    <w:rsid w:val="00E64890"/>
    <w:rsid w:val="00E65541"/>
    <w:rsid w:val="00E657C9"/>
    <w:rsid w:val="00E65DC5"/>
    <w:rsid w:val="00E66C8D"/>
    <w:rsid w:val="00E66DB1"/>
    <w:rsid w:val="00E76A45"/>
    <w:rsid w:val="00E77456"/>
    <w:rsid w:val="00E77A5B"/>
    <w:rsid w:val="00E80784"/>
    <w:rsid w:val="00E81D8D"/>
    <w:rsid w:val="00E873B2"/>
    <w:rsid w:val="00E87C84"/>
    <w:rsid w:val="00E90810"/>
    <w:rsid w:val="00E962F9"/>
    <w:rsid w:val="00EA620D"/>
    <w:rsid w:val="00EA6383"/>
    <w:rsid w:val="00EA6422"/>
    <w:rsid w:val="00EB1F2A"/>
    <w:rsid w:val="00EB42FA"/>
    <w:rsid w:val="00EB52C4"/>
    <w:rsid w:val="00EC1A68"/>
    <w:rsid w:val="00EC1B23"/>
    <w:rsid w:val="00EC66B3"/>
    <w:rsid w:val="00EC7FC8"/>
    <w:rsid w:val="00ED02A5"/>
    <w:rsid w:val="00ED1A81"/>
    <w:rsid w:val="00ED44CB"/>
    <w:rsid w:val="00ED520A"/>
    <w:rsid w:val="00ED5913"/>
    <w:rsid w:val="00ED5B7F"/>
    <w:rsid w:val="00EE6546"/>
    <w:rsid w:val="00EF3ADE"/>
    <w:rsid w:val="00EF4B8A"/>
    <w:rsid w:val="00F02CF8"/>
    <w:rsid w:val="00F04F3C"/>
    <w:rsid w:val="00F05482"/>
    <w:rsid w:val="00F056E9"/>
    <w:rsid w:val="00F05D37"/>
    <w:rsid w:val="00F06141"/>
    <w:rsid w:val="00F06A80"/>
    <w:rsid w:val="00F11180"/>
    <w:rsid w:val="00F15749"/>
    <w:rsid w:val="00F2105F"/>
    <w:rsid w:val="00F36C73"/>
    <w:rsid w:val="00F4009D"/>
    <w:rsid w:val="00F4348B"/>
    <w:rsid w:val="00F435A3"/>
    <w:rsid w:val="00F501BD"/>
    <w:rsid w:val="00F65255"/>
    <w:rsid w:val="00F7023F"/>
    <w:rsid w:val="00F711FD"/>
    <w:rsid w:val="00F7198E"/>
    <w:rsid w:val="00F72A6A"/>
    <w:rsid w:val="00F75B21"/>
    <w:rsid w:val="00F773AD"/>
    <w:rsid w:val="00F805DD"/>
    <w:rsid w:val="00F80D90"/>
    <w:rsid w:val="00F864A1"/>
    <w:rsid w:val="00F92A61"/>
    <w:rsid w:val="00F9731E"/>
    <w:rsid w:val="00FA154B"/>
    <w:rsid w:val="00FA1F09"/>
    <w:rsid w:val="00FA35A1"/>
    <w:rsid w:val="00FA481A"/>
    <w:rsid w:val="00FA5452"/>
    <w:rsid w:val="00FA5F1E"/>
    <w:rsid w:val="00FA6009"/>
    <w:rsid w:val="00FA7482"/>
    <w:rsid w:val="00FB1462"/>
    <w:rsid w:val="00FB4262"/>
    <w:rsid w:val="00FB7106"/>
    <w:rsid w:val="00FC0A61"/>
    <w:rsid w:val="00FC3EAE"/>
    <w:rsid w:val="00FC4986"/>
    <w:rsid w:val="00FC6B2C"/>
    <w:rsid w:val="00FC7103"/>
    <w:rsid w:val="00FD2738"/>
    <w:rsid w:val="00FD39EE"/>
    <w:rsid w:val="00FD52D7"/>
    <w:rsid w:val="00FD7DBA"/>
    <w:rsid w:val="00FE1159"/>
    <w:rsid w:val="00FE7251"/>
    <w:rsid w:val="00FF0EC6"/>
    <w:rsid w:val="00FF4227"/>
    <w:rsid w:val="00FF69E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1FEFA"/>
  <w15:docId w15:val="{32CE6D51-1721-45F5-A78F-C928AD92A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Cs w:val="22"/>
        <w:lang w:val="de-AT" w:eastAsia="en-US" w:bidi="ar-SA"/>
      </w:rPr>
    </w:rPrDefault>
    <w:pPrDefault>
      <w:pPr>
        <w:ind w:left="397" w:right="57" w:hanging="3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E2038"/>
    <w:pPr>
      <w:spacing w:after="100"/>
      <w:ind w:left="0" w:right="0" w:firstLine="0"/>
      <w:jc w:val="both"/>
    </w:pPr>
  </w:style>
  <w:style w:type="paragraph" w:styleId="berschrift1">
    <w:name w:val="heading 1"/>
    <w:basedOn w:val="Standard"/>
    <w:next w:val="Standard"/>
    <w:link w:val="berschrift1Zchn"/>
    <w:uiPriority w:val="9"/>
    <w:qFormat/>
    <w:rsid w:val="003628CA"/>
    <w:pPr>
      <w:keepNext/>
      <w:keepLines/>
      <w:numPr>
        <w:numId w:val="14"/>
      </w:numPr>
      <w:spacing w:before="240" w:after="240"/>
      <w:outlineLvl w:val="0"/>
    </w:pPr>
    <w:rPr>
      <w:rFonts w:eastAsiaTheme="majorEastAsia" w:cstheme="majorBidi"/>
      <w:b/>
      <w:bCs/>
      <w:color w:val="00AFCB"/>
      <w:sz w:val="32"/>
      <w:szCs w:val="28"/>
    </w:rPr>
  </w:style>
  <w:style w:type="paragraph" w:styleId="berschrift2">
    <w:name w:val="heading 2"/>
    <w:basedOn w:val="Standard"/>
    <w:next w:val="Standard"/>
    <w:link w:val="berschrift2Zchn"/>
    <w:uiPriority w:val="9"/>
    <w:unhideWhenUsed/>
    <w:qFormat/>
    <w:rsid w:val="00012584"/>
    <w:pPr>
      <w:keepNext/>
      <w:keepLines/>
      <w:numPr>
        <w:ilvl w:val="1"/>
        <w:numId w:val="14"/>
      </w:numPr>
      <w:spacing w:before="120" w:after="120"/>
      <w:outlineLvl w:val="1"/>
    </w:pPr>
    <w:rPr>
      <w:rFonts w:eastAsiaTheme="majorEastAsia" w:cstheme="majorBidi"/>
      <w:b/>
      <w:bCs/>
      <w:color w:val="00AFCB"/>
      <w:sz w:val="24"/>
      <w:szCs w:val="26"/>
    </w:rPr>
  </w:style>
  <w:style w:type="paragraph" w:styleId="berschrift3">
    <w:name w:val="heading 3"/>
    <w:basedOn w:val="Standard"/>
    <w:next w:val="Standard"/>
    <w:link w:val="berschrift3Zchn"/>
    <w:uiPriority w:val="9"/>
    <w:unhideWhenUsed/>
    <w:rsid w:val="00EC66B3"/>
    <w:pPr>
      <w:keepNext/>
      <w:keepLines/>
      <w:spacing w:before="200"/>
      <w:outlineLvl w:val="2"/>
    </w:pPr>
    <w:rPr>
      <w:rFonts w:asciiTheme="majorHAnsi" w:eastAsiaTheme="majorEastAsia" w:hAnsiTheme="majorHAnsi" w:cstheme="majorBidi"/>
      <w:b/>
      <w:bCs/>
      <w:color w:val="5B9BD5" w:themeColor="accent1"/>
    </w:rPr>
  </w:style>
  <w:style w:type="paragraph" w:styleId="berschrift4">
    <w:name w:val="heading 4"/>
    <w:basedOn w:val="Standard"/>
    <w:next w:val="Standard"/>
    <w:link w:val="berschrift4Zchn"/>
    <w:uiPriority w:val="9"/>
    <w:unhideWhenUsed/>
    <w:rsid w:val="00F06A80"/>
    <w:pPr>
      <w:keepNext/>
      <w:keepLines/>
      <w:numPr>
        <w:ilvl w:val="3"/>
        <w:numId w:val="14"/>
      </w:numPr>
      <w:spacing w:before="100"/>
      <w:outlineLvl w:val="3"/>
    </w:pPr>
    <w:rPr>
      <w:rFonts w:eastAsiaTheme="majorEastAsia" w:cstheme="majorBidi"/>
      <w:b/>
      <w:bCs/>
      <w:iCs/>
      <w:color w:val="000000" w:themeColor="text1"/>
    </w:rPr>
  </w:style>
  <w:style w:type="paragraph" w:styleId="berschrift5">
    <w:name w:val="heading 5"/>
    <w:basedOn w:val="berschrift3"/>
    <w:next w:val="Standard"/>
    <w:link w:val="berschrift5Zchn"/>
    <w:uiPriority w:val="9"/>
    <w:unhideWhenUsed/>
    <w:qFormat/>
    <w:rsid w:val="00C50C73"/>
    <w:pPr>
      <w:spacing w:before="40" w:after="0"/>
      <w:outlineLvl w:val="4"/>
    </w:pPr>
    <w:rPr>
      <w:color w:val="2E74B5" w:themeColor="accent1" w:themeShade="BF"/>
    </w:rPr>
  </w:style>
  <w:style w:type="paragraph" w:styleId="berschrift6">
    <w:name w:val="heading 6"/>
    <w:basedOn w:val="Standard"/>
    <w:next w:val="Standard"/>
    <w:link w:val="berschrift6Zchn"/>
    <w:uiPriority w:val="9"/>
    <w:unhideWhenUsed/>
    <w:qFormat/>
    <w:rsid w:val="00C50C7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ogoTitel">
    <w:name w:val="LogoTitel"/>
    <w:basedOn w:val="Standard"/>
    <w:rsid w:val="00E77456"/>
    <w:pPr>
      <w:jc w:val="right"/>
    </w:pPr>
  </w:style>
  <w:style w:type="paragraph" w:styleId="Sprechblasentext">
    <w:name w:val="Balloon Text"/>
    <w:basedOn w:val="Standard"/>
    <w:link w:val="SprechblasentextZchn"/>
    <w:uiPriority w:val="99"/>
    <w:semiHidden/>
    <w:unhideWhenUsed/>
    <w:rsid w:val="00E7745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77456"/>
    <w:rPr>
      <w:rFonts w:ascii="Tahoma" w:hAnsi="Tahoma" w:cs="Tahoma"/>
      <w:sz w:val="16"/>
      <w:szCs w:val="16"/>
    </w:rPr>
  </w:style>
  <w:style w:type="paragraph" w:styleId="Kopfzeile">
    <w:name w:val="header"/>
    <w:basedOn w:val="Standard"/>
    <w:link w:val="KopfzeileZchn"/>
    <w:uiPriority w:val="99"/>
    <w:unhideWhenUsed/>
    <w:rsid w:val="00EC66B3"/>
    <w:pPr>
      <w:pBdr>
        <w:top w:val="single" w:sz="24" w:space="1" w:color="78B800"/>
        <w:left w:val="single" w:sz="24" w:space="0" w:color="78B800"/>
        <w:bottom w:val="single" w:sz="24" w:space="1" w:color="78B800"/>
        <w:right w:val="single" w:sz="24" w:space="0" w:color="78B800"/>
      </w:pBdr>
      <w:shd w:val="clear" w:color="auto" w:fill="78B800"/>
      <w:tabs>
        <w:tab w:val="left" w:pos="1276"/>
        <w:tab w:val="left" w:pos="2835"/>
      </w:tabs>
      <w:ind w:left="85" w:right="85"/>
    </w:pPr>
    <w:rPr>
      <w:color w:val="FFFFFF" w:themeColor="background1"/>
      <w:sz w:val="16"/>
    </w:rPr>
  </w:style>
  <w:style w:type="character" w:customStyle="1" w:styleId="KopfzeileZchn">
    <w:name w:val="Kopfzeile Zchn"/>
    <w:basedOn w:val="Absatz-Standardschriftart"/>
    <w:link w:val="Kopfzeile"/>
    <w:uiPriority w:val="99"/>
    <w:rsid w:val="00EC66B3"/>
    <w:rPr>
      <w:color w:val="FFFFFF" w:themeColor="background1"/>
      <w:sz w:val="16"/>
      <w:shd w:val="clear" w:color="auto" w:fill="78B800"/>
    </w:rPr>
  </w:style>
  <w:style w:type="paragraph" w:styleId="Fuzeile">
    <w:name w:val="footer"/>
    <w:basedOn w:val="Standard"/>
    <w:link w:val="FuzeileZchn"/>
    <w:uiPriority w:val="99"/>
    <w:unhideWhenUsed/>
    <w:rsid w:val="006E7B97"/>
    <w:pPr>
      <w:shd w:val="clear" w:color="auto" w:fill="78B800"/>
      <w:tabs>
        <w:tab w:val="center" w:pos="4536"/>
        <w:tab w:val="right" w:pos="9072"/>
      </w:tabs>
      <w:ind w:left="5670"/>
      <w:jc w:val="right"/>
    </w:pPr>
    <w:rPr>
      <w:color w:val="FFFFFF" w:themeColor="background1"/>
      <w:sz w:val="16"/>
    </w:rPr>
  </w:style>
  <w:style w:type="character" w:customStyle="1" w:styleId="FuzeileZchn">
    <w:name w:val="Fußzeile Zchn"/>
    <w:basedOn w:val="Absatz-Standardschriftart"/>
    <w:link w:val="Fuzeile"/>
    <w:uiPriority w:val="99"/>
    <w:rsid w:val="006E7B97"/>
    <w:rPr>
      <w:color w:val="FFFFFF" w:themeColor="background1"/>
      <w:sz w:val="16"/>
      <w:shd w:val="clear" w:color="auto" w:fill="78B800"/>
    </w:rPr>
  </w:style>
  <w:style w:type="paragraph" w:styleId="Titel">
    <w:name w:val="Title"/>
    <w:basedOn w:val="Standard"/>
    <w:next w:val="Standard"/>
    <w:link w:val="TitelZchn"/>
    <w:uiPriority w:val="10"/>
    <w:rsid w:val="00786E7E"/>
    <w:pPr>
      <w:spacing w:after="240"/>
      <w:contextualSpacing/>
    </w:pPr>
    <w:rPr>
      <w:rFonts w:eastAsiaTheme="majorEastAsia" w:cstheme="majorBidi"/>
      <w:b/>
      <w:color w:val="78B800"/>
      <w:spacing w:val="5"/>
      <w:kern w:val="28"/>
      <w:sz w:val="40"/>
      <w:szCs w:val="52"/>
    </w:rPr>
  </w:style>
  <w:style w:type="character" w:customStyle="1" w:styleId="TitelZchn">
    <w:name w:val="Titel Zchn"/>
    <w:basedOn w:val="Absatz-Standardschriftart"/>
    <w:link w:val="Titel"/>
    <w:uiPriority w:val="10"/>
    <w:rsid w:val="00786E7E"/>
    <w:rPr>
      <w:rFonts w:eastAsiaTheme="majorEastAsia" w:cstheme="majorBidi"/>
      <w:b/>
      <w:color w:val="78B800"/>
      <w:spacing w:val="5"/>
      <w:kern w:val="28"/>
      <w:sz w:val="40"/>
      <w:szCs w:val="52"/>
    </w:rPr>
  </w:style>
  <w:style w:type="paragraph" w:styleId="Untertitel">
    <w:name w:val="Subtitle"/>
    <w:basedOn w:val="Standard"/>
    <w:next w:val="Standard"/>
    <w:link w:val="UntertitelZchn"/>
    <w:uiPriority w:val="11"/>
    <w:rsid w:val="00786E7E"/>
    <w:pPr>
      <w:numPr>
        <w:ilvl w:val="1"/>
      </w:numPr>
      <w:ind w:left="397" w:hanging="340"/>
    </w:pPr>
    <w:rPr>
      <w:rFonts w:eastAsiaTheme="majorEastAsia" w:cstheme="majorBidi"/>
      <w:b/>
      <w:iCs/>
      <w:color w:val="78B800"/>
      <w:spacing w:val="15"/>
      <w:sz w:val="32"/>
      <w:szCs w:val="24"/>
    </w:rPr>
  </w:style>
  <w:style w:type="character" w:customStyle="1" w:styleId="UntertitelZchn">
    <w:name w:val="Untertitel Zchn"/>
    <w:basedOn w:val="Absatz-Standardschriftart"/>
    <w:link w:val="Untertitel"/>
    <w:uiPriority w:val="11"/>
    <w:rsid w:val="00786E7E"/>
    <w:rPr>
      <w:rFonts w:eastAsiaTheme="majorEastAsia" w:cstheme="majorBidi"/>
      <w:b/>
      <w:iCs/>
      <w:color w:val="78B800"/>
      <w:spacing w:val="15"/>
      <w:sz w:val="32"/>
      <w:szCs w:val="24"/>
    </w:rPr>
  </w:style>
  <w:style w:type="paragraph" w:customStyle="1" w:styleId="InfoTitel">
    <w:name w:val="InfoTitel"/>
    <w:basedOn w:val="Standard"/>
    <w:rsid w:val="00786E7E"/>
    <w:pPr>
      <w:tabs>
        <w:tab w:val="left" w:pos="1701"/>
      </w:tabs>
    </w:pPr>
    <w:rPr>
      <w:color w:val="78B800"/>
    </w:rPr>
  </w:style>
  <w:style w:type="character" w:customStyle="1" w:styleId="berschrift1Zchn">
    <w:name w:val="Überschrift 1 Zchn"/>
    <w:basedOn w:val="Absatz-Standardschriftart"/>
    <w:link w:val="berschrift1"/>
    <w:uiPriority w:val="9"/>
    <w:rsid w:val="003628CA"/>
    <w:rPr>
      <w:rFonts w:eastAsiaTheme="majorEastAsia" w:cstheme="majorBidi"/>
      <w:b/>
      <w:bCs/>
      <w:color w:val="00AFCB"/>
      <w:sz w:val="32"/>
      <w:szCs w:val="28"/>
    </w:rPr>
  </w:style>
  <w:style w:type="character" w:customStyle="1" w:styleId="berschrift2Zchn">
    <w:name w:val="Überschrift 2 Zchn"/>
    <w:basedOn w:val="Absatz-Standardschriftart"/>
    <w:link w:val="berschrift2"/>
    <w:uiPriority w:val="9"/>
    <w:rsid w:val="00012584"/>
    <w:rPr>
      <w:rFonts w:eastAsiaTheme="majorEastAsia" w:cstheme="majorBidi"/>
      <w:b/>
      <w:bCs/>
      <w:color w:val="00AFCB"/>
      <w:sz w:val="24"/>
      <w:szCs w:val="26"/>
    </w:rPr>
  </w:style>
  <w:style w:type="numbering" w:customStyle="1" w:styleId="berschriften">
    <w:name w:val="Überschriften"/>
    <w:uiPriority w:val="99"/>
    <w:rsid w:val="00EC66B3"/>
    <w:pPr>
      <w:numPr>
        <w:numId w:val="6"/>
      </w:numPr>
    </w:pPr>
  </w:style>
  <w:style w:type="paragraph" w:customStyle="1" w:styleId="Inhalt">
    <w:name w:val="Inhalt"/>
    <w:basedOn w:val="Standard"/>
    <w:qFormat/>
    <w:rsid w:val="00D35C19"/>
    <w:pPr>
      <w:keepNext/>
      <w:keepLines/>
      <w:pageBreakBefore/>
      <w:spacing w:before="240" w:after="240"/>
    </w:pPr>
    <w:rPr>
      <w:b/>
      <w:color w:val="00AFCB"/>
      <w:sz w:val="32"/>
      <w:szCs w:val="20"/>
    </w:rPr>
  </w:style>
  <w:style w:type="table" w:styleId="Tabellenraster">
    <w:name w:val="Table Grid"/>
    <w:basedOn w:val="NormaleTabelle"/>
    <w:uiPriority w:val="59"/>
    <w:rsid w:val="008F592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paragraph" w:customStyle="1" w:styleId="Tabellentitel">
    <w:name w:val="Tabellentitel"/>
    <w:basedOn w:val="Standard"/>
    <w:qFormat/>
    <w:rsid w:val="00B2223D"/>
    <w:pPr>
      <w:spacing w:before="80" w:after="80"/>
      <w:jc w:val="center"/>
    </w:pPr>
    <w:rPr>
      <w:b/>
      <w:color w:val="FFFFFF" w:themeColor="background1"/>
    </w:rPr>
  </w:style>
  <w:style w:type="paragraph" w:customStyle="1" w:styleId="TabelleSpaltentitel">
    <w:name w:val="TabelleSpaltentitel"/>
    <w:basedOn w:val="Standard"/>
    <w:qFormat/>
    <w:rsid w:val="00A47AA0"/>
    <w:pPr>
      <w:spacing w:before="40" w:after="40"/>
      <w:ind w:left="57" w:right="57"/>
      <w:jc w:val="center"/>
    </w:pPr>
    <w:rPr>
      <w:b/>
      <w:color w:val="FFFFFF" w:themeColor="background1"/>
    </w:rPr>
  </w:style>
  <w:style w:type="paragraph" w:customStyle="1" w:styleId="TabellenText">
    <w:name w:val="TabellenText"/>
    <w:basedOn w:val="Standard"/>
    <w:qFormat/>
    <w:rsid w:val="00DA3918"/>
    <w:pPr>
      <w:spacing w:before="40" w:after="40"/>
      <w:ind w:left="57" w:right="57"/>
    </w:pPr>
  </w:style>
  <w:style w:type="character" w:customStyle="1" w:styleId="berschrift3Zchn">
    <w:name w:val="Überschrift 3 Zchn"/>
    <w:basedOn w:val="Absatz-Standardschriftart"/>
    <w:link w:val="berschrift3"/>
    <w:uiPriority w:val="9"/>
    <w:rsid w:val="002922CB"/>
    <w:rPr>
      <w:rFonts w:asciiTheme="majorHAnsi" w:eastAsiaTheme="majorEastAsia" w:hAnsiTheme="majorHAnsi" w:cstheme="majorBidi"/>
      <w:b/>
      <w:bCs/>
      <w:color w:val="5B9BD5" w:themeColor="accent1"/>
    </w:rPr>
  </w:style>
  <w:style w:type="paragraph" w:customStyle="1" w:styleId="TabellenListe">
    <w:name w:val="TabellenListe"/>
    <w:basedOn w:val="TabellenText"/>
    <w:qFormat/>
    <w:rsid w:val="00D35C19"/>
    <w:pPr>
      <w:numPr>
        <w:numId w:val="8"/>
      </w:numPr>
      <w:tabs>
        <w:tab w:val="left" w:pos="284"/>
      </w:tabs>
    </w:pPr>
  </w:style>
  <w:style w:type="character" w:customStyle="1" w:styleId="TextHervorgehoben">
    <w:name w:val="TextHervorgehoben"/>
    <w:basedOn w:val="Absatz-Standardschriftart"/>
    <w:uiPriority w:val="1"/>
    <w:qFormat/>
    <w:rsid w:val="00D35C19"/>
    <w:rPr>
      <w:b/>
      <w:color w:val="00AFCB"/>
      <w:szCs w:val="20"/>
    </w:rPr>
  </w:style>
  <w:style w:type="character" w:styleId="Hyperlink">
    <w:name w:val="Hyperlink"/>
    <w:basedOn w:val="Absatz-Standardschriftart"/>
    <w:uiPriority w:val="99"/>
    <w:unhideWhenUsed/>
    <w:rsid w:val="00874CFD"/>
    <w:rPr>
      <w:color w:val="0563C1" w:themeColor="hyperlink"/>
      <w:u w:val="single"/>
    </w:rPr>
  </w:style>
  <w:style w:type="paragraph" w:styleId="Verzeichnis1">
    <w:name w:val="toc 1"/>
    <w:basedOn w:val="Standard"/>
    <w:next w:val="Standard"/>
    <w:uiPriority w:val="39"/>
    <w:unhideWhenUsed/>
    <w:rsid w:val="00ED44CB"/>
    <w:pPr>
      <w:tabs>
        <w:tab w:val="left" w:pos="567"/>
        <w:tab w:val="right" w:pos="7655"/>
      </w:tabs>
      <w:spacing w:before="120"/>
      <w:ind w:left="567" w:hanging="567"/>
    </w:pPr>
    <w:rPr>
      <w:b/>
      <w:color w:val="00AFCB"/>
    </w:rPr>
  </w:style>
  <w:style w:type="paragraph" w:styleId="Verzeichnis2">
    <w:name w:val="toc 2"/>
    <w:basedOn w:val="Standard"/>
    <w:next w:val="Standard"/>
    <w:uiPriority w:val="39"/>
    <w:unhideWhenUsed/>
    <w:rsid w:val="00ED44CB"/>
    <w:pPr>
      <w:tabs>
        <w:tab w:val="left" w:pos="567"/>
        <w:tab w:val="right" w:pos="7655"/>
      </w:tabs>
      <w:ind w:left="567" w:hanging="567"/>
    </w:pPr>
    <w:rPr>
      <w:color w:val="00AFCB"/>
    </w:rPr>
  </w:style>
  <w:style w:type="character" w:customStyle="1" w:styleId="TabellenTextKlein">
    <w:name w:val="TabellenTextKlein"/>
    <w:basedOn w:val="Absatz-Standardschriftart"/>
    <w:uiPriority w:val="1"/>
    <w:qFormat/>
    <w:rsid w:val="00EC66B3"/>
    <w:rPr>
      <w:rFonts w:asciiTheme="minorHAnsi" w:hAnsiTheme="minorHAnsi"/>
      <w:color w:val="auto"/>
      <w:sz w:val="16"/>
      <w:szCs w:val="14"/>
    </w:rPr>
  </w:style>
  <w:style w:type="paragraph" w:customStyle="1" w:styleId="Aufzhlung">
    <w:name w:val="Aufzählung"/>
    <w:basedOn w:val="Standard"/>
    <w:rsid w:val="009D1B18"/>
    <w:pPr>
      <w:numPr>
        <w:numId w:val="9"/>
      </w:numPr>
      <w:spacing w:before="20"/>
    </w:pPr>
    <w:rPr>
      <w:rFonts w:ascii="Arial" w:eastAsia="Times New Roman" w:hAnsi="Arial" w:cs="Arial"/>
      <w:sz w:val="18"/>
      <w:szCs w:val="20"/>
      <w:lang w:val="de-DE" w:eastAsia="de-DE"/>
    </w:rPr>
  </w:style>
  <w:style w:type="paragraph" w:customStyle="1" w:styleId="Konzernzeichen">
    <w:name w:val="Konzernzeichen"/>
    <w:basedOn w:val="Standard"/>
    <w:rsid w:val="009D1B18"/>
    <w:pPr>
      <w:framePr w:w="3119" w:h="907" w:hSpace="142" w:wrap="around" w:vAnchor="page" w:hAnchor="page" w:x="341" w:y="15537"/>
      <w:spacing w:line="960" w:lineRule="exact"/>
    </w:pPr>
    <w:rPr>
      <w:rFonts w:ascii="TeleLogo" w:eastAsia="Times New Roman" w:hAnsi="TeleLogo" w:cs="Times New Roman"/>
      <w:sz w:val="104"/>
      <w:szCs w:val="20"/>
      <w:lang w:val="de-DE" w:eastAsia="de-DE"/>
    </w:rPr>
  </w:style>
  <w:style w:type="paragraph" w:customStyle="1" w:styleId="Textliste">
    <w:name w:val="Textliste"/>
    <w:basedOn w:val="Standard"/>
    <w:qFormat/>
    <w:rsid w:val="00DF32B6"/>
    <w:pPr>
      <w:numPr>
        <w:numId w:val="10"/>
      </w:numPr>
      <w:tabs>
        <w:tab w:val="left" w:pos="284"/>
      </w:tabs>
      <w:ind w:left="284" w:hanging="284"/>
    </w:pPr>
  </w:style>
  <w:style w:type="paragraph" w:customStyle="1" w:styleId="KopfzeileA3">
    <w:name w:val="Kopfzeile A3"/>
    <w:basedOn w:val="Kopfzeile"/>
    <w:autoRedefine/>
    <w:qFormat/>
    <w:rsid w:val="00F864A1"/>
    <w:pPr>
      <w:pBdr>
        <w:top w:val="single" w:sz="24" w:space="1" w:color="00AFCB"/>
        <w:left w:val="single" w:sz="24" w:space="0" w:color="00AFCB"/>
        <w:bottom w:val="single" w:sz="24" w:space="1" w:color="00AFCB"/>
        <w:right w:val="single" w:sz="24" w:space="0" w:color="00AFCB"/>
      </w:pBdr>
      <w:shd w:val="clear" w:color="auto" w:fill="00AFCB"/>
      <w:ind w:right="0"/>
    </w:pPr>
  </w:style>
  <w:style w:type="character" w:customStyle="1" w:styleId="berschrift4Zchn">
    <w:name w:val="Überschrift 4 Zchn"/>
    <w:basedOn w:val="Absatz-Standardschriftart"/>
    <w:link w:val="berschrift4"/>
    <w:uiPriority w:val="9"/>
    <w:rsid w:val="00F06A80"/>
    <w:rPr>
      <w:rFonts w:eastAsiaTheme="majorEastAsia" w:cstheme="majorBidi"/>
      <w:b/>
      <w:bCs/>
      <w:iCs/>
      <w:color w:val="000000" w:themeColor="text1"/>
    </w:rPr>
  </w:style>
  <w:style w:type="paragraph" w:customStyle="1" w:styleId="FuzeileA3">
    <w:name w:val="Fußzeile A3"/>
    <w:basedOn w:val="Fuzeile"/>
    <w:rsid w:val="00A51DF7"/>
    <w:pPr>
      <w:tabs>
        <w:tab w:val="clear" w:pos="4536"/>
        <w:tab w:val="clear" w:pos="9072"/>
      </w:tabs>
      <w:ind w:left="14742"/>
    </w:pPr>
    <w:rPr>
      <w:szCs w:val="16"/>
    </w:rPr>
  </w:style>
  <w:style w:type="paragraph" w:customStyle="1" w:styleId="Grafik2">
    <w:name w:val="Grafik2"/>
    <w:basedOn w:val="Standard"/>
    <w:rsid w:val="00E81D8D"/>
    <w:pPr>
      <w:framePr w:w="3969" w:h="3969" w:hRule="exact" w:hSpace="284" w:wrap="around" w:vAnchor="text" w:hAnchor="text" w:xAlign="right" w:y="285"/>
      <w:spacing w:after="0"/>
    </w:pPr>
    <w:rPr>
      <w:rFonts w:ascii="Arial" w:eastAsia="Times New Roman" w:hAnsi="Arial" w:cs="Times New Roman"/>
      <w:sz w:val="24"/>
      <w:szCs w:val="20"/>
      <w:lang w:val="de-DE" w:eastAsia="de-DE"/>
    </w:rPr>
  </w:style>
  <w:style w:type="paragraph" w:styleId="Funotentext">
    <w:name w:val="footnote text"/>
    <w:basedOn w:val="Standard"/>
    <w:link w:val="FunotentextZchn"/>
    <w:uiPriority w:val="99"/>
    <w:semiHidden/>
    <w:unhideWhenUsed/>
    <w:rsid w:val="0081205C"/>
    <w:pPr>
      <w:spacing w:after="0"/>
    </w:pPr>
    <w:rPr>
      <w:szCs w:val="20"/>
    </w:rPr>
  </w:style>
  <w:style w:type="paragraph" w:styleId="Verzeichnis3">
    <w:name w:val="toc 3"/>
    <w:basedOn w:val="Standard"/>
    <w:next w:val="Standard"/>
    <w:autoRedefine/>
    <w:uiPriority w:val="39"/>
    <w:semiHidden/>
    <w:unhideWhenUsed/>
    <w:rsid w:val="00ED44CB"/>
    <w:pPr>
      <w:ind w:left="400"/>
    </w:pPr>
  </w:style>
  <w:style w:type="character" w:customStyle="1" w:styleId="FunotentextZchn">
    <w:name w:val="Fußnotentext Zchn"/>
    <w:basedOn w:val="Absatz-Standardschriftart"/>
    <w:link w:val="Funotentext"/>
    <w:uiPriority w:val="99"/>
    <w:semiHidden/>
    <w:rsid w:val="0081205C"/>
    <w:rPr>
      <w:szCs w:val="20"/>
    </w:rPr>
  </w:style>
  <w:style w:type="character" w:styleId="Funotenzeichen">
    <w:name w:val="footnote reference"/>
    <w:basedOn w:val="Absatz-Standardschriftart"/>
    <w:uiPriority w:val="99"/>
    <w:semiHidden/>
    <w:unhideWhenUsed/>
    <w:rsid w:val="0081205C"/>
    <w:rPr>
      <w:vertAlign w:val="superscript"/>
    </w:rPr>
  </w:style>
  <w:style w:type="table" w:customStyle="1" w:styleId="TableGrid1">
    <w:name w:val="Table Grid1"/>
    <w:basedOn w:val="NormaleTabelle"/>
    <w:next w:val="Tabellenraster"/>
    <w:uiPriority w:val="59"/>
    <w:rsid w:val="002F5DC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table" w:customStyle="1" w:styleId="TableGrid11">
    <w:name w:val="Table Grid11"/>
    <w:basedOn w:val="NormaleTabelle"/>
    <w:next w:val="Tabellenraster"/>
    <w:uiPriority w:val="59"/>
    <w:rsid w:val="006035F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paragraph" w:styleId="StandardWeb">
    <w:name w:val="Normal (Web)"/>
    <w:basedOn w:val="Standard"/>
    <w:uiPriority w:val="99"/>
    <w:semiHidden/>
    <w:unhideWhenUsed/>
    <w:rsid w:val="009968D5"/>
    <w:pPr>
      <w:spacing w:before="100" w:beforeAutospacing="1" w:afterAutospacing="1"/>
      <w:jc w:val="left"/>
    </w:pPr>
    <w:rPr>
      <w:rFonts w:ascii="Times New Roman" w:eastAsia="Times New Roman" w:hAnsi="Times New Roman" w:cs="Times New Roman"/>
      <w:sz w:val="24"/>
      <w:szCs w:val="24"/>
      <w:lang w:val="de-DE" w:eastAsia="de-DE"/>
    </w:rPr>
  </w:style>
  <w:style w:type="character" w:customStyle="1" w:styleId="NichtaufgelsteErwhnung1">
    <w:name w:val="Nicht aufgelöste Erwähnung1"/>
    <w:basedOn w:val="Absatz-Standardschriftart"/>
    <w:uiPriority w:val="99"/>
    <w:semiHidden/>
    <w:unhideWhenUsed/>
    <w:rsid w:val="00260150"/>
    <w:rPr>
      <w:color w:val="605E5C"/>
      <w:shd w:val="clear" w:color="auto" w:fill="E1DFDD"/>
    </w:rPr>
  </w:style>
  <w:style w:type="character" w:styleId="BesuchterLink">
    <w:name w:val="FollowedHyperlink"/>
    <w:basedOn w:val="Absatz-Standardschriftart"/>
    <w:uiPriority w:val="99"/>
    <w:semiHidden/>
    <w:unhideWhenUsed/>
    <w:rsid w:val="00260150"/>
    <w:rPr>
      <w:color w:val="954F72" w:themeColor="followedHyperlink"/>
      <w:u w:val="single"/>
    </w:rPr>
  </w:style>
  <w:style w:type="paragraph" w:styleId="Beschriftung">
    <w:name w:val="caption"/>
    <w:basedOn w:val="Standard"/>
    <w:next w:val="Standard"/>
    <w:uiPriority w:val="35"/>
    <w:unhideWhenUsed/>
    <w:qFormat/>
    <w:rsid w:val="002C6041"/>
    <w:pPr>
      <w:spacing w:after="200"/>
    </w:pPr>
    <w:rPr>
      <w:i/>
      <w:iCs/>
      <w:color w:val="44546A" w:themeColor="text2"/>
      <w:sz w:val="18"/>
      <w:szCs w:val="18"/>
    </w:rPr>
  </w:style>
  <w:style w:type="paragraph" w:styleId="Listenabsatz">
    <w:name w:val="List Paragraph"/>
    <w:basedOn w:val="Standard"/>
    <w:uiPriority w:val="34"/>
    <w:qFormat/>
    <w:rsid w:val="003628CA"/>
    <w:pPr>
      <w:ind w:left="720"/>
      <w:contextualSpacing/>
    </w:pPr>
  </w:style>
  <w:style w:type="character" w:customStyle="1" w:styleId="berschrift5Zchn">
    <w:name w:val="Überschrift 5 Zchn"/>
    <w:basedOn w:val="Absatz-Standardschriftart"/>
    <w:link w:val="berschrift5"/>
    <w:uiPriority w:val="9"/>
    <w:rsid w:val="00C50C73"/>
    <w:rPr>
      <w:rFonts w:asciiTheme="majorHAnsi" w:eastAsiaTheme="majorEastAsia" w:hAnsiTheme="majorHAnsi" w:cstheme="majorBidi"/>
      <w:b/>
      <w:bCs/>
      <w:color w:val="2E74B5" w:themeColor="accent1" w:themeShade="BF"/>
    </w:rPr>
  </w:style>
  <w:style w:type="character" w:customStyle="1" w:styleId="berschrift6Zchn">
    <w:name w:val="Überschrift 6 Zchn"/>
    <w:basedOn w:val="Absatz-Standardschriftart"/>
    <w:link w:val="berschrift6"/>
    <w:uiPriority w:val="9"/>
    <w:rsid w:val="00C50C73"/>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48217">
      <w:bodyDiv w:val="1"/>
      <w:marLeft w:val="0"/>
      <w:marRight w:val="0"/>
      <w:marTop w:val="0"/>
      <w:marBottom w:val="0"/>
      <w:divBdr>
        <w:top w:val="none" w:sz="0" w:space="0" w:color="auto"/>
        <w:left w:val="none" w:sz="0" w:space="0" w:color="auto"/>
        <w:bottom w:val="none" w:sz="0" w:space="0" w:color="auto"/>
        <w:right w:val="none" w:sz="0" w:space="0" w:color="auto"/>
      </w:divBdr>
    </w:div>
    <w:div w:id="66265355">
      <w:bodyDiv w:val="1"/>
      <w:marLeft w:val="0"/>
      <w:marRight w:val="0"/>
      <w:marTop w:val="0"/>
      <w:marBottom w:val="0"/>
      <w:divBdr>
        <w:top w:val="none" w:sz="0" w:space="0" w:color="auto"/>
        <w:left w:val="none" w:sz="0" w:space="0" w:color="auto"/>
        <w:bottom w:val="none" w:sz="0" w:space="0" w:color="auto"/>
        <w:right w:val="none" w:sz="0" w:space="0" w:color="auto"/>
      </w:divBdr>
    </w:div>
    <w:div w:id="74741445">
      <w:bodyDiv w:val="1"/>
      <w:marLeft w:val="0"/>
      <w:marRight w:val="0"/>
      <w:marTop w:val="0"/>
      <w:marBottom w:val="0"/>
      <w:divBdr>
        <w:top w:val="none" w:sz="0" w:space="0" w:color="auto"/>
        <w:left w:val="none" w:sz="0" w:space="0" w:color="auto"/>
        <w:bottom w:val="none" w:sz="0" w:space="0" w:color="auto"/>
        <w:right w:val="none" w:sz="0" w:space="0" w:color="auto"/>
      </w:divBdr>
    </w:div>
    <w:div w:id="205728621">
      <w:bodyDiv w:val="1"/>
      <w:marLeft w:val="0"/>
      <w:marRight w:val="0"/>
      <w:marTop w:val="0"/>
      <w:marBottom w:val="0"/>
      <w:divBdr>
        <w:top w:val="none" w:sz="0" w:space="0" w:color="auto"/>
        <w:left w:val="none" w:sz="0" w:space="0" w:color="auto"/>
        <w:bottom w:val="none" w:sz="0" w:space="0" w:color="auto"/>
        <w:right w:val="none" w:sz="0" w:space="0" w:color="auto"/>
      </w:divBdr>
    </w:div>
    <w:div w:id="222065948">
      <w:bodyDiv w:val="1"/>
      <w:marLeft w:val="0"/>
      <w:marRight w:val="0"/>
      <w:marTop w:val="0"/>
      <w:marBottom w:val="0"/>
      <w:divBdr>
        <w:top w:val="none" w:sz="0" w:space="0" w:color="auto"/>
        <w:left w:val="none" w:sz="0" w:space="0" w:color="auto"/>
        <w:bottom w:val="none" w:sz="0" w:space="0" w:color="auto"/>
        <w:right w:val="none" w:sz="0" w:space="0" w:color="auto"/>
      </w:divBdr>
    </w:div>
    <w:div w:id="238175011">
      <w:bodyDiv w:val="1"/>
      <w:marLeft w:val="0"/>
      <w:marRight w:val="0"/>
      <w:marTop w:val="0"/>
      <w:marBottom w:val="0"/>
      <w:divBdr>
        <w:top w:val="none" w:sz="0" w:space="0" w:color="auto"/>
        <w:left w:val="none" w:sz="0" w:space="0" w:color="auto"/>
        <w:bottom w:val="none" w:sz="0" w:space="0" w:color="auto"/>
        <w:right w:val="none" w:sz="0" w:space="0" w:color="auto"/>
      </w:divBdr>
    </w:div>
    <w:div w:id="249583670">
      <w:bodyDiv w:val="1"/>
      <w:marLeft w:val="0"/>
      <w:marRight w:val="0"/>
      <w:marTop w:val="0"/>
      <w:marBottom w:val="0"/>
      <w:divBdr>
        <w:top w:val="none" w:sz="0" w:space="0" w:color="auto"/>
        <w:left w:val="none" w:sz="0" w:space="0" w:color="auto"/>
        <w:bottom w:val="none" w:sz="0" w:space="0" w:color="auto"/>
        <w:right w:val="none" w:sz="0" w:space="0" w:color="auto"/>
      </w:divBdr>
    </w:div>
    <w:div w:id="271938681">
      <w:bodyDiv w:val="1"/>
      <w:marLeft w:val="0"/>
      <w:marRight w:val="0"/>
      <w:marTop w:val="0"/>
      <w:marBottom w:val="0"/>
      <w:divBdr>
        <w:top w:val="none" w:sz="0" w:space="0" w:color="auto"/>
        <w:left w:val="none" w:sz="0" w:space="0" w:color="auto"/>
        <w:bottom w:val="none" w:sz="0" w:space="0" w:color="auto"/>
        <w:right w:val="none" w:sz="0" w:space="0" w:color="auto"/>
      </w:divBdr>
    </w:div>
    <w:div w:id="338774369">
      <w:bodyDiv w:val="1"/>
      <w:marLeft w:val="0"/>
      <w:marRight w:val="0"/>
      <w:marTop w:val="0"/>
      <w:marBottom w:val="0"/>
      <w:divBdr>
        <w:top w:val="none" w:sz="0" w:space="0" w:color="auto"/>
        <w:left w:val="none" w:sz="0" w:space="0" w:color="auto"/>
        <w:bottom w:val="none" w:sz="0" w:space="0" w:color="auto"/>
        <w:right w:val="none" w:sz="0" w:space="0" w:color="auto"/>
      </w:divBdr>
    </w:div>
    <w:div w:id="447892703">
      <w:bodyDiv w:val="1"/>
      <w:marLeft w:val="0"/>
      <w:marRight w:val="0"/>
      <w:marTop w:val="0"/>
      <w:marBottom w:val="0"/>
      <w:divBdr>
        <w:top w:val="none" w:sz="0" w:space="0" w:color="auto"/>
        <w:left w:val="none" w:sz="0" w:space="0" w:color="auto"/>
        <w:bottom w:val="none" w:sz="0" w:space="0" w:color="auto"/>
        <w:right w:val="none" w:sz="0" w:space="0" w:color="auto"/>
      </w:divBdr>
    </w:div>
    <w:div w:id="468985957">
      <w:bodyDiv w:val="1"/>
      <w:marLeft w:val="0"/>
      <w:marRight w:val="0"/>
      <w:marTop w:val="0"/>
      <w:marBottom w:val="0"/>
      <w:divBdr>
        <w:top w:val="none" w:sz="0" w:space="0" w:color="auto"/>
        <w:left w:val="none" w:sz="0" w:space="0" w:color="auto"/>
        <w:bottom w:val="none" w:sz="0" w:space="0" w:color="auto"/>
        <w:right w:val="none" w:sz="0" w:space="0" w:color="auto"/>
      </w:divBdr>
    </w:div>
    <w:div w:id="564144097">
      <w:bodyDiv w:val="1"/>
      <w:marLeft w:val="0"/>
      <w:marRight w:val="0"/>
      <w:marTop w:val="0"/>
      <w:marBottom w:val="0"/>
      <w:divBdr>
        <w:top w:val="none" w:sz="0" w:space="0" w:color="auto"/>
        <w:left w:val="none" w:sz="0" w:space="0" w:color="auto"/>
        <w:bottom w:val="none" w:sz="0" w:space="0" w:color="auto"/>
        <w:right w:val="none" w:sz="0" w:space="0" w:color="auto"/>
      </w:divBdr>
    </w:div>
    <w:div w:id="582835327">
      <w:bodyDiv w:val="1"/>
      <w:marLeft w:val="0"/>
      <w:marRight w:val="0"/>
      <w:marTop w:val="0"/>
      <w:marBottom w:val="0"/>
      <w:divBdr>
        <w:top w:val="none" w:sz="0" w:space="0" w:color="auto"/>
        <w:left w:val="none" w:sz="0" w:space="0" w:color="auto"/>
        <w:bottom w:val="none" w:sz="0" w:space="0" w:color="auto"/>
        <w:right w:val="none" w:sz="0" w:space="0" w:color="auto"/>
      </w:divBdr>
    </w:div>
    <w:div w:id="597368546">
      <w:bodyDiv w:val="1"/>
      <w:marLeft w:val="0"/>
      <w:marRight w:val="0"/>
      <w:marTop w:val="0"/>
      <w:marBottom w:val="0"/>
      <w:divBdr>
        <w:top w:val="none" w:sz="0" w:space="0" w:color="auto"/>
        <w:left w:val="none" w:sz="0" w:space="0" w:color="auto"/>
        <w:bottom w:val="none" w:sz="0" w:space="0" w:color="auto"/>
        <w:right w:val="none" w:sz="0" w:space="0" w:color="auto"/>
      </w:divBdr>
    </w:div>
    <w:div w:id="630676009">
      <w:bodyDiv w:val="1"/>
      <w:marLeft w:val="0"/>
      <w:marRight w:val="0"/>
      <w:marTop w:val="0"/>
      <w:marBottom w:val="0"/>
      <w:divBdr>
        <w:top w:val="none" w:sz="0" w:space="0" w:color="auto"/>
        <w:left w:val="none" w:sz="0" w:space="0" w:color="auto"/>
        <w:bottom w:val="none" w:sz="0" w:space="0" w:color="auto"/>
        <w:right w:val="none" w:sz="0" w:space="0" w:color="auto"/>
      </w:divBdr>
    </w:div>
    <w:div w:id="686105735">
      <w:bodyDiv w:val="1"/>
      <w:marLeft w:val="0"/>
      <w:marRight w:val="0"/>
      <w:marTop w:val="0"/>
      <w:marBottom w:val="0"/>
      <w:divBdr>
        <w:top w:val="none" w:sz="0" w:space="0" w:color="auto"/>
        <w:left w:val="none" w:sz="0" w:space="0" w:color="auto"/>
        <w:bottom w:val="none" w:sz="0" w:space="0" w:color="auto"/>
        <w:right w:val="none" w:sz="0" w:space="0" w:color="auto"/>
      </w:divBdr>
    </w:div>
    <w:div w:id="750929174">
      <w:bodyDiv w:val="1"/>
      <w:marLeft w:val="0"/>
      <w:marRight w:val="0"/>
      <w:marTop w:val="0"/>
      <w:marBottom w:val="0"/>
      <w:divBdr>
        <w:top w:val="none" w:sz="0" w:space="0" w:color="auto"/>
        <w:left w:val="none" w:sz="0" w:space="0" w:color="auto"/>
        <w:bottom w:val="none" w:sz="0" w:space="0" w:color="auto"/>
        <w:right w:val="none" w:sz="0" w:space="0" w:color="auto"/>
      </w:divBdr>
    </w:div>
    <w:div w:id="800346855">
      <w:bodyDiv w:val="1"/>
      <w:marLeft w:val="0"/>
      <w:marRight w:val="0"/>
      <w:marTop w:val="0"/>
      <w:marBottom w:val="0"/>
      <w:divBdr>
        <w:top w:val="none" w:sz="0" w:space="0" w:color="auto"/>
        <w:left w:val="none" w:sz="0" w:space="0" w:color="auto"/>
        <w:bottom w:val="none" w:sz="0" w:space="0" w:color="auto"/>
        <w:right w:val="none" w:sz="0" w:space="0" w:color="auto"/>
      </w:divBdr>
    </w:div>
    <w:div w:id="860363683">
      <w:bodyDiv w:val="1"/>
      <w:marLeft w:val="0"/>
      <w:marRight w:val="0"/>
      <w:marTop w:val="0"/>
      <w:marBottom w:val="0"/>
      <w:divBdr>
        <w:top w:val="none" w:sz="0" w:space="0" w:color="auto"/>
        <w:left w:val="none" w:sz="0" w:space="0" w:color="auto"/>
        <w:bottom w:val="none" w:sz="0" w:space="0" w:color="auto"/>
        <w:right w:val="none" w:sz="0" w:space="0" w:color="auto"/>
      </w:divBdr>
    </w:div>
    <w:div w:id="980354725">
      <w:bodyDiv w:val="1"/>
      <w:marLeft w:val="0"/>
      <w:marRight w:val="0"/>
      <w:marTop w:val="0"/>
      <w:marBottom w:val="0"/>
      <w:divBdr>
        <w:top w:val="none" w:sz="0" w:space="0" w:color="auto"/>
        <w:left w:val="none" w:sz="0" w:space="0" w:color="auto"/>
        <w:bottom w:val="none" w:sz="0" w:space="0" w:color="auto"/>
        <w:right w:val="none" w:sz="0" w:space="0" w:color="auto"/>
      </w:divBdr>
    </w:div>
    <w:div w:id="1019237822">
      <w:bodyDiv w:val="1"/>
      <w:marLeft w:val="0"/>
      <w:marRight w:val="0"/>
      <w:marTop w:val="0"/>
      <w:marBottom w:val="0"/>
      <w:divBdr>
        <w:top w:val="none" w:sz="0" w:space="0" w:color="auto"/>
        <w:left w:val="none" w:sz="0" w:space="0" w:color="auto"/>
        <w:bottom w:val="none" w:sz="0" w:space="0" w:color="auto"/>
        <w:right w:val="none" w:sz="0" w:space="0" w:color="auto"/>
      </w:divBdr>
    </w:div>
    <w:div w:id="1040587344">
      <w:bodyDiv w:val="1"/>
      <w:marLeft w:val="0"/>
      <w:marRight w:val="0"/>
      <w:marTop w:val="0"/>
      <w:marBottom w:val="0"/>
      <w:divBdr>
        <w:top w:val="none" w:sz="0" w:space="0" w:color="auto"/>
        <w:left w:val="none" w:sz="0" w:space="0" w:color="auto"/>
        <w:bottom w:val="none" w:sz="0" w:space="0" w:color="auto"/>
        <w:right w:val="none" w:sz="0" w:space="0" w:color="auto"/>
      </w:divBdr>
    </w:div>
    <w:div w:id="1072777787">
      <w:bodyDiv w:val="1"/>
      <w:marLeft w:val="0"/>
      <w:marRight w:val="0"/>
      <w:marTop w:val="0"/>
      <w:marBottom w:val="0"/>
      <w:divBdr>
        <w:top w:val="none" w:sz="0" w:space="0" w:color="auto"/>
        <w:left w:val="none" w:sz="0" w:space="0" w:color="auto"/>
        <w:bottom w:val="none" w:sz="0" w:space="0" w:color="auto"/>
        <w:right w:val="none" w:sz="0" w:space="0" w:color="auto"/>
      </w:divBdr>
    </w:div>
    <w:div w:id="1196843964">
      <w:bodyDiv w:val="1"/>
      <w:marLeft w:val="0"/>
      <w:marRight w:val="0"/>
      <w:marTop w:val="0"/>
      <w:marBottom w:val="0"/>
      <w:divBdr>
        <w:top w:val="none" w:sz="0" w:space="0" w:color="auto"/>
        <w:left w:val="none" w:sz="0" w:space="0" w:color="auto"/>
        <w:bottom w:val="none" w:sz="0" w:space="0" w:color="auto"/>
        <w:right w:val="none" w:sz="0" w:space="0" w:color="auto"/>
      </w:divBdr>
    </w:div>
    <w:div w:id="1234311282">
      <w:bodyDiv w:val="1"/>
      <w:marLeft w:val="0"/>
      <w:marRight w:val="0"/>
      <w:marTop w:val="0"/>
      <w:marBottom w:val="0"/>
      <w:divBdr>
        <w:top w:val="none" w:sz="0" w:space="0" w:color="auto"/>
        <w:left w:val="none" w:sz="0" w:space="0" w:color="auto"/>
        <w:bottom w:val="none" w:sz="0" w:space="0" w:color="auto"/>
        <w:right w:val="none" w:sz="0" w:space="0" w:color="auto"/>
      </w:divBdr>
    </w:div>
    <w:div w:id="1255364199">
      <w:bodyDiv w:val="1"/>
      <w:marLeft w:val="0"/>
      <w:marRight w:val="0"/>
      <w:marTop w:val="0"/>
      <w:marBottom w:val="0"/>
      <w:divBdr>
        <w:top w:val="none" w:sz="0" w:space="0" w:color="auto"/>
        <w:left w:val="none" w:sz="0" w:space="0" w:color="auto"/>
        <w:bottom w:val="none" w:sz="0" w:space="0" w:color="auto"/>
        <w:right w:val="none" w:sz="0" w:space="0" w:color="auto"/>
      </w:divBdr>
    </w:div>
    <w:div w:id="1288506888">
      <w:bodyDiv w:val="1"/>
      <w:marLeft w:val="0"/>
      <w:marRight w:val="0"/>
      <w:marTop w:val="0"/>
      <w:marBottom w:val="0"/>
      <w:divBdr>
        <w:top w:val="none" w:sz="0" w:space="0" w:color="auto"/>
        <w:left w:val="none" w:sz="0" w:space="0" w:color="auto"/>
        <w:bottom w:val="none" w:sz="0" w:space="0" w:color="auto"/>
        <w:right w:val="none" w:sz="0" w:space="0" w:color="auto"/>
      </w:divBdr>
    </w:div>
    <w:div w:id="1322124993">
      <w:bodyDiv w:val="1"/>
      <w:marLeft w:val="0"/>
      <w:marRight w:val="0"/>
      <w:marTop w:val="0"/>
      <w:marBottom w:val="0"/>
      <w:divBdr>
        <w:top w:val="none" w:sz="0" w:space="0" w:color="auto"/>
        <w:left w:val="none" w:sz="0" w:space="0" w:color="auto"/>
        <w:bottom w:val="none" w:sz="0" w:space="0" w:color="auto"/>
        <w:right w:val="none" w:sz="0" w:space="0" w:color="auto"/>
      </w:divBdr>
    </w:div>
    <w:div w:id="1369405623">
      <w:bodyDiv w:val="1"/>
      <w:marLeft w:val="0"/>
      <w:marRight w:val="0"/>
      <w:marTop w:val="0"/>
      <w:marBottom w:val="0"/>
      <w:divBdr>
        <w:top w:val="none" w:sz="0" w:space="0" w:color="auto"/>
        <w:left w:val="none" w:sz="0" w:space="0" w:color="auto"/>
        <w:bottom w:val="none" w:sz="0" w:space="0" w:color="auto"/>
        <w:right w:val="none" w:sz="0" w:space="0" w:color="auto"/>
      </w:divBdr>
    </w:div>
    <w:div w:id="1463646928">
      <w:bodyDiv w:val="1"/>
      <w:marLeft w:val="0"/>
      <w:marRight w:val="0"/>
      <w:marTop w:val="0"/>
      <w:marBottom w:val="0"/>
      <w:divBdr>
        <w:top w:val="none" w:sz="0" w:space="0" w:color="auto"/>
        <w:left w:val="none" w:sz="0" w:space="0" w:color="auto"/>
        <w:bottom w:val="none" w:sz="0" w:space="0" w:color="auto"/>
        <w:right w:val="none" w:sz="0" w:space="0" w:color="auto"/>
      </w:divBdr>
    </w:div>
    <w:div w:id="1775634633">
      <w:bodyDiv w:val="1"/>
      <w:marLeft w:val="0"/>
      <w:marRight w:val="0"/>
      <w:marTop w:val="0"/>
      <w:marBottom w:val="0"/>
      <w:divBdr>
        <w:top w:val="none" w:sz="0" w:space="0" w:color="auto"/>
        <w:left w:val="none" w:sz="0" w:space="0" w:color="auto"/>
        <w:bottom w:val="none" w:sz="0" w:space="0" w:color="auto"/>
        <w:right w:val="none" w:sz="0" w:space="0" w:color="auto"/>
      </w:divBdr>
    </w:div>
    <w:div w:id="1845585755">
      <w:bodyDiv w:val="1"/>
      <w:marLeft w:val="0"/>
      <w:marRight w:val="0"/>
      <w:marTop w:val="0"/>
      <w:marBottom w:val="0"/>
      <w:divBdr>
        <w:top w:val="none" w:sz="0" w:space="0" w:color="auto"/>
        <w:left w:val="none" w:sz="0" w:space="0" w:color="auto"/>
        <w:bottom w:val="none" w:sz="0" w:space="0" w:color="auto"/>
        <w:right w:val="none" w:sz="0" w:space="0" w:color="auto"/>
      </w:divBdr>
    </w:div>
    <w:div w:id="1857453556">
      <w:bodyDiv w:val="1"/>
      <w:marLeft w:val="0"/>
      <w:marRight w:val="0"/>
      <w:marTop w:val="0"/>
      <w:marBottom w:val="0"/>
      <w:divBdr>
        <w:top w:val="none" w:sz="0" w:space="0" w:color="auto"/>
        <w:left w:val="none" w:sz="0" w:space="0" w:color="auto"/>
        <w:bottom w:val="none" w:sz="0" w:space="0" w:color="auto"/>
        <w:right w:val="none" w:sz="0" w:space="0" w:color="auto"/>
      </w:divBdr>
    </w:div>
    <w:div w:id="1859198558">
      <w:bodyDiv w:val="1"/>
      <w:marLeft w:val="0"/>
      <w:marRight w:val="0"/>
      <w:marTop w:val="0"/>
      <w:marBottom w:val="0"/>
      <w:divBdr>
        <w:top w:val="none" w:sz="0" w:space="0" w:color="auto"/>
        <w:left w:val="none" w:sz="0" w:space="0" w:color="auto"/>
        <w:bottom w:val="none" w:sz="0" w:space="0" w:color="auto"/>
        <w:right w:val="none" w:sz="0" w:space="0" w:color="auto"/>
      </w:divBdr>
    </w:div>
    <w:div w:id="1957910957">
      <w:bodyDiv w:val="1"/>
      <w:marLeft w:val="0"/>
      <w:marRight w:val="0"/>
      <w:marTop w:val="0"/>
      <w:marBottom w:val="0"/>
      <w:divBdr>
        <w:top w:val="none" w:sz="0" w:space="0" w:color="auto"/>
        <w:left w:val="none" w:sz="0" w:space="0" w:color="auto"/>
        <w:bottom w:val="none" w:sz="0" w:space="0" w:color="auto"/>
        <w:right w:val="none" w:sz="0" w:space="0" w:color="auto"/>
      </w:divBdr>
    </w:div>
    <w:div w:id="203935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ninjamock.com/s/LTMWMF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Temporary%20Internet%20Files\Content.IE5\JNH9V330\2015_PM_Handbuch.dotm" TargetMode="External"/></Relationships>
</file>

<file path=word/theme/theme1.xml><?xml version="1.0" encoding="utf-8"?>
<a:theme xmlns:a="http://schemas.openxmlformats.org/drawingml/2006/main" name="Larissa-Design">
  <a:themeElements>
    <a:clrScheme name="Custom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AEABAB"/>
      </a:accent6>
      <a:hlink>
        <a:srgbClr val="0563C1"/>
      </a:hlink>
      <a:folHlink>
        <a:srgbClr val="954F72"/>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186EE3A7-91B4-463D-817B-F61C2747C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2015_PM_Handbuch.dotm</Template>
  <TotalTime>0</TotalTime>
  <Pages>1</Pages>
  <Words>889</Words>
  <Characters>5604</Characters>
  <Application>Microsoft Office Word</Application>
  <DocSecurity>0</DocSecurity>
  <Lines>46</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Projekttitel</vt:lpstr>
      <vt:lpstr>Projekttitel</vt:lpstr>
    </vt:vector>
  </TitlesOfParts>
  <Company>FH JOANNEUM Gesellschaft mbH</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Projekttitel</dc:title>
  <dc:creator>Haas Stefan</dc:creator>
  <cp:lastModifiedBy>Mathias</cp:lastModifiedBy>
  <cp:revision>406</cp:revision>
  <cp:lastPrinted>2019-12-18T12:02:00Z</cp:lastPrinted>
  <dcterms:created xsi:type="dcterms:W3CDTF">2015-04-22T11:36:00Z</dcterms:created>
  <dcterms:modified xsi:type="dcterms:W3CDTF">2019-12-18T12:02:00Z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nummer">
    <vt:lpwstr>PIE.XX.XXX</vt:lpwstr>
  </property>
  <property fmtid="{D5CDD505-2E9C-101B-9397-08002B2CF9AE}" pid="3" name="Version">
    <vt:lpwstr>0.0</vt:lpwstr>
  </property>
  <property fmtid="{D5CDD505-2E9C-101B-9397-08002B2CF9AE}" pid="4" name="Datum">
    <vt:lpwstr>X.XXX 2008</vt:lpwstr>
  </property>
  <property fmtid="{D5CDD505-2E9C-101B-9397-08002B2CF9AE}" pid="5" name="Projektleiter">
    <vt:lpwstr>Huber</vt:lpwstr>
  </property>
</Properties>
</file>