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End w:id="0"/>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48512"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 xml:space="preserve">Paul </w:t>
                            </w:r>
                            <w:proofErr w:type="spellStart"/>
                            <w:r w:rsidRPr="00BC71AF">
                              <w:rPr>
                                <w:color w:val="00AFCB"/>
                              </w:rPr>
                              <w:t>Götzinger</w:t>
                            </w:r>
                            <w:proofErr w:type="spellEnd"/>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 xml:space="preserve">Paul </w:t>
                      </w:r>
                      <w:proofErr w:type="spellStart"/>
                      <w:r w:rsidRPr="00BC71AF">
                        <w:rPr>
                          <w:color w:val="00AFCB"/>
                        </w:rPr>
                        <w:t>Götzinger</w:t>
                      </w:r>
                      <w:proofErr w:type="spellEnd"/>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1777DB8F" w:rsidR="00465E14" w:rsidRDefault="00D272D6" w:rsidP="00FC0A61">
            <w:pPr>
              <w:pStyle w:val="TabellenText"/>
              <w:jc w:val="center"/>
            </w:pPr>
            <w:r>
              <w:t>15</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xml:space="preserve">, T. Egger, P. </w:t>
            </w:r>
            <w:proofErr w:type="spellStart"/>
            <w:r w:rsidR="005C6700">
              <w:t>Götzinger</w:t>
            </w:r>
            <w:proofErr w:type="spellEnd"/>
            <w:r w:rsidR="005C6700">
              <w:t>,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45072A6D" w14:textId="1F55FB0F" w:rsidR="00135924"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7598797" w:history="1">
        <w:r w:rsidR="00135924" w:rsidRPr="005E2A45">
          <w:rPr>
            <w:rStyle w:val="Hyperlink"/>
            <w:noProof/>
          </w:rPr>
          <w:t>1</w:t>
        </w:r>
        <w:r w:rsidR="00135924">
          <w:rPr>
            <w:rFonts w:asciiTheme="minorHAnsi" w:eastAsiaTheme="minorEastAsia" w:hAnsiTheme="minorHAnsi"/>
            <w:b w:val="0"/>
            <w:noProof/>
            <w:color w:val="auto"/>
            <w:sz w:val="22"/>
            <w:lang w:val="de-DE" w:eastAsia="de-DE"/>
          </w:rPr>
          <w:tab/>
        </w:r>
        <w:r w:rsidR="00135924" w:rsidRPr="005E2A45">
          <w:rPr>
            <w:rStyle w:val="Hyperlink"/>
            <w:noProof/>
          </w:rPr>
          <w:t>Allgemeines</w:t>
        </w:r>
        <w:r w:rsidR="00135924">
          <w:rPr>
            <w:noProof/>
            <w:webHidden/>
          </w:rPr>
          <w:tab/>
        </w:r>
        <w:r w:rsidR="00135924">
          <w:rPr>
            <w:noProof/>
            <w:webHidden/>
          </w:rPr>
          <w:fldChar w:fldCharType="begin"/>
        </w:r>
        <w:r w:rsidR="00135924">
          <w:rPr>
            <w:noProof/>
            <w:webHidden/>
          </w:rPr>
          <w:instrText xml:space="preserve"> PAGEREF _Toc27598797 \h </w:instrText>
        </w:r>
        <w:r w:rsidR="00135924">
          <w:rPr>
            <w:noProof/>
            <w:webHidden/>
          </w:rPr>
        </w:r>
        <w:r w:rsidR="00135924">
          <w:rPr>
            <w:noProof/>
            <w:webHidden/>
          </w:rPr>
          <w:fldChar w:fldCharType="separate"/>
        </w:r>
        <w:r w:rsidR="00135924">
          <w:rPr>
            <w:noProof/>
            <w:webHidden/>
          </w:rPr>
          <w:t>4</w:t>
        </w:r>
        <w:r w:rsidR="00135924">
          <w:rPr>
            <w:noProof/>
            <w:webHidden/>
          </w:rPr>
          <w:fldChar w:fldCharType="end"/>
        </w:r>
      </w:hyperlink>
    </w:p>
    <w:p w14:paraId="3EF383B8" w14:textId="22FAAEC2" w:rsidR="00135924" w:rsidRDefault="00135924">
      <w:pPr>
        <w:pStyle w:val="Verzeichnis1"/>
        <w:rPr>
          <w:rFonts w:asciiTheme="minorHAnsi" w:eastAsiaTheme="minorEastAsia" w:hAnsiTheme="minorHAnsi"/>
          <w:b w:val="0"/>
          <w:noProof/>
          <w:color w:val="auto"/>
          <w:sz w:val="22"/>
          <w:lang w:val="de-DE" w:eastAsia="de-DE"/>
        </w:rPr>
      </w:pPr>
      <w:hyperlink w:anchor="_Toc27598798" w:history="1">
        <w:r w:rsidRPr="005E2A45">
          <w:rPr>
            <w:rStyle w:val="Hyperlink"/>
            <w:noProof/>
          </w:rPr>
          <w:t>2</w:t>
        </w:r>
        <w:r>
          <w:rPr>
            <w:rFonts w:asciiTheme="minorHAnsi" w:eastAsiaTheme="minorEastAsia" w:hAnsiTheme="minorHAnsi"/>
            <w:b w:val="0"/>
            <w:noProof/>
            <w:color w:val="auto"/>
            <w:sz w:val="22"/>
            <w:lang w:val="de-DE" w:eastAsia="de-DE"/>
          </w:rPr>
          <w:tab/>
        </w:r>
        <w:r w:rsidRPr="005E2A45">
          <w:rPr>
            <w:rStyle w:val="Hyperlink"/>
            <w:noProof/>
          </w:rPr>
          <w:t>Vorbedingungen</w:t>
        </w:r>
        <w:r>
          <w:rPr>
            <w:noProof/>
            <w:webHidden/>
          </w:rPr>
          <w:tab/>
        </w:r>
        <w:r>
          <w:rPr>
            <w:noProof/>
            <w:webHidden/>
          </w:rPr>
          <w:fldChar w:fldCharType="begin"/>
        </w:r>
        <w:r>
          <w:rPr>
            <w:noProof/>
            <w:webHidden/>
          </w:rPr>
          <w:instrText xml:space="preserve"> PAGEREF _Toc27598798 \h </w:instrText>
        </w:r>
        <w:r>
          <w:rPr>
            <w:noProof/>
            <w:webHidden/>
          </w:rPr>
        </w:r>
        <w:r>
          <w:rPr>
            <w:noProof/>
            <w:webHidden/>
          </w:rPr>
          <w:fldChar w:fldCharType="separate"/>
        </w:r>
        <w:r>
          <w:rPr>
            <w:noProof/>
            <w:webHidden/>
          </w:rPr>
          <w:t>4</w:t>
        </w:r>
        <w:r>
          <w:rPr>
            <w:noProof/>
            <w:webHidden/>
          </w:rPr>
          <w:fldChar w:fldCharType="end"/>
        </w:r>
      </w:hyperlink>
    </w:p>
    <w:p w14:paraId="1F1107CE" w14:textId="51DFB87A" w:rsidR="00135924" w:rsidRDefault="00135924">
      <w:pPr>
        <w:pStyle w:val="Verzeichnis1"/>
        <w:rPr>
          <w:rFonts w:asciiTheme="minorHAnsi" w:eastAsiaTheme="minorEastAsia" w:hAnsiTheme="minorHAnsi"/>
          <w:b w:val="0"/>
          <w:noProof/>
          <w:color w:val="auto"/>
          <w:sz w:val="22"/>
          <w:lang w:val="de-DE" w:eastAsia="de-DE"/>
        </w:rPr>
      </w:pPr>
      <w:hyperlink w:anchor="_Toc27598799" w:history="1">
        <w:r w:rsidRPr="005E2A45">
          <w:rPr>
            <w:rStyle w:val="Hyperlink"/>
            <w:noProof/>
          </w:rPr>
          <w:t>3</w:t>
        </w:r>
        <w:r>
          <w:rPr>
            <w:rFonts w:asciiTheme="minorHAnsi" w:eastAsiaTheme="minorEastAsia" w:hAnsiTheme="minorHAnsi"/>
            <w:b w:val="0"/>
            <w:noProof/>
            <w:color w:val="auto"/>
            <w:sz w:val="22"/>
            <w:lang w:val="de-DE" w:eastAsia="de-DE"/>
          </w:rPr>
          <w:tab/>
        </w:r>
        <w:r w:rsidRPr="005E2A45">
          <w:rPr>
            <w:rStyle w:val="Hyperlink"/>
            <w:noProof/>
          </w:rPr>
          <w:t>Screens Erstinbetriebnahme</w:t>
        </w:r>
        <w:r>
          <w:rPr>
            <w:noProof/>
            <w:webHidden/>
          </w:rPr>
          <w:tab/>
        </w:r>
        <w:r>
          <w:rPr>
            <w:noProof/>
            <w:webHidden/>
          </w:rPr>
          <w:fldChar w:fldCharType="begin"/>
        </w:r>
        <w:r>
          <w:rPr>
            <w:noProof/>
            <w:webHidden/>
          </w:rPr>
          <w:instrText xml:space="preserve"> PAGEREF _Toc27598799 \h </w:instrText>
        </w:r>
        <w:r>
          <w:rPr>
            <w:noProof/>
            <w:webHidden/>
          </w:rPr>
        </w:r>
        <w:r>
          <w:rPr>
            <w:noProof/>
            <w:webHidden/>
          </w:rPr>
          <w:fldChar w:fldCharType="separate"/>
        </w:r>
        <w:r>
          <w:rPr>
            <w:noProof/>
            <w:webHidden/>
          </w:rPr>
          <w:t>5</w:t>
        </w:r>
        <w:r>
          <w:rPr>
            <w:noProof/>
            <w:webHidden/>
          </w:rPr>
          <w:fldChar w:fldCharType="end"/>
        </w:r>
      </w:hyperlink>
    </w:p>
    <w:p w14:paraId="6B653B21" w14:textId="62F43648" w:rsidR="00135924" w:rsidRDefault="00135924">
      <w:pPr>
        <w:pStyle w:val="Verzeichnis2"/>
        <w:rPr>
          <w:rFonts w:asciiTheme="minorHAnsi" w:eastAsiaTheme="minorEastAsia" w:hAnsiTheme="minorHAnsi"/>
          <w:noProof/>
          <w:color w:val="auto"/>
          <w:sz w:val="22"/>
          <w:lang w:val="de-DE" w:eastAsia="de-DE"/>
        </w:rPr>
      </w:pPr>
      <w:hyperlink w:anchor="_Toc27598800" w:history="1">
        <w:r w:rsidRPr="005E2A45">
          <w:rPr>
            <w:rStyle w:val="Hyperlink"/>
            <w:noProof/>
          </w:rPr>
          <w:t>3.1</w:t>
        </w:r>
        <w:r>
          <w:rPr>
            <w:rFonts w:asciiTheme="minorHAnsi" w:eastAsiaTheme="minorEastAsia" w:hAnsiTheme="minorHAnsi"/>
            <w:noProof/>
            <w:color w:val="auto"/>
            <w:sz w:val="22"/>
            <w:lang w:val="de-DE" w:eastAsia="de-DE"/>
          </w:rPr>
          <w:tab/>
        </w:r>
        <w:r w:rsidRPr="005E2A45">
          <w:rPr>
            <w:rStyle w:val="Hyperlink"/>
            <w:noProof/>
          </w:rPr>
          <w:t>Login Screen</w:t>
        </w:r>
        <w:r>
          <w:rPr>
            <w:noProof/>
            <w:webHidden/>
          </w:rPr>
          <w:tab/>
        </w:r>
        <w:r>
          <w:rPr>
            <w:noProof/>
            <w:webHidden/>
          </w:rPr>
          <w:fldChar w:fldCharType="begin"/>
        </w:r>
        <w:r>
          <w:rPr>
            <w:noProof/>
            <w:webHidden/>
          </w:rPr>
          <w:instrText xml:space="preserve"> PAGEREF _Toc27598800 \h </w:instrText>
        </w:r>
        <w:r>
          <w:rPr>
            <w:noProof/>
            <w:webHidden/>
          </w:rPr>
        </w:r>
        <w:r>
          <w:rPr>
            <w:noProof/>
            <w:webHidden/>
          </w:rPr>
          <w:fldChar w:fldCharType="separate"/>
        </w:r>
        <w:r>
          <w:rPr>
            <w:noProof/>
            <w:webHidden/>
          </w:rPr>
          <w:t>5</w:t>
        </w:r>
        <w:r>
          <w:rPr>
            <w:noProof/>
            <w:webHidden/>
          </w:rPr>
          <w:fldChar w:fldCharType="end"/>
        </w:r>
      </w:hyperlink>
    </w:p>
    <w:p w14:paraId="259A6444" w14:textId="302B5476" w:rsidR="00135924" w:rsidRDefault="00135924">
      <w:pPr>
        <w:pStyle w:val="Verzeichnis2"/>
        <w:rPr>
          <w:rFonts w:asciiTheme="minorHAnsi" w:eastAsiaTheme="minorEastAsia" w:hAnsiTheme="minorHAnsi"/>
          <w:noProof/>
          <w:color w:val="auto"/>
          <w:sz w:val="22"/>
          <w:lang w:val="de-DE" w:eastAsia="de-DE"/>
        </w:rPr>
      </w:pPr>
      <w:hyperlink w:anchor="_Toc27598801" w:history="1">
        <w:r w:rsidRPr="005E2A45">
          <w:rPr>
            <w:rStyle w:val="Hyperlink"/>
            <w:noProof/>
          </w:rPr>
          <w:t>3.2</w:t>
        </w:r>
        <w:r>
          <w:rPr>
            <w:rFonts w:asciiTheme="minorHAnsi" w:eastAsiaTheme="minorEastAsia" w:hAnsiTheme="minorHAnsi"/>
            <w:noProof/>
            <w:color w:val="auto"/>
            <w:sz w:val="22"/>
            <w:lang w:val="de-DE" w:eastAsia="de-DE"/>
          </w:rPr>
          <w:tab/>
        </w:r>
        <w:r w:rsidRPr="005E2A45">
          <w:rPr>
            <w:rStyle w:val="Hyperlink"/>
            <w:noProof/>
          </w:rPr>
          <w:t>Settings Screen</w:t>
        </w:r>
        <w:r>
          <w:rPr>
            <w:noProof/>
            <w:webHidden/>
          </w:rPr>
          <w:tab/>
        </w:r>
        <w:r>
          <w:rPr>
            <w:noProof/>
            <w:webHidden/>
          </w:rPr>
          <w:fldChar w:fldCharType="begin"/>
        </w:r>
        <w:r>
          <w:rPr>
            <w:noProof/>
            <w:webHidden/>
          </w:rPr>
          <w:instrText xml:space="preserve"> PAGEREF _Toc27598801 \h </w:instrText>
        </w:r>
        <w:r>
          <w:rPr>
            <w:noProof/>
            <w:webHidden/>
          </w:rPr>
        </w:r>
        <w:r>
          <w:rPr>
            <w:noProof/>
            <w:webHidden/>
          </w:rPr>
          <w:fldChar w:fldCharType="separate"/>
        </w:r>
        <w:r>
          <w:rPr>
            <w:noProof/>
            <w:webHidden/>
          </w:rPr>
          <w:t>6</w:t>
        </w:r>
        <w:r>
          <w:rPr>
            <w:noProof/>
            <w:webHidden/>
          </w:rPr>
          <w:fldChar w:fldCharType="end"/>
        </w:r>
      </w:hyperlink>
    </w:p>
    <w:p w14:paraId="2F05412C" w14:textId="6E7EDA06" w:rsidR="00135924" w:rsidRDefault="00135924">
      <w:pPr>
        <w:pStyle w:val="Verzeichnis2"/>
        <w:rPr>
          <w:rFonts w:asciiTheme="minorHAnsi" w:eastAsiaTheme="minorEastAsia" w:hAnsiTheme="minorHAnsi"/>
          <w:noProof/>
          <w:color w:val="auto"/>
          <w:sz w:val="22"/>
          <w:lang w:val="de-DE" w:eastAsia="de-DE"/>
        </w:rPr>
      </w:pPr>
      <w:hyperlink w:anchor="_Toc27598802" w:history="1">
        <w:r w:rsidRPr="005E2A45">
          <w:rPr>
            <w:rStyle w:val="Hyperlink"/>
            <w:rFonts w:eastAsia="Times New Roman"/>
            <w:noProof/>
            <w:lang w:val="de-DE" w:eastAsia="de-DE"/>
          </w:rPr>
          <w:t>3.3</w:t>
        </w:r>
        <w:r>
          <w:rPr>
            <w:rFonts w:asciiTheme="minorHAnsi" w:eastAsiaTheme="minorEastAsia" w:hAnsiTheme="minorHAnsi"/>
            <w:noProof/>
            <w:color w:val="auto"/>
            <w:sz w:val="22"/>
            <w:lang w:val="de-DE" w:eastAsia="de-DE"/>
          </w:rPr>
          <w:tab/>
        </w:r>
        <w:r w:rsidRPr="005E2A45">
          <w:rPr>
            <w:rStyle w:val="Hyperlink"/>
            <w:rFonts w:eastAsia="Times New Roman"/>
            <w:noProof/>
            <w:lang w:val="de-DE" w:eastAsia="de-DE"/>
          </w:rPr>
          <w:t>Search Screen</w:t>
        </w:r>
        <w:r>
          <w:rPr>
            <w:noProof/>
            <w:webHidden/>
          </w:rPr>
          <w:tab/>
        </w:r>
        <w:r>
          <w:rPr>
            <w:noProof/>
            <w:webHidden/>
          </w:rPr>
          <w:fldChar w:fldCharType="begin"/>
        </w:r>
        <w:r>
          <w:rPr>
            <w:noProof/>
            <w:webHidden/>
          </w:rPr>
          <w:instrText xml:space="preserve"> PAGEREF _Toc27598802 \h </w:instrText>
        </w:r>
        <w:r>
          <w:rPr>
            <w:noProof/>
            <w:webHidden/>
          </w:rPr>
        </w:r>
        <w:r>
          <w:rPr>
            <w:noProof/>
            <w:webHidden/>
          </w:rPr>
          <w:fldChar w:fldCharType="separate"/>
        </w:r>
        <w:r>
          <w:rPr>
            <w:noProof/>
            <w:webHidden/>
          </w:rPr>
          <w:t>7</w:t>
        </w:r>
        <w:r>
          <w:rPr>
            <w:noProof/>
            <w:webHidden/>
          </w:rPr>
          <w:fldChar w:fldCharType="end"/>
        </w:r>
      </w:hyperlink>
    </w:p>
    <w:p w14:paraId="77A1FEDC" w14:textId="7B3EBC12" w:rsidR="00135924" w:rsidRDefault="00135924">
      <w:pPr>
        <w:pStyle w:val="Verzeichnis2"/>
        <w:rPr>
          <w:rFonts w:asciiTheme="minorHAnsi" w:eastAsiaTheme="minorEastAsia" w:hAnsiTheme="minorHAnsi"/>
          <w:noProof/>
          <w:color w:val="auto"/>
          <w:sz w:val="22"/>
          <w:lang w:val="de-DE" w:eastAsia="de-DE"/>
        </w:rPr>
      </w:pPr>
      <w:hyperlink w:anchor="_Toc27598803" w:history="1">
        <w:r w:rsidRPr="005E2A45">
          <w:rPr>
            <w:rStyle w:val="Hyperlink"/>
            <w:noProof/>
          </w:rPr>
          <w:t>3.4</w:t>
        </w:r>
        <w:r>
          <w:rPr>
            <w:rFonts w:asciiTheme="minorHAnsi" w:eastAsiaTheme="minorEastAsia" w:hAnsiTheme="minorHAnsi"/>
            <w:noProof/>
            <w:color w:val="auto"/>
            <w:sz w:val="22"/>
            <w:lang w:val="de-DE" w:eastAsia="de-DE"/>
          </w:rPr>
          <w:tab/>
        </w:r>
        <w:r w:rsidRPr="005E2A45">
          <w:rPr>
            <w:rStyle w:val="Hyperlink"/>
            <w:noProof/>
          </w:rPr>
          <w:t>Playlist Screen</w:t>
        </w:r>
        <w:r>
          <w:rPr>
            <w:noProof/>
            <w:webHidden/>
          </w:rPr>
          <w:tab/>
        </w:r>
        <w:r>
          <w:rPr>
            <w:noProof/>
            <w:webHidden/>
          </w:rPr>
          <w:fldChar w:fldCharType="begin"/>
        </w:r>
        <w:r>
          <w:rPr>
            <w:noProof/>
            <w:webHidden/>
          </w:rPr>
          <w:instrText xml:space="preserve"> PAGEREF _Toc27598803 \h </w:instrText>
        </w:r>
        <w:r>
          <w:rPr>
            <w:noProof/>
            <w:webHidden/>
          </w:rPr>
        </w:r>
        <w:r>
          <w:rPr>
            <w:noProof/>
            <w:webHidden/>
          </w:rPr>
          <w:fldChar w:fldCharType="separate"/>
        </w:r>
        <w:r>
          <w:rPr>
            <w:noProof/>
            <w:webHidden/>
          </w:rPr>
          <w:t>8</w:t>
        </w:r>
        <w:r>
          <w:rPr>
            <w:noProof/>
            <w:webHidden/>
          </w:rPr>
          <w:fldChar w:fldCharType="end"/>
        </w:r>
      </w:hyperlink>
    </w:p>
    <w:p w14:paraId="1CBB41E0" w14:textId="630BD12F" w:rsidR="00135924" w:rsidRDefault="00135924">
      <w:pPr>
        <w:pStyle w:val="Verzeichnis1"/>
        <w:rPr>
          <w:rFonts w:asciiTheme="minorHAnsi" w:eastAsiaTheme="minorEastAsia" w:hAnsiTheme="minorHAnsi"/>
          <w:b w:val="0"/>
          <w:noProof/>
          <w:color w:val="auto"/>
          <w:sz w:val="22"/>
          <w:lang w:val="de-DE" w:eastAsia="de-DE"/>
        </w:rPr>
      </w:pPr>
      <w:hyperlink w:anchor="_Toc27598804" w:history="1">
        <w:r w:rsidRPr="005E2A45">
          <w:rPr>
            <w:rStyle w:val="Hyperlink"/>
            <w:noProof/>
          </w:rPr>
          <w:t>4</w:t>
        </w:r>
        <w:r>
          <w:rPr>
            <w:rFonts w:asciiTheme="minorHAnsi" w:eastAsiaTheme="minorEastAsia" w:hAnsiTheme="minorHAnsi"/>
            <w:b w:val="0"/>
            <w:noProof/>
            <w:color w:val="auto"/>
            <w:sz w:val="22"/>
            <w:lang w:val="de-DE" w:eastAsia="de-DE"/>
          </w:rPr>
          <w:tab/>
        </w:r>
        <w:r w:rsidRPr="005E2A45">
          <w:rPr>
            <w:rStyle w:val="Hyperlink"/>
            <w:noProof/>
          </w:rPr>
          <w:t>Inbetriebnahme</w:t>
        </w:r>
        <w:r>
          <w:rPr>
            <w:noProof/>
            <w:webHidden/>
          </w:rPr>
          <w:tab/>
        </w:r>
        <w:r>
          <w:rPr>
            <w:noProof/>
            <w:webHidden/>
          </w:rPr>
          <w:fldChar w:fldCharType="begin"/>
        </w:r>
        <w:r>
          <w:rPr>
            <w:noProof/>
            <w:webHidden/>
          </w:rPr>
          <w:instrText xml:space="preserve"> PAGEREF _Toc27598804 \h </w:instrText>
        </w:r>
        <w:r>
          <w:rPr>
            <w:noProof/>
            <w:webHidden/>
          </w:rPr>
        </w:r>
        <w:r>
          <w:rPr>
            <w:noProof/>
            <w:webHidden/>
          </w:rPr>
          <w:fldChar w:fldCharType="separate"/>
        </w:r>
        <w:r>
          <w:rPr>
            <w:noProof/>
            <w:webHidden/>
          </w:rPr>
          <w:t>9</w:t>
        </w:r>
        <w:r>
          <w:rPr>
            <w:noProof/>
            <w:webHidden/>
          </w:rPr>
          <w:fldChar w:fldCharType="end"/>
        </w:r>
      </w:hyperlink>
    </w:p>
    <w:p w14:paraId="56DADCE8" w14:textId="09249BE8" w:rsidR="00135924" w:rsidRDefault="00135924">
      <w:pPr>
        <w:pStyle w:val="Verzeichnis2"/>
        <w:rPr>
          <w:rFonts w:asciiTheme="minorHAnsi" w:eastAsiaTheme="minorEastAsia" w:hAnsiTheme="minorHAnsi"/>
          <w:noProof/>
          <w:color w:val="auto"/>
          <w:sz w:val="22"/>
          <w:lang w:val="de-DE" w:eastAsia="de-DE"/>
        </w:rPr>
      </w:pPr>
      <w:hyperlink w:anchor="_Toc27598805" w:history="1">
        <w:r w:rsidRPr="005E2A45">
          <w:rPr>
            <w:rStyle w:val="Hyperlink"/>
            <w:noProof/>
          </w:rPr>
          <w:t>4.1</w:t>
        </w:r>
        <w:r>
          <w:rPr>
            <w:rFonts w:asciiTheme="minorHAnsi" w:eastAsiaTheme="minorEastAsia" w:hAnsiTheme="minorHAnsi"/>
            <w:noProof/>
            <w:color w:val="auto"/>
            <w:sz w:val="22"/>
            <w:lang w:val="de-DE" w:eastAsia="de-DE"/>
          </w:rPr>
          <w:tab/>
        </w:r>
        <w:r w:rsidRPr="005E2A45">
          <w:rPr>
            <w:rStyle w:val="Hyperlink"/>
            <w:noProof/>
          </w:rPr>
          <w:t>Eingabe der Serverdaten</w:t>
        </w:r>
        <w:r>
          <w:rPr>
            <w:noProof/>
            <w:webHidden/>
          </w:rPr>
          <w:tab/>
        </w:r>
        <w:r>
          <w:rPr>
            <w:noProof/>
            <w:webHidden/>
          </w:rPr>
          <w:fldChar w:fldCharType="begin"/>
        </w:r>
        <w:r>
          <w:rPr>
            <w:noProof/>
            <w:webHidden/>
          </w:rPr>
          <w:instrText xml:space="preserve"> PAGEREF _Toc27598805 \h </w:instrText>
        </w:r>
        <w:r>
          <w:rPr>
            <w:noProof/>
            <w:webHidden/>
          </w:rPr>
        </w:r>
        <w:r>
          <w:rPr>
            <w:noProof/>
            <w:webHidden/>
          </w:rPr>
          <w:fldChar w:fldCharType="separate"/>
        </w:r>
        <w:r>
          <w:rPr>
            <w:noProof/>
            <w:webHidden/>
          </w:rPr>
          <w:t>9</w:t>
        </w:r>
        <w:r>
          <w:rPr>
            <w:noProof/>
            <w:webHidden/>
          </w:rPr>
          <w:fldChar w:fldCharType="end"/>
        </w:r>
      </w:hyperlink>
    </w:p>
    <w:p w14:paraId="25598268" w14:textId="422FC9F5" w:rsidR="00135924" w:rsidRDefault="00135924">
      <w:pPr>
        <w:pStyle w:val="Verzeichnis2"/>
        <w:rPr>
          <w:rFonts w:asciiTheme="minorHAnsi" w:eastAsiaTheme="minorEastAsia" w:hAnsiTheme="minorHAnsi"/>
          <w:noProof/>
          <w:color w:val="auto"/>
          <w:sz w:val="22"/>
          <w:lang w:val="de-DE" w:eastAsia="de-DE"/>
        </w:rPr>
      </w:pPr>
      <w:hyperlink w:anchor="_Toc27598806" w:history="1">
        <w:r w:rsidRPr="005E2A45">
          <w:rPr>
            <w:rStyle w:val="Hyperlink"/>
            <w:noProof/>
          </w:rPr>
          <w:t>4.2</w:t>
        </w:r>
        <w:r>
          <w:rPr>
            <w:rFonts w:asciiTheme="minorHAnsi" w:eastAsiaTheme="minorEastAsia" w:hAnsiTheme="minorHAnsi"/>
            <w:noProof/>
            <w:color w:val="auto"/>
            <w:sz w:val="22"/>
            <w:lang w:val="de-DE" w:eastAsia="de-DE"/>
          </w:rPr>
          <w:tab/>
        </w:r>
        <w:r w:rsidRPr="005E2A45">
          <w:rPr>
            <w:rStyle w:val="Hyperlink"/>
            <w:noProof/>
          </w:rPr>
          <w:t>Playlist Screen</w:t>
        </w:r>
        <w:r>
          <w:rPr>
            <w:noProof/>
            <w:webHidden/>
          </w:rPr>
          <w:tab/>
        </w:r>
        <w:r>
          <w:rPr>
            <w:noProof/>
            <w:webHidden/>
          </w:rPr>
          <w:fldChar w:fldCharType="begin"/>
        </w:r>
        <w:r>
          <w:rPr>
            <w:noProof/>
            <w:webHidden/>
          </w:rPr>
          <w:instrText xml:space="preserve"> PAGEREF _Toc27598806 \h </w:instrText>
        </w:r>
        <w:r>
          <w:rPr>
            <w:noProof/>
            <w:webHidden/>
          </w:rPr>
        </w:r>
        <w:r>
          <w:rPr>
            <w:noProof/>
            <w:webHidden/>
          </w:rPr>
          <w:fldChar w:fldCharType="separate"/>
        </w:r>
        <w:r>
          <w:rPr>
            <w:noProof/>
            <w:webHidden/>
          </w:rPr>
          <w:t>10</w:t>
        </w:r>
        <w:r>
          <w:rPr>
            <w:noProof/>
            <w:webHidden/>
          </w:rPr>
          <w:fldChar w:fldCharType="end"/>
        </w:r>
      </w:hyperlink>
    </w:p>
    <w:p w14:paraId="75EC8640" w14:textId="029D16E2" w:rsidR="00135924" w:rsidRDefault="00135924">
      <w:pPr>
        <w:pStyle w:val="Verzeichnis2"/>
        <w:rPr>
          <w:rFonts w:asciiTheme="minorHAnsi" w:eastAsiaTheme="minorEastAsia" w:hAnsiTheme="minorHAnsi"/>
          <w:noProof/>
          <w:color w:val="auto"/>
          <w:sz w:val="22"/>
          <w:lang w:val="de-DE" w:eastAsia="de-DE"/>
        </w:rPr>
      </w:pPr>
      <w:hyperlink w:anchor="_Toc27598807" w:history="1">
        <w:r w:rsidRPr="005E2A45">
          <w:rPr>
            <w:rStyle w:val="Hyperlink"/>
            <w:noProof/>
          </w:rPr>
          <w:t>4.3</w:t>
        </w:r>
        <w:r>
          <w:rPr>
            <w:rFonts w:asciiTheme="minorHAnsi" w:eastAsiaTheme="minorEastAsia" w:hAnsiTheme="minorHAnsi"/>
            <w:noProof/>
            <w:color w:val="auto"/>
            <w:sz w:val="22"/>
            <w:lang w:val="de-DE" w:eastAsia="de-DE"/>
          </w:rPr>
          <w:tab/>
        </w:r>
        <w:r w:rsidRPr="005E2A45">
          <w:rPr>
            <w:rStyle w:val="Hyperlink"/>
            <w:noProof/>
          </w:rPr>
          <w:t>Search Screen</w:t>
        </w:r>
        <w:r>
          <w:rPr>
            <w:noProof/>
            <w:webHidden/>
          </w:rPr>
          <w:tab/>
        </w:r>
        <w:r>
          <w:rPr>
            <w:noProof/>
            <w:webHidden/>
          </w:rPr>
          <w:fldChar w:fldCharType="begin"/>
        </w:r>
        <w:r>
          <w:rPr>
            <w:noProof/>
            <w:webHidden/>
          </w:rPr>
          <w:instrText xml:space="preserve"> PAGEREF _Toc27598807 \h </w:instrText>
        </w:r>
        <w:r>
          <w:rPr>
            <w:noProof/>
            <w:webHidden/>
          </w:rPr>
        </w:r>
        <w:r>
          <w:rPr>
            <w:noProof/>
            <w:webHidden/>
          </w:rPr>
          <w:fldChar w:fldCharType="separate"/>
        </w:r>
        <w:r>
          <w:rPr>
            <w:noProof/>
            <w:webHidden/>
          </w:rPr>
          <w:t>11</w:t>
        </w:r>
        <w:r>
          <w:rPr>
            <w:noProof/>
            <w:webHidden/>
          </w:rPr>
          <w:fldChar w:fldCharType="end"/>
        </w:r>
      </w:hyperlink>
    </w:p>
    <w:p w14:paraId="0DE7477B" w14:textId="29F8E9E7" w:rsidR="00135924" w:rsidRDefault="00135924">
      <w:pPr>
        <w:pStyle w:val="Verzeichnis2"/>
        <w:rPr>
          <w:rFonts w:asciiTheme="minorHAnsi" w:eastAsiaTheme="minorEastAsia" w:hAnsiTheme="minorHAnsi"/>
          <w:noProof/>
          <w:color w:val="auto"/>
          <w:sz w:val="22"/>
          <w:lang w:val="de-DE" w:eastAsia="de-DE"/>
        </w:rPr>
      </w:pPr>
      <w:hyperlink w:anchor="_Toc27598808" w:history="1">
        <w:r w:rsidRPr="005E2A45">
          <w:rPr>
            <w:rStyle w:val="Hyperlink"/>
            <w:noProof/>
          </w:rPr>
          <w:t>4.4</w:t>
        </w:r>
        <w:r>
          <w:rPr>
            <w:rFonts w:asciiTheme="minorHAnsi" w:eastAsiaTheme="minorEastAsia" w:hAnsiTheme="minorHAnsi"/>
            <w:noProof/>
            <w:color w:val="auto"/>
            <w:sz w:val="22"/>
            <w:lang w:val="de-DE" w:eastAsia="de-DE"/>
          </w:rPr>
          <w:tab/>
        </w:r>
        <w:r w:rsidRPr="005E2A45">
          <w:rPr>
            <w:rStyle w:val="Hyperlink"/>
            <w:noProof/>
          </w:rPr>
          <w:t>Playlist mit hinzugefügtem Track</w:t>
        </w:r>
        <w:r>
          <w:rPr>
            <w:noProof/>
            <w:webHidden/>
          </w:rPr>
          <w:tab/>
        </w:r>
        <w:r>
          <w:rPr>
            <w:noProof/>
            <w:webHidden/>
          </w:rPr>
          <w:fldChar w:fldCharType="begin"/>
        </w:r>
        <w:r>
          <w:rPr>
            <w:noProof/>
            <w:webHidden/>
          </w:rPr>
          <w:instrText xml:space="preserve"> PAGEREF _Toc27598808 \h </w:instrText>
        </w:r>
        <w:r>
          <w:rPr>
            <w:noProof/>
            <w:webHidden/>
          </w:rPr>
        </w:r>
        <w:r>
          <w:rPr>
            <w:noProof/>
            <w:webHidden/>
          </w:rPr>
          <w:fldChar w:fldCharType="separate"/>
        </w:r>
        <w:r>
          <w:rPr>
            <w:noProof/>
            <w:webHidden/>
          </w:rPr>
          <w:t>12</w:t>
        </w:r>
        <w:r>
          <w:rPr>
            <w:noProof/>
            <w:webHidden/>
          </w:rPr>
          <w:fldChar w:fldCharType="end"/>
        </w:r>
      </w:hyperlink>
    </w:p>
    <w:p w14:paraId="7CADE178" w14:textId="6427C526" w:rsidR="00135924" w:rsidRDefault="00135924">
      <w:pPr>
        <w:pStyle w:val="Verzeichnis2"/>
        <w:rPr>
          <w:rFonts w:asciiTheme="minorHAnsi" w:eastAsiaTheme="minorEastAsia" w:hAnsiTheme="minorHAnsi"/>
          <w:noProof/>
          <w:color w:val="auto"/>
          <w:sz w:val="22"/>
          <w:lang w:val="de-DE" w:eastAsia="de-DE"/>
        </w:rPr>
      </w:pPr>
      <w:hyperlink w:anchor="_Toc27598809" w:history="1">
        <w:r w:rsidRPr="005E2A45">
          <w:rPr>
            <w:rStyle w:val="Hyperlink"/>
            <w:noProof/>
          </w:rPr>
          <w:t>4.5</w:t>
        </w:r>
        <w:r>
          <w:rPr>
            <w:rFonts w:asciiTheme="minorHAnsi" w:eastAsiaTheme="minorEastAsia" w:hAnsiTheme="minorHAnsi"/>
            <w:noProof/>
            <w:color w:val="auto"/>
            <w:sz w:val="22"/>
            <w:lang w:val="de-DE" w:eastAsia="de-DE"/>
          </w:rPr>
          <w:tab/>
        </w:r>
        <w:r w:rsidRPr="005E2A45">
          <w:rPr>
            <w:rStyle w:val="Hyperlink"/>
            <w:noProof/>
          </w:rPr>
          <w:t>Settings Screen</w:t>
        </w:r>
        <w:r>
          <w:rPr>
            <w:noProof/>
            <w:webHidden/>
          </w:rPr>
          <w:tab/>
        </w:r>
        <w:r>
          <w:rPr>
            <w:noProof/>
            <w:webHidden/>
          </w:rPr>
          <w:fldChar w:fldCharType="begin"/>
        </w:r>
        <w:r>
          <w:rPr>
            <w:noProof/>
            <w:webHidden/>
          </w:rPr>
          <w:instrText xml:space="preserve"> PAGEREF _Toc27598809 \h </w:instrText>
        </w:r>
        <w:r>
          <w:rPr>
            <w:noProof/>
            <w:webHidden/>
          </w:rPr>
        </w:r>
        <w:r>
          <w:rPr>
            <w:noProof/>
            <w:webHidden/>
          </w:rPr>
          <w:fldChar w:fldCharType="separate"/>
        </w:r>
        <w:r>
          <w:rPr>
            <w:noProof/>
            <w:webHidden/>
          </w:rPr>
          <w:t>13</w:t>
        </w:r>
        <w:r>
          <w:rPr>
            <w:noProof/>
            <w:webHidden/>
          </w:rPr>
          <w:fldChar w:fldCharType="end"/>
        </w:r>
      </w:hyperlink>
    </w:p>
    <w:p w14:paraId="35AFA3BE" w14:textId="2D05B3EE" w:rsidR="00135924" w:rsidRDefault="00135924">
      <w:pPr>
        <w:pStyle w:val="Verzeichnis2"/>
        <w:rPr>
          <w:rFonts w:asciiTheme="minorHAnsi" w:eastAsiaTheme="minorEastAsia" w:hAnsiTheme="minorHAnsi"/>
          <w:noProof/>
          <w:color w:val="auto"/>
          <w:sz w:val="22"/>
          <w:lang w:val="de-DE" w:eastAsia="de-DE"/>
        </w:rPr>
      </w:pPr>
      <w:hyperlink w:anchor="_Toc27598810" w:history="1">
        <w:r w:rsidRPr="005E2A45">
          <w:rPr>
            <w:rStyle w:val="Hyperlink"/>
            <w:noProof/>
          </w:rPr>
          <w:t>4.6</w:t>
        </w:r>
        <w:r>
          <w:rPr>
            <w:rFonts w:asciiTheme="minorHAnsi" w:eastAsiaTheme="minorEastAsia" w:hAnsiTheme="minorHAnsi"/>
            <w:noProof/>
            <w:color w:val="auto"/>
            <w:sz w:val="22"/>
            <w:lang w:val="de-DE" w:eastAsia="de-DE"/>
          </w:rPr>
          <w:tab/>
        </w:r>
        <w:r w:rsidRPr="005E2A45">
          <w:rPr>
            <w:rStyle w:val="Hyperlink"/>
            <w:noProof/>
          </w:rPr>
          <w:t>Verbindungsaufbau zu einem zweiten Server</w:t>
        </w:r>
        <w:r>
          <w:rPr>
            <w:noProof/>
            <w:webHidden/>
          </w:rPr>
          <w:tab/>
        </w:r>
        <w:r>
          <w:rPr>
            <w:noProof/>
            <w:webHidden/>
          </w:rPr>
          <w:fldChar w:fldCharType="begin"/>
        </w:r>
        <w:r>
          <w:rPr>
            <w:noProof/>
            <w:webHidden/>
          </w:rPr>
          <w:instrText xml:space="preserve"> PAGEREF _Toc27598810 \h </w:instrText>
        </w:r>
        <w:r>
          <w:rPr>
            <w:noProof/>
            <w:webHidden/>
          </w:rPr>
        </w:r>
        <w:r>
          <w:rPr>
            <w:noProof/>
            <w:webHidden/>
          </w:rPr>
          <w:fldChar w:fldCharType="separate"/>
        </w:r>
        <w:r>
          <w:rPr>
            <w:noProof/>
            <w:webHidden/>
          </w:rPr>
          <w:t>14</w:t>
        </w:r>
        <w:r>
          <w:rPr>
            <w:noProof/>
            <w:webHidden/>
          </w:rPr>
          <w:fldChar w:fldCharType="end"/>
        </w:r>
      </w:hyperlink>
    </w:p>
    <w:p w14:paraId="2E298046" w14:textId="147A8C2E" w:rsidR="00135924" w:rsidRDefault="00135924">
      <w:pPr>
        <w:pStyle w:val="Verzeichnis2"/>
        <w:rPr>
          <w:rFonts w:asciiTheme="minorHAnsi" w:eastAsiaTheme="minorEastAsia" w:hAnsiTheme="minorHAnsi"/>
          <w:noProof/>
          <w:color w:val="auto"/>
          <w:sz w:val="22"/>
          <w:lang w:val="de-DE" w:eastAsia="de-DE"/>
        </w:rPr>
      </w:pPr>
      <w:hyperlink w:anchor="_Toc27598811" w:history="1">
        <w:r w:rsidRPr="005E2A45">
          <w:rPr>
            <w:rStyle w:val="Hyperlink"/>
            <w:noProof/>
          </w:rPr>
          <w:t>4.7</w:t>
        </w:r>
        <w:r>
          <w:rPr>
            <w:rFonts w:asciiTheme="minorHAnsi" w:eastAsiaTheme="minorEastAsia" w:hAnsiTheme="minorHAnsi"/>
            <w:noProof/>
            <w:color w:val="auto"/>
            <w:sz w:val="22"/>
            <w:lang w:val="de-DE" w:eastAsia="de-DE"/>
          </w:rPr>
          <w:tab/>
        </w:r>
        <w:r w:rsidRPr="005E2A45">
          <w:rPr>
            <w:rStyle w:val="Hyperlink"/>
            <w:noProof/>
          </w:rPr>
          <w:t>Verbindung zu neuem Server</w:t>
        </w:r>
        <w:r>
          <w:rPr>
            <w:noProof/>
            <w:webHidden/>
          </w:rPr>
          <w:tab/>
        </w:r>
        <w:r>
          <w:rPr>
            <w:noProof/>
            <w:webHidden/>
          </w:rPr>
          <w:fldChar w:fldCharType="begin"/>
        </w:r>
        <w:r>
          <w:rPr>
            <w:noProof/>
            <w:webHidden/>
          </w:rPr>
          <w:instrText xml:space="preserve"> PAGEREF _Toc27598811 \h </w:instrText>
        </w:r>
        <w:r>
          <w:rPr>
            <w:noProof/>
            <w:webHidden/>
          </w:rPr>
        </w:r>
        <w:r>
          <w:rPr>
            <w:noProof/>
            <w:webHidden/>
          </w:rPr>
          <w:fldChar w:fldCharType="separate"/>
        </w:r>
        <w:r>
          <w:rPr>
            <w:noProof/>
            <w:webHidden/>
          </w:rPr>
          <w:t>15</w:t>
        </w:r>
        <w:r>
          <w:rPr>
            <w:noProof/>
            <w:webHidden/>
          </w:rPr>
          <w:fldChar w:fldCharType="end"/>
        </w:r>
      </w:hyperlink>
    </w:p>
    <w:p w14:paraId="70268655" w14:textId="092AC584" w:rsidR="00135924" w:rsidRDefault="00ED44CB" w:rsidP="00EC66B3">
      <w:pPr>
        <w:rPr>
          <w:b/>
          <w:color w:val="00AFCB"/>
        </w:rPr>
      </w:pPr>
      <w:r>
        <w:rPr>
          <w:b/>
          <w:color w:val="00AFCB"/>
        </w:rPr>
        <w:fldChar w:fldCharType="end"/>
      </w:r>
    </w:p>
    <w:p w14:paraId="192A9047" w14:textId="77777777" w:rsidR="00135924" w:rsidRDefault="00135924">
      <w:pPr>
        <w:spacing w:after="0"/>
        <w:ind w:left="397" w:right="57" w:hanging="340"/>
        <w:jc w:val="left"/>
        <w:rPr>
          <w:b/>
          <w:color w:val="00AFCB"/>
        </w:rPr>
      </w:pPr>
      <w:r>
        <w:rPr>
          <w:b/>
          <w:color w:val="00AFCB"/>
        </w:rPr>
        <w:br w:type="page"/>
      </w:r>
    </w:p>
    <w:p w14:paraId="10FC59C7" w14:textId="24D4C4DB" w:rsidR="00252E8B" w:rsidRPr="002922CB" w:rsidRDefault="003628CA" w:rsidP="002922CB">
      <w:pPr>
        <w:pStyle w:val="berschrift1"/>
      </w:pPr>
      <w:bookmarkStart w:id="1" w:name="_Toc27598797"/>
      <w:r>
        <w:lastRenderedPageBreak/>
        <w:t>Allgemeines</w:t>
      </w:r>
      <w:bookmarkEnd w:id="1"/>
    </w:p>
    <w:p w14:paraId="3C0CD42D" w14:textId="56A74AD1" w:rsidR="006A548F" w:rsidRDefault="003628CA" w:rsidP="006A548F">
      <w:r>
        <w:t xml:space="preserve">Dieses Dokument dient zur Erklärung aller verfügbaren Screens in der App und deren genau Funktion. Weiter soll dieses Dokument dazu dienen den Nutzer durch die erste Inbetriebnahme und erste Verwendung der Applikation zu führen. </w:t>
      </w:r>
    </w:p>
    <w:p w14:paraId="6AEE1D1F" w14:textId="4BE02F5D" w:rsidR="003628CA" w:rsidRDefault="003628CA" w:rsidP="006A548F"/>
    <w:p w14:paraId="7285DB6C" w14:textId="17CA116F" w:rsidR="003628CA" w:rsidRDefault="003628CA" w:rsidP="003628CA">
      <w:pPr>
        <w:pStyle w:val="berschrift1"/>
      </w:pPr>
      <w:bookmarkStart w:id="2" w:name="_Toc27598798"/>
      <w:r>
        <w:t>Vorbedingungen</w:t>
      </w:r>
      <w:bookmarkEnd w:id="2"/>
    </w:p>
    <w:p w14:paraId="3E0B8280" w14:textId="5E06A706" w:rsidR="003628CA" w:rsidRDefault="003628CA" w:rsidP="003628CA">
      <w:pPr>
        <w:pStyle w:val="Listenabsatz"/>
        <w:numPr>
          <w:ilvl w:val="0"/>
          <w:numId w:val="27"/>
        </w:numPr>
      </w:pPr>
      <w:r>
        <w:t>Stellen Sie sicher, dass der Virtuelle Jukebox Server auf einem Gerät installiert ist und auf Port 8888 aufgeführt wird. (Zur einfacheren Eingabe aus Nutzersicht wurde darauf verzichtet den Port in der App eingeben zu können. Somit wird allerdings nur der zuvor definierte Port 8888 unterstützt. Läuft der Server auf einem anderen Port wird die Applikation keine Verbindung zum Server aufbauen können.)</w:t>
      </w:r>
    </w:p>
    <w:p w14:paraId="058A61BC" w14:textId="1EF73508" w:rsidR="003628CA" w:rsidRDefault="003628CA" w:rsidP="003628CA">
      <w:pPr>
        <w:pStyle w:val="Listenabsatz"/>
        <w:numPr>
          <w:ilvl w:val="0"/>
          <w:numId w:val="27"/>
        </w:numPr>
      </w:pPr>
      <w:r>
        <w:t xml:space="preserve">Stellen Sie sicher, dass die Applikation erfolgreich auf dem Smartphone installiert ist. </w:t>
      </w:r>
      <w:r w:rsidR="00F56520">
        <w:t>(Entweder über die beigelegte .</w:t>
      </w:r>
      <w:proofErr w:type="spellStart"/>
      <w:r w:rsidR="00F56520">
        <w:t>apk</w:t>
      </w:r>
      <w:proofErr w:type="spellEnd"/>
      <w:r w:rsidR="00F56520">
        <w:t xml:space="preserve"> oder durch Verwendung von </w:t>
      </w:r>
      <w:proofErr w:type="spellStart"/>
      <w:r w:rsidR="00F56520">
        <w:t>Androidstudio</w:t>
      </w:r>
      <w:proofErr w:type="spellEnd"/>
      <w:r w:rsidR="00F56520">
        <w:t>.)</w:t>
      </w:r>
    </w:p>
    <w:p w14:paraId="5AFDEADA" w14:textId="2E124ACD" w:rsidR="003628CA" w:rsidRDefault="003628CA" w:rsidP="003628CA"/>
    <w:p w14:paraId="0ECC773D" w14:textId="55070DB1" w:rsidR="003628CA" w:rsidRDefault="003628CA" w:rsidP="00135924">
      <w:pPr>
        <w:spacing w:after="0"/>
        <w:ind w:right="57"/>
        <w:jc w:val="left"/>
      </w:pPr>
      <w:bookmarkStart w:id="3" w:name="_GoBack"/>
      <w:bookmarkEnd w:id="3"/>
      <w:r>
        <w:br w:type="page"/>
      </w:r>
    </w:p>
    <w:p w14:paraId="23365C2C" w14:textId="17366B12" w:rsidR="00E80784" w:rsidRDefault="003628CA" w:rsidP="00E80784">
      <w:pPr>
        <w:pStyle w:val="berschrift1"/>
      </w:pPr>
      <w:bookmarkStart w:id="4" w:name="_Toc27598799"/>
      <w:r>
        <w:lastRenderedPageBreak/>
        <w:t>Screens</w:t>
      </w:r>
      <w:r w:rsidR="00DB519A">
        <w:t xml:space="preserve"> Erstinbetriebnahme</w:t>
      </w:r>
      <w:bookmarkEnd w:id="4"/>
    </w:p>
    <w:p w14:paraId="4286E211" w14:textId="7F7A7105" w:rsidR="00012584" w:rsidRPr="00012584" w:rsidRDefault="00012584" w:rsidP="00012584">
      <w:pPr>
        <w:pStyle w:val="berschrift2"/>
      </w:pPr>
      <w:bookmarkStart w:id="5" w:name="_Toc27598800"/>
      <w:r>
        <w:t>Login Screen</w:t>
      </w:r>
      <w:bookmarkEnd w:id="5"/>
    </w:p>
    <w:p w14:paraId="2844FD19" w14:textId="39115FCD" w:rsidR="003628CA" w:rsidRDefault="003628CA" w:rsidP="009968D5">
      <w:r>
        <w:t>Die App unterstützt vier verschiedene Screens bietet allerdings auf jedem dieser Screens dieselbe Fußleiste</w:t>
      </w:r>
      <w:r w:rsidR="00012584">
        <w:t xml:space="preserve"> (Screen </w:t>
      </w:r>
      <w:proofErr w:type="spellStart"/>
      <w:r w:rsidR="00012584">
        <w:t>Selection</w:t>
      </w:r>
      <w:proofErr w:type="spellEnd"/>
      <w:r w:rsidR="00012584">
        <w:t xml:space="preserve"> Bar)</w:t>
      </w:r>
      <w:r>
        <w:t xml:space="preserve"> an um zwischen den entsprechenden Screens navigieren zu können (Rot umrandeter Bereich in der folgenden Abbildung</w:t>
      </w:r>
      <w:r w:rsidR="00012584">
        <w:t xml:space="preserve"> (Abbildung 1 – Login Screen)</w:t>
      </w:r>
      <w:r>
        <w:t xml:space="preserve">.). Nach dem Start der Applikation wird immer der Login Screen aufgerufen: </w:t>
      </w:r>
    </w:p>
    <w:p w14:paraId="7C82A499" w14:textId="65D1C43D" w:rsidR="003628CA" w:rsidRDefault="003628CA" w:rsidP="009968D5">
      <w:r>
        <w:rPr>
          <w:noProof/>
        </w:rPr>
        <mc:AlternateContent>
          <mc:Choice Requires="wps">
            <w:drawing>
              <wp:anchor distT="0" distB="0" distL="114300" distR="114300" simplePos="0" relativeHeight="251649536" behindDoc="0" locked="0" layoutInCell="1" allowOverlap="1" wp14:anchorId="1CE69F74" wp14:editId="3F4CC60E">
                <wp:simplePos x="0" y="0"/>
                <wp:positionH relativeFrom="column">
                  <wp:posOffset>1210310</wp:posOffset>
                </wp:positionH>
                <wp:positionV relativeFrom="paragraph">
                  <wp:posOffset>4469130</wp:posOffset>
                </wp:positionV>
                <wp:extent cx="242951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3C8CAFD6" w14:textId="23681110" w:rsidR="003628CA" w:rsidRPr="00DC1E64" w:rsidRDefault="003628CA" w:rsidP="003628CA">
                            <w:pPr>
                              <w:pStyle w:val="Beschriftung"/>
                              <w:jc w:val="center"/>
                              <w:rPr>
                                <w:noProof/>
                                <w:sz w:val="20"/>
                              </w:rPr>
                            </w:pPr>
                            <w:r>
                              <w:t xml:space="preserve">Abbildung </w:t>
                            </w:r>
                            <w:fldSimple w:instr=" SEQ Abbildung \* ARABIC ">
                              <w:r w:rsidR="00135924">
                                <w:rPr>
                                  <w:noProof/>
                                </w:rPr>
                                <w:t>1</w:t>
                              </w:r>
                            </w:fldSimple>
                            <w:r>
                              <w:t xml:space="preserve">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69F74" id="Textfeld 7" o:spid="_x0000_s1029" type="#_x0000_t202" style="position:absolute;left:0;text-align:left;margin-left:95.3pt;margin-top:351.9pt;width:191.3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" stroked="f">
                <v:textbox style="mso-fit-shape-to-text:t" inset="0,0,0,0">
                  <w:txbxContent>
                    <w:p w14:paraId="3C8CAFD6" w14:textId="23681110" w:rsidR="003628CA" w:rsidRPr="00DC1E64" w:rsidRDefault="003628CA" w:rsidP="003628CA">
                      <w:pPr>
                        <w:pStyle w:val="Beschriftung"/>
                        <w:jc w:val="center"/>
                        <w:rPr>
                          <w:noProof/>
                          <w:sz w:val="20"/>
                        </w:rPr>
                      </w:pPr>
                      <w:r>
                        <w:t xml:space="preserve">Abbildung </w:t>
                      </w:r>
                      <w:fldSimple w:instr=" SEQ Abbildung \* ARABIC ">
                        <w:r w:rsidR="00135924">
                          <w:rPr>
                            <w:noProof/>
                          </w:rPr>
                          <w:t>1</w:t>
                        </w:r>
                      </w:fldSimple>
                      <w:r>
                        <w:t xml:space="preserve"> - Login Screen</w:t>
                      </w:r>
                    </w:p>
                  </w:txbxContent>
                </v:textbox>
                <w10:wrap type="square"/>
              </v:shape>
            </w:pict>
          </mc:Fallback>
        </mc:AlternateContent>
      </w:r>
      <w:r w:rsidR="00DB519A">
        <w:rPr>
          <w:noProof/>
        </w:rPr>
        <w:drawing>
          <wp:anchor distT="0" distB="0" distL="114300" distR="114300" simplePos="0" relativeHeight="251651584" behindDoc="0" locked="0" layoutInCell="1" allowOverlap="1" wp14:anchorId="3B623658" wp14:editId="7F56DAB4">
            <wp:simplePos x="0" y="0"/>
            <wp:positionH relativeFrom="margin">
              <wp:align>center</wp:align>
            </wp:positionH>
            <wp:positionV relativeFrom="paragraph">
              <wp:posOffset>635</wp:posOffset>
            </wp:positionV>
            <wp:extent cx="2429510" cy="4319905"/>
            <wp:effectExtent l="0" t="0" r="8890" b="444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5FD6260A" w14:textId="46CCD8B5" w:rsidR="00B21DC8" w:rsidRDefault="00B21DC8" w:rsidP="009968D5"/>
    <w:p w14:paraId="63FB3702" w14:textId="51D5F517" w:rsidR="006A3411" w:rsidRDefault="006A3411" w:rsidP="009968D5"/>
    <w:p w14:paraId="18284435" w14:textId="5BCD585B" w:rsidR="003628CA" w:rsidRDefault="003628CA" w:rsidP="009968D5"/>
    <w:p w14:paraId="6FC37040" w14:textId="37B6353F" w:rsidR="003628CA" w:rsidRDefault="003628CA" w:rsidP="009968D5"/>
    <w:p w14:paraId="64257E3D" w14:textId="0D68C786" w:rsidR="003628CA" w:rsidRDefault="003628CA" w:rsidP="009968D5"/>
    <w:p w14:paraId="07BB1F99" w14:textId="30B7E1BC" w:rsidR="003628CA" w:rsidRDefault="003628CA" w:rsidP="009968D5"/>
    <w:p w14:paraId="195BC922" w14:textId="713FDD0A" w:rsidR="003628CA" w:rsidRDefault="003628CA" w:rsidP="009968D5"/>
    <w:p w14:paraId="3A0FB19C" w14:textId="071D7395" w:rsidR="003628CA" w:rsidRDefault="003628CA" w:rsidP="009968D5"/>
    <w:p w14:paraId="0FE7E0AA" w14:textId="4DA2A2D0" w:rsidR="003628CA" w:rsidRDefault="003628CA" w:rsidP="009968D5"/>
    <w:p w14:paraId="734CE338" w14:textId="67B5DD7E" w:rsidR="003628CA" w:rsidRDefault="003628CA" w:rsidP="009968D5"/>
    <w:p w14:paraId="46FF183E" w14:textId="4351EAD3" w:rsidR="003628CA" w:rsidRDefault="003628CA" w:rsidP="009968D5"/>
    <w:p w14:paraId="38AA747F" w14:textId="7E440FCA" w:rsidR="003628CA" w:rsidRDefault="003628CA" w:rsidP="009968D5"/>
    <w:p w14:paraId="141EA88E" w14:textId="7734FFE9" w:rsidR="003628CA" w:rsidRDefault="003628CA" w:rsidP="009968D5"/>
    <w:p w14:paraId="474A93EA" w14:textId="13196508" w:rsidR="003628CA" w:rsidRDefault="003628CA" w:rsidP="009968D5"/>
    <w:p w14:paraId="5045A265" w14:textId="1A73E944" w:rsidR="003628CA" w:rsidRDefault="003628CA" w:rsidP="009968D5"/>
    <w:p w14:paraId="6BC890BF" w14:textId="0865CE53" w:rsidR="003628CA" w:rsidRDefault="003628CA" w:rsidP="009968D5"/>
    <w:p w14:paraId="44A8FF06" w14:textId="224C5DDA" w:rsidR="003628CA" w:rsidRDefault="003628CA" w:rsidP="009968D5"/>
    <w:p w14:paraId="66B93169" w14:textId="1666D3F3" w:rsidR="003628CA" w:rsidRDefault="003628CA" w:rsidP="009968D5"/>
    <w:p w14:paraId="01DDC834" w14:textId="77777777" w:rsidR="003628CA" w:rsidRDefault="003628CA" w:rsidP="009968D5"/>
    <w:p w14:paraId="249474B5" w14:textId="6E4E1C51" w:rsidR="003628CA" w:rsidRDefault="003628CA" w:rsidP="009968D5"/>
    <w:p w14:paraId="45A14417" w14:textId="56BDF926" w:rsidR="003628CA" w:rsidRDefault="003628CA" w:rsidP="009968D5"/>
    <w:p w14:paraId="510C1BFE" w14:textId="0423055E" w:rsidR="003628CA" w:rsidRDefault="00012584" w:rsidP="009968D5">
      <w:r>
        <w:t xml:space="preserve">Dieser Screen bietet nun entweder die Möglichkeit eine Verbindung mit einem Server durch Eingabe eines Nutzernamens und der entsprechenden Server-IP/Hostname oder man kann bereits die Screen </w:t>
      </w:r>
      <w:proofErr w:type="spellStart"/>
      <w:r>
        <w:t>Selection</w:t>
      </w:r>
      <w:proofErr w:type="spellEnd"/>
      <w:r>
        <w:t xml:space="preserve"> Bar nutzen um zwischen den einzelnen Screens zu wechseln. Besonders der Settings Screen ist interessant, wenn zuvor bereits eine Verbindung mit einem Server aufgebaut wurde, da damit die Verbindung erneut aufgebaut werden kann ohne erneut die Serverdaten eingeben zu müssen. </w:t>
      </w:r>
    </w:p>
    <w:p w14:paraId="433AD984" w14:textId="50FA01C9" w:rsidR="00DB519A" w:rsidRDefault="00DB519A">
      <w:pPr>
        <w:spacing w:after="0"/>
        <w:ind w:left="397" w:right="57" w:hanging="340"/>
        <w:jc w:val="left"/>
      </w:pPr>
      <w:r>
        <w:br w:type="page"/>
      </w:r>
    </w:p>
    <w:p w14:paraId="3CB859F0" w14:textId="0F2114F7" w:rsidR="00CB42A9" w:rsidRDefault="00CB42A9" w:rsidP="00CB42A9">
      <w:r>
        <w:lastRenderedPageBreak/>
        <w:t xml:space="preserve">Wie zuvor bereits erwähnt hat man durch die Screen </w:t>
      </w:r>
      <w:proofErr w:type="spellStart"/>
      <w:r>
        <w:t>Selection</w:t>
      </w:r>
      <w:proofErr w:type="spellEnd"/>
      <w:r>
        <w:t xml:space="preserve"> Bar bereits die Möglichkeit die Screens zu wechseln ohne eine Verbindung mit einem Server aufzubauen. Folgend die Abbildungen der Screens, wenn noch nie eine Verbindung zu einem Server aufgebaut wurde:</w:t>
      </w:r>
    </w:p>
    <w:p w14:paraId="290B974E" w14:textId="77777777" w:rsidR="00CB42A9" w:rsidRDefault="00CB42A9" w:rsidP="00CB42A9"/>
    <w:p w14:paraId="2223642C" w14:textId="473A779D" w:rsidR="003628CA" w:rsidRDefault="00DB519A" w:rsidP="00DB519A">
      <w:pPr>
        <w:pStyle w:val="berschrift2"/>
      </w:pPr>
      <w:bookmarkStart w:id="6" w:name="_Toc27598801"/>
      <w:r>
        <w:t>Settings Screen</w:t>
      </w:r>
      <w:bookmarkEnd w:id="6"/>
    </w:p>
    <w:p w14:paraId="15C657E5" w14:textId="1A23D76C" w:rsidR="00DB519A" w:rsidRDefault="00CB42A9" w:rsidP="009968D5">
      <w:r>
        <w:t>Es wurde noch kein Server zur Liste hinzugefügt:</w:t>
      </w:r>
    </w:p>
    <w:p w14:paraId="6C0C0906" w14:textId="74F6C250" w:rsidR="00CB42A9" w:rsidRDefault="00CB42A9" w:rsidP="009968D5">
      <w:r>
        <w:rPr>
          <w:noProof/>
        </w:rPr>
        <mc:AlternateContent>
          <mc:Choice Requires="wps">
            <w:drawing>
              <wp:anchor distT="0" distB="0" distL="114300" distR="114300" simplePos="0" relativeHeight="251654656" behindDoc="0" locked="0" layoutInCell="1" allowOverlap="1" wp14:anchorId="39897D7C" wp14:editId="42112081">
                <wp:simplePos x="0" y="0"/>
                <wp:positionH relativeFrom="column">
                  <wp:posOffset>1210310</wp:posOffset>
                </wp:positionH>
                <wp:positionV relativeFrom="paragraph">
                  <wp:posOffset>4379595</wp:posOffset>
                </wp:positionV>
                <wp:extent cx="243078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6B231076" w14:textId="25BCFE8D" w:rsidR="00CB42A9" w:rsidRPr="00F4501C" w:rsidRDefault="00CB42A9" w:rsidP="00CB42A9">
                            <w:pPr>
                              <w:pStyle w:val="Beschriftung"/>
                              <w:jc w:val="center"/>
                              <w:rPr>
                                <w:noProof/>
                                <w:sz w:val="20"/>
                              </w:rPr>
                            </w:pPr>
                            <w:r>
                              <w:t xml:space="preserve">Abbildung </w:t>
                            </w:r>
                            <w:fldSimple w:instr=" SEQ Abbildung \* ARABIC ">
                              <w:r w:rsidR="00135924">
                                <w:rPr>
                                  <w:noProof/>
                                </w:rPr>
                                <w:t>2</w:t>
                              </w:r>
                            </w:fldSimple>
                            <w:r>
                              <w:t>- Leerer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97D7C" id="Textfeld 22" o:spid="_x0000_s1030" type="#_x0000_t202" style="position:absolute;left:0;text-align:left;margin-left:95.3pt;margin-top:344.85pt;width:191.4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ydMAIAAGYEAAAOAAAAZHJzL2Uyb0RvYy54bWysVFFv2yAQfp+0/4B4X5ykX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" stroked="f">
                <v:textbox style="mso-fit-shape-to-text:t" inset="0,0,0,0">
                  <w:txbxContent>
                    <w:p w14:paraId="6B231076" w14:textId="25BCFE8D" w:rsidR="00CB42A9" w:rsidRPr="00F4501C" w:rsidRDefault="00CB42A9" w:rsidP="00CB42A9">
                      <w:pPr>
                        <w:pStyle w:val="Beschriftung"/>
                        <w:jc w:val="center"/>
                        <w:rPr>
                          <w:noProof/>
                          <w:sz w:val="20"/>
                        </w:rPr>
                      </w:pPr>
                      <w:r>
                        <w:t xml:space="preserve">Abbildung </w:t>
                      </w:r>
                      <w:fldSimple w:instr=" SEQ Abbildung \* ARABIC ">
                        <w:r w:rsidR="00135924">
                          <w:rPr>
                            <w:noProof/>
                          </w:rPr>
                          <w:t>2</w:t>
                        </w:r>
                      </w:fldSimple>
                      <w:r>
                        <w:t>- Leerer Settings Screen</w:t>
                      </w:r>
                    </w:p>
                  </w:txbxContent>
                </v:textbox>
                <w10:wrap type="square"/>
              </v:shape>
            </w:pict>
          </mc:Fallback>
        </mc:AlternateContent>
      </w:r>
      <w:r>
        <w:rPr>
          <w:noProof/>
        </w:rPr>
        <w:drawing>
          <wp:anchor distT="0" distB="0" distL="114300" distR="114300" simplePos="0" relativeHeight="251653632" behindDoc="0" locked="0" layoutInCell="1" allowOverlap="1" wp14:anchorId="22181CE5" wp14:editId="2618CB1C">
            <wp:simplePos x="0" y="0"/>
            <wp:positionH relativeFrom="margin">
              <wp:align>center</wp:align>
            </wp:positionH>
            <wp:positionV relativeFrom="paragraph">
              <wp:posOffset>2660</wp:posOffset>
            </wp:positionV>
            <wp:extent cx="2431328" cy="4320000"/>
            <wp:effectExtent l="0" t="0" r="7620" b="444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328"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F18CD" w14:textId="5AA76680" w:rsidR="00DB519A" w:rsidRDefault="00DB519A" w:rsidP="009968D5"/>
    <w:p w14:paraId="6314332F" w14:textId="18FC877D" w:rsidR="00CB42A9" w:rsidRDefault="00CB42A9" w:rsidP="009968D5"/>
    <w:p w14:paraId="2AE69217" w14:textId="6A7F415D" w:rsidR="00CB42A9" w:rsidRDefault="00CB42A9" w:rsidP="009968D5"/>
    <w:p w14:paraId="2EFB71CA" w14:textId="7F492686" w:rsidR="00CB42A9" w:rsidRDefault="00CB42A9" w:rsidP="009968D5"/>
    <w:p w14:paraId="3457E235" w14:textId="2A8DEB17" w:rsidR="00CB42A9" w:rsidRDefault="00CB42A9" w:rsidP="009968D5"/>
    <w:p w14:paraId="2180910C" w14:textId="5C493BF8" w:rsidR="00CB42A9" w:rsidRDefault="00CB42A9" w:rsidP="009968D5"/>
    <w:p w14:paraId="008E854B" w14:textId="769C4CCF" w:rsidR="00CB42A9" w:rsidRDefault="00CB42A9" w:rsidP="009968D5"/>
    <w:p w14:paraId="653B94BD" w14:textId="39C5FF7C" w:rsidR="00CB42A9" w:rsidRDefault="00CB42A9" w:rsidP="009968D5"/>
    <w:p w14:paraId="7BE7164E" w14:textId="6B4F9B81" w:rsidR="00CB42A9" w:rsidRDefault="00CB42A9" w:rsidP="009968D5"/>
    <w:p w14:paraId="680D96BA" w14:textId="6C5C48F1" w:rsidR="00CB42A9" w:rsidRDefault="00CB42A9" w:rsidP="009968D5"/>
    <w:p w14:paraId="2B672A8E" w14:textId="2FD85DBB" w:rsidR="00CB42A9" w:rsidRDefault="00CB42A9" w:rsidP="009968D5"/>
    <w:p w14:paraId="1A90A81A" w14:textId="3A8DA6C4" w:rsidR="00CB42A9" w:rsidRDefault="00CB42A9" w:rsidP="009968D5"/>
    <w:p w14:paraId="67438551" w14:textId="245E65A5" w:rsidR="00CB42A9" w:rsidRDefault="00CB42A9" w:rsidP="009968D5"/>
    <w:p w14:paraId="546E3006" w14:textId="22354227" w:rsidR="00CB42A9" w:rsidRDefault="00CB42A9" w:rsidP="009968D5"/>
    <w:p w14:paraId="7037A230" w14:textId="21560B58" w:rsidR="00CB42A9" w:rsidRDefault="00CB42A9" w:rsidP="009968D5"/>
    <w:p w14:paraId="7CFDE4D7" w14:textId="3340FCF3" w:rsidR="00CB42A9" w:rsidRDefault="00CB42A9" w:rsidP="009968D5"/>
    <w:p w14:paraId="5F34BF08" w14:textId="05917E0F" w:rsidR="00CB42A9" w:rsidRDefault="00CB42A9" w:rsidP="009968D5"/>
    <w:p w14:paraId="399DCB5C" w14:textId="5DE998C0" w:rsidR="00CB42A9" w:rsidRDefault="00CB42A9" w:rsidP="009968D5"/>
    <w:p w14:paraId="6595F496" w14:textId="77777777" w:rsidR="00CB42A9" w:rsidRDefault="00CB42A9" w:rsidP="009968D5"/>
    <w:p w14:paraId="15AE7910" w14:textId="6167122F" w:rsidR="00CB42A9" w:rsidRDefault="00CB42A9" w:rsidP="009968D5"/>
    <w:p w14:paraId="4A3177D4" w14:textId="66CEE94A" w:rsidR="00CB42A9" w:rsidRDefault="00CB42A9" w:rsidP="009968D5"/>
    <w:p w14:paraId="2AD89D97" w14:textId="76494870" w:rsidR="00CB42A9" w:rsidRDefault="00CB42A9" w:rsidP="009968D5">
      <w:r>
        <w:t xml:space="preserve">Auch hier kann über die Screen </w:t>
      </w:r>
      <w:proofErr w:type="spellStart"/>
      <w:r>
        <w:t>Selection</w:t>
      </w:r>
      <w:proofErr w:type="spellEnd"/>
      <w:r>
        <w:t xml:space="preserve"> Bar zwischen den einzelnen Screens gewechselt werden. Weiter bietet der ADD SERVER Button die Möglichkeit zurück zu dem Login Screen zu gelangen und dort eine Verbindung mit einem Server aufzubauen.</w:t>
      </w:r>
    </w:p>
    <w:p w14:paraId="04621B87" w14:textId="77777777" w:rsidR="00DB519A" w:rsidRDefault="00DB519A" w:rsidP="009968D5"/>
    <w:p w14:paraId="377A26D9" w14:textId="77777777" w:rsidR="006A3411" w:rsidRDefault="006A3411" w:rsidP="00121521">
      <w:pPr>
        <w:spacing w:after="0"/>
        <w:ind w:right="57"/>
        <w:jc w:val="left"/>
      </w:pPr>
      <w:r>
        <w:br w:type="page"/>
      </w:r>
    </w:p>
    <w:p w14:paraId="2AECBE51" w14:textId="69AAF53B" w:rsidR="00946CE4" w:rsidRPr="00946CE4" w:rsidRDefault="00CB42A9" w:rsidP="00CB42A9">
      <w:pPr>
        <w:pStyle w:val="berschrift2"/>
        <w:rPr>
          <w:rFonts w:eastAsia="Times New Roman"/>
          <w:lang w:val="de-DE" w:eastAsia="de-DE"/>
        </w:rPr>
      </w:pPr>
      <w:bookmarkStart w:id="7" w:name="_Toc27598802"/>
      <w:r>
        <w:rPr>
          <w:rFonts w:eastAsia="Times New Roman"/>
          <w:lang w:val="de-DE" w:eastAsia="de-DE"/>
        </w:rPr>
        <w:lastRenderedPageBreak/>
        <w:t>Search Screen</w:t>
      </w:r>
      <w:bookmarkEnd w:id="7"/>
    </w:p>
    <w:p w14:paraId="61606160" w14:textId="03482879" w:rsidR="00CB42A9" w:rsidRDefault="00CB42A9" w:rsidP="009968D5">
      <w:r>
        <w:rPr>
          <w:noProof/>
        </w:rPr>
        <mc:AlternateContent>
          <mc:Choice Requires="wps">
            <w:drawing>
              <wp:anchor distT="0" distB="0" distL="114300" distR="114300" simplePos="0" relativeHeight="251655680" behindDoc="0" locked="0" layoutInCell="1" allowOverlap="1" wp14:anchorId="02456528" wp14:editId="2034A746">
                <wp:simplePos x="0" y="0"/>
                <wp:positionH relativeFrom="column">
                  <wp:posOffset>1216660</wp:posOffset>
                </wp:positionH>
                <wp:positionV relativeFrom="paragraph">
                  <wp:posOffset>4385945</wp:posOffset>
                </wp:positionV>
                <wp:extent cx="242570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75AF4B11" w14:textId="288F80E1" w:rsidR="00CB42A9" w:rsidRPr="00F82305" w:rsidRDefault="00CB42A9" w:rsidP="00CB42A9">
                            <w:pPr>
                              <w:pStyle w:val="Beschriftung"/>
                              <w:jc w:val="center"/>
                              <w:rPr>
                                <w:noProof/>
                                <w:sz w:val="20"/>
                              </w:rPr>
                            </w:pPr>
                            <w:r>
                              <w:t xml:space="preserve">Abbildung </w:t>
                            </w:r>
                            <w:fldSimple w:instr=" SEQ Abbildung \* ARABIC ">
                              <w:r w:rsidR="00135924">
                                <w:rPr>
                                  <w:noProof/>
                                </w:rPr>
                                <w:t>3</w:t>
                              </w:r>
                            </w:fldSimple>
                            <w:r>
                              <w:t xml:space="preserve"> - Leerer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56528" id="Textfeld 24" o:spid="_x0000_s1031" type="#_x0000_t202" style="position:absolute;left:0;text-align:left;margin-left:95.8pt;margin-top:345.35pt;width:191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" stroked="f">
                <v:textbox style="mso-fit-shape-to-text:t" inset="0,0,0,0">
                  <w:txbxContent>
                    <w:p w14:paraId="75AF4B11" w14:textId="288F80E1" w:rsidR="00CB42A9" w:rsidRPr="00F82305" w:rsidRDefault="00CB42A9" w:rsidP="00CB42A9">
                      <w:pPr>
                        <w:pStyle w:val="Beschriftung"/>
                        <w:jc w:val="center"/>
                        <w:rPr>
                          <w:noProof/>
                          <w:sz w:val="20"/>
                        </w:rPr>
                      </w:pPr>
                      <w:r>
                        <w:t xml:space="preserve">Abbildung </w:t>
                      </w:r>
                      <w:fldSimple w:instr=" SEQ Abbildung \* ARABIC ">
                        <w:r w:rsidR="00135924">
                          <w:rPr>
                            <w:noProof/>
                          </w:rPr>
                          <w:t>3</w:t>
                        </w:r>
                      </w:fldSimple>
                      <w:r>
                        <w:t xml:space="preserve"> - Leerer Search Screen</w:t>
                      </w:r>
                    </w:p>
                  </w:txbxContent>
                </v:textbox>
                <w10:wrap type="square"/>
              </v:shape>
            </w:pict>
          </mc:Fallback>
        </mc:AlternateContent>
      </w:r>
      <w:r>
        <w:rPr>
          <w:noProof/>
        </w:rPr>
        <w:drawing>
          <wp:anchor distT="0" distB="0" distL="114300" distR="114300" simplePos="0" relativeHeight="251650560" behindDoc="0" locked="0" layoutInCell="1" allowOverlap="1" wp14:anchorId="579D4067" wp14:editId="1F01E174">
            <wp:simplePos x="0" y="0"/>
            <wp:positionH relativeFrom="margin">
              <wp:posOffset>1216660</wp:posOffset>
            </wp:positionH>
            <wp:positionV relativeFrom="paragraph">
              <wp:posOffset>9501</wp:posOffset>
            </wp:positionV>
            <wp:extent cx="2426266" cy="4320000"/>
            <wp:effectExtent l="0" t="0" r="0" b="444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DE4FE" w14:textId="025265E3" w:rsidR="00946CE4" w:rsidRDefault="00946CE4" w:rsidP="009968D5"/>
    <w:p w14:paraId="241D704F" w14:textId="186A5467" w:rsidR="00CB42A9" w:rsidRDefault="00CB42A9" w:rsidP="009968D5"/>
    <w:p w14:paraId="4234B4C1" w14:textId="707C5BBB" w:rsidR="00CB42A9" w:rsidRDefault="00CB42A9" w:rsidP="009968D5"/>
    <w:p w14:paraId="6DD815A8" w14:textId="4F67E25B" w:rsidR="00CB42A9" w:rsidRDefault="00CB42A9" w:rsidP="009968D5"/>
    <w:p w14:paraId="5F639326" w14:textId="03AD33F5" w:rsidR="00CB42A9" w:rsidRDefault="00CB42A9" w:rsidP="009968D5"/>
    <w:p w14:paraId="26AEFA06" w14:textId="089CC21F" w:rsidR="00CB42A9" w:rsidRDefault="00CB42A9" w:rsidP="009968D5"/>
    <w:p w14:paraId="00CFD92F" w14:textId="312D3902" w:rsidR="00CB42A9" w:rsidRDefault="00CB42A9" w:rsidP="009968D5"/>
    <w:p w14:paraId="2EF0C8FC" w14:textId="665B3B6B" w:rsidR="00CB42A9" w:rsidRDefault="00CB42A9" w:rsidP="009968D5"/>
    <w:p w14:paraId="550369D6" w14:textId="1E12E586" w:rsidR="00CB42A9" w:rsidRDefault="00CB42A9" w:rsidP="009968D5"/>
    <w:p w14:paraId="55FC02F8" w14:textId="4AC563F2" w:rsidR="00CB42A9" w:rsidRDefault="00CB42A9" w:rsidP="009968D5"/>
    <w:p w14:paraId="119805C5" w14:textId="11D0C2D2" w:rsidR="00CB42A9" w:rsidRDefault="00CB42A9" w:rsidP="009968D5"/>
    <w:p w14:paraId="10CEA578" w14:textId="4D44DF13" w:rsidR="00CB42A9" w:rsidRDefault="00CB42A9" w:rsidP="009968D5"/>
    <w:p w14:paraId="662EACF9" w14:textId="27AEBAD4" w:rsidR="00CB42A9" w:rsidRDefault="00CB42A9" w:rsidP="009968D5"/>
    <w:p w14:paraId="75421FD8" w14:textId="04CC9097" w:rsidR="00CB42A9" w:rsidRDefault="00CB42A9" w:rsidP="009968D5"/>
    <w:p w14:paraId="36D3B2B8" w14:textId="727C09B8" w:rsidR="00CB42A9" w:rsidRDefault="00CB42A9" w:rsidP="009968D5"/>
    <w:p w14:paraId="1B8DBF9F" w14:textId="27FD0045" w:rsidR="00CB42A9" w:rsidRDefault="00CB42A9" w:rsidP="009968D5"/>
    <w:p w14:paraId="300011D0" w14:textId="0DB81BA0" w:rsidR="00CB42A9" w:rsidRDefault="00CB42A9" w:rsidP="009968D5"/>
    <w:p w14:paraId="6B089267" w14:textId="42E56BFC" w:rsidR="00CB42A9" w:rsidRDefault="00CB42A9" w:rsidP="009968D5"/>
    <w:p w14:paraId="766C720B" w14:textId="3960057C" w:rsidR="00CB42A9" w:rsidRDefault="00CB42A9" w:rsidP="009968D5"/>
    <w:p w14:paraId="33BF38B2" w14:textId="49EEC58D" w:rsidR="00CB42A9" w:rsidRDefault="00CB42A9" w:rsidP="009968D5"/>
    <w:p w14:paraId="681D9799" w14:textId="524DBF91" w:rsidR="00CB42A9" w:rsidRDefault="00CB42A9" w:rsidP="009968D5"/>
    <w:p w14:paraId="0BBB089A" w14:textId="5A899441" w:rsidR="00CB42A9" w:rsidRDefault="00CB42A9">
      <w:pPr>
        <w:spacing w:after="0"/>
        <w:ind w:left="397" w:right="57" w:hanging="340"/>
        <w:jc w:val="left"/>
      </w:pPr>
      <w:r>
        <w:br w:type="page"/>
      </w:r>
    </w:p>
    <w:p w14:paraId="6B09590D" w14:textId="48EC4C2B" w:rsidR="00CB42A9" w:rsidRDefault="00CB42A9" w:rsidP="00CB42A9">
      <w:pPr>
        <w:pStyle w:val="berschrift2"/>
      </w:pPr>
      <w:bookmarkStart w:id="8" w:name="_Toc27598803"/>
      <w:r>
        <w:lastRenderedPageBreak/>
        <w:t>Playlist Screen</w:t>
      </w:r>
      <w:bookmarkEnd w:id="8"/>
    </w:p>
    <w:p w14:paraId="22EC8E62" w14:textId="2221B569" w:rsidR="00CB42A9" w:rsidRDefault="00627CD7" w:rsidP="009968D5">
      <w:r>
        <w:rPr>
          <w:noProof/>
        </w:rPr>
        <w:drawing>
          <wp:anchor distT="0" distB="0" distL="114300" distR="114300" simplePos="0" relativeHeight="251677184" behindDoc="0" locked="0" layoutInCell="1" allowOverlap="1" wp14:anchorId="0467BAE9" wp14:editId="48974315">
            <wp:simplePos x="0" y="0"/>
            <wp:positionH relativeFrom="margin">
              <wp:posOffset>1210310</wp:posOffset>
            </wp:positionH>
            <wp:positionV relativeFrom="paragraph">
              <wp:posOffset>8890</wp:posOffset>
            </wp:positionV>
            <wp:extent cx="2434590" cy="4319905"/>
            <wp:effectExtent l="0" t="0" r="3810" b="444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0"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A9">
        <w:rPr>
          <w:noProof/>
        </w:rPr>
        <mc:AlternateContent>
          <mc:Choice Requires="wps">
            <w:drawing>
              <wp:anchor distT="0" distB="0" distL="114300" distR="114300" simplePos="0" relativeHeight="251656704" behindDoc="0" locked="0" layoutInCell="1" allowOverlap="1" wp14:anchorId="6895B619" wp14:editId="02393B57">
                <wp:simplePos x="0" y="0"/>
                <wp:positionH relativeFrom="column">
                  <wp:posOffset>1218565</wp:posOffset>
                </wp:positionH>
                <wp:positionV relativeFrom="paragraph">
                  <wp:posOffset>4387215</wp:posOffset>
                </wp:positionV>
                <wp:extent cx="243078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09B2E265" w14:textId="54B2B9DE" w:rsidR="00CB42A9" w:rsidRPr="00E8346E" w:rsidRDefault="00CB42A9" w:rsidP="00CB42A9">
                            <w:pPr>
                              <w:pStyle w:val="Beschriftung"/>
                              <w:jc w:val="center"/>
                              <w:rPr>
                                <w:noProof/>
                                <w:sz w:val="20"/>
                              </w:rPr>
                            </w:pPr>
                            <w:r>
                              <w:t xml:space="preserve">Abbildung </w:t>
                            </w:r>
                            <w:fldSimple w:instr=" SEQ Abbildung \* ARABIC ">
                              <w:r w:rsidR="00135924">
                                <w:rPr>
                                  <w:noProof/>
                                </w:rPr>
                                <w:t>4</w:t>
                              </w:r>
                            </w:fldSimple>
                            <w:r>
                              <w:t xml:space="preserve"> - Leerer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5B619" id="Textfeld 26" o:spid="_x0000_s1032" type="#_x0000_t202" style="position:absolute;left:0;text-align:left;margin-left:95.95pt;margin-top:345.45pt;width:191.4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qxLwIAAGYEAAAOAAAAZHJzL2Uyb0RvYy54bWysVFFv2yAQfp+0/4B4X5ykW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" stroked="f">
                <v:textbox style="mso-fit-shape-to-text:t" inset="0,0,0,0">
                  <w:txbxContent>
                    <w:p w14:paraId="09B2E265" w14:textId="54B2B9DE" w:rsidR="00CB42A9" w:rsidRPr="00E8346E" w:rsidRDefault="00CB42A9" w:rsidP="00CB42A9">
                      <w:pPr>
                        <w:pStyle w:val="Beschriftung"/>
                        <w:jc w:val="center"/>
                        <w:rPr>
                          <w:noProof/>
                          <w:sz w:val="20"/>
                        </w:rPr>
                      </w:pPr>
                      <w:r>
                        <w:t xml:space="preserve">Abbildung </w:t>
                      </w:r>
                      <w:fldSimple w:instr=" SEQ Abbildung \* ARABIC ">
                        <w:r w:rsidR="00135924">
                          <w:rPr>
                            <w:noProof/>
                          </w:rPr>
                          <w:t>4</w:t>
                        </w:r>
                      </w:fldSimple>
                      <w:r>
                        <w:t xml:space="preserve"> - Leerer Playlist Screen</w:t>
                      </w:r>
                    </w:p>
                  </w:txbxContent>
                </v:textbox>
                <w10:wrap type="square"/>
              </v:shape>
            </w:pict>
          </mc:Fallback>
        </mc:AlternateContent>
      </w:r>
    </w:p>
    <w:p w14:paraId="7F70C299" w14:textId="09F71F49" w:rsidR="00CB42A9" w:rsidRDefault="00CB42A9" w:rsidP="009968D5"/>
    <w:p w14:paraId="57B58C86" w14:textId="6ADCD289" w:rsidR="00CB42A9" w:rsidRDefault="00CB42A9" w:rsidP="009968D5"/>
    <w:p w14:paraId="3485B427" w14:textId="085D02AE" w:rsidR="00CB42A9" w:rsidRDefault="00CB42A9" w:rsidP="009968D5"/>
    <w:p w14:paraId="733C7DC3" w14:textId="72B196A6" w:rsidR="00CB42A9" w:rsidRDefault="00CB42A9" w:rsidP="009968D5"/>
    <w:p w14:paraId="21ED6567" w14:textId="5BA34DC6" w:rsidR="00CB42A9" w:rsidRDefault="00CB42A9" w:rsidP="009968D5"/>
    <w:p w14:paraId="22EB7AE0" w14:textId="3D0C5158" w:rsidR="00CB42A9" w:rsidRDefault="00CB42A9" w:rsidP="009968D5"/>
    <w:p w14:paraId="1C996640" w14:textId="43F47174" w:rsidR="00CB42A9" w:rsidRDefault="00CB42A9" w:rsidP="009968D5"/>
    <w:p w14:paraId="13B13E91" w14:textId="11BA08D6" w:rsidR="00CB42A9" w:rsidRDefault="00CB42A9" w:rsidP="009968D5"/>
    <w:p w14:paraId="28F1AA26" w14:textId="5A193451" w:rsidR="00CB42A9" w:rsidRDefault="00CB42A9" w:rsidP="009968D5"/>
    <w:p w14:paraId="13F8F054" w14:textId="50288561" w:rsidR="00CB42A9" w:rsidRDefault="00CB42A9" w:rsidP="009968D5"/>
    <w:p w14:paraId="3D91C34A" w14:textId="1BFDBAB0" w:rsidR="00CB42A9" w:rsidRDefault="00CB42A9" w:rsidP="009968D5"/>
    <w:p w14:paraId="6FEFAC61" w14:textId="58B4F927" w:rsidR="00CB42A9" w:rsidRDefault="00CB42A9" w:rsidP="009968D5"/>
    <w:p w14:paraId="31C72702" w14:textId="40304966" w:rsidR="00CB42A9" w:rsidRDefault="00CB42A9" w:rsidP="009968D5"/>
    <w:p w14:paraId="177CA772" w14:textId="24308EA4" w:rsidR="00CB42A9" w:rsidRDefault="00CB42A9" w:rsidP="009968D5"/>
    <w:p w14:paraId="75DCF554" w14:textId="38BC89DB" w:rsidR="00CB42A9" w:rsidRDefault="00CB42A9" w:rsidP="009968D5"/>
    <w:p w14:paraId="34017797" w14:textId="3755BE50" w:rsidR="00CB42A9" w:rsidRDefault="00CB42A9" w:rsidP="009968D5"/>
    <w:p w14:paraId="6F72D076" w14:textId="77777777" w:rsidR="00CB42A9" w:rsidRDefault="00CB42A9" w:rsidP="009968D5"/>
    <w:p w14:paraId="6648A8C1" w14:textId="0C7EE0B0" w:rsidR="00CB42A9" w:rsidRDefault="00CB42A9" w:rsidP="009968D5"/>
    <w:p w14:paraId="7A7E7AFA" w14:textId="6140CE1E" w:rsidR="00CB42A9" w:rsidRDefault="00CB42A9" w:rsidP="009968D5"/>
    <w:p w14:paraId="0E303423" w14:textId="6A4CD105" w:rsidR="00CB42A9" w:rsidRDefault="00CB42A9" w:rsidP="009968D5"/>
    <w:p w14:paraId="1FFB9066" w14:textId="67DEAB63" w:rsidR="00CB42A9" w:rsidRDefault="00CB42A9">
      <w:pPr>
        <w:spacing w:after="0"/>
        <w:ind w:left="397" w:right="57" w:hanging="340"/>
        <w:jc w:val="left"/>
      </w:pPr>
      <w:r>
        <w:br w:type="page"/>
      </w:r>
    </w:p>
    <w:p w14:paraId="63D51490" w14:textId="4B99521E" w:rsidR="00CB42A9" w:rsidRDefault="00CB42A9" w:rsidP="00CB42A9">
      <w:pPr>
        <w:pStyle w:val="berschrift1"/>
      </w:pPr>
      <w:bookmarkStart w:id="9" w:name="_Toc27598804"/>
      <w:r>
        <w:lastRenderedPageBreak/>
        <w:t>Inbetriebnahme</w:t>
      </w:r>
      <w:bookmarkEnd w:id="9"/>
    </w:p>
    <w:p w14:paraId="53F036D1" w14:textId="4E10717D" w:rsidR="00CB42A9" w:rsidRPr="00CB42A9" w:rsidRDefault="00CB42A9" w:rsidP="00CB42A9">
      <w:r>
        <w:t xml:space="preserve">Es wird davon ausgegangen, dass die oben Beschriebenen Screens nun bekannt sind und nun im Login Screen tatsächlich eine Verbindung zu einem Server aufgebaut wird und man nicht den Screen </w:t>
      </w:r>
      <w:proofErr w:type="spellStart"/>
      <w:r>
        <w:t>Selection</w:t>
      </w:r>
      <w:proofErr w:type="spellEnd"/>
      <w:r>
        <w:t xml:space="preserve"> Bar nutzt um die Leeren Screens zu erkunden. </w:t>
      </w:r>
    </w:p>
    <w:p w14:paraId="368833D3" w14:textId="52F0A77D" w:rsidR="00CB42A9" w:rsidRDefault="00CB42A9" w:rsidP="00CB42A9">
      <w:pPr>
        <w:pStyle w:val="berschrift2"/>
      </w:pPr>
      <w:bookmarkStart w:id="10" w:name="_Toc27598805"/>
      <w:r>
        <w:t>Eingabe der Serverdaten</w:t>
      </w:r>
      <w:bookmarkEnd w:id="10"/>
    </w:p>
    <w:p w14:paraId="7E9D4E31" w14:textId="57DC0958" w:rsidR="00CB42A9" w:rsidRDefault="00CB42A9" w:rsidP="009968D5">
      <w:r>
        <w:t>Es wird davon ausgegangen, dass die Vorbedingungen (siehe 2 - Vorbedingungen) erfüllt sind. Nun müssen Nutzername sowie die entsprechende Server IP/Hostname eingegeben und connect gedrückt werden:</w:t>
      </w:r>
    </w:p>
    <w:p w14:paraId="5C33AE88" w14:textId="4A5D5627" w:rsidR="00CB42A9" w:rsidRDefault="00164E85" w:rsidP="009968D5">
      <w:r>
        <w:rPr>
          <w:noProof/>
        </w:rPr>
        <w:drawing>
          <wp:anchor distT="0" distB="0" distL="114300" distR="114300" simplePos="0" relativeHeight="251678208" behindDoc="0" locked="0" layoutInCell="1" allowOverlap="1" wp14:anchorId="6F436517" wp14:editId="1ED5A279">
            <wp:simplePos x="0" y="0"/>
            <wp:positionH relativeFrom="margin">
              <wp:posOffset>1210310</wp:posOffset>
            </wp:positionH>
            <wp:positionV relativeFrom="paragraph">
              <wp:posOffset>6350</wp:posOffset>
            </wp:positionV>
            <wp:extent cx="2429510" cy="4319905"/>
            <wp:effectExtent l="0" t="0" r="8890" b="444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r w:rsidR="00CB42A9">
        <w:rPr>
          <w:noProof/>
        </w:rPr>
        <mc:AlternateContent>
          <mc:Choice Requires="wps">
            <w:drawing>
              <wp:anchor distT="0" distB="0" distL="114300" distR="114300" simplePos="0" relativeHeight="251658752" behindDoc="0" locked="0" layoutInCell="1" allowOverlap="1" wp14:anchorId="5C71D080" wp14:editId="79BEF433">
                <wp:simplePos x="0" y="0"/>
                <wp:positionH relativeFrom="column">
                  <wp:posOffset>1210310</wp:posOffset>
                </wp:positionH>
                <wp:positionV relativeFrom="paragraph">
                  <wp:posOffset>4379595</wp:posOffset>
                </wp:positionV>
                <wp:extent cx="242951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185350CA" w14:textId="6EDDBA88" w:rsidR="00CB42A9" w:rsidRPr="008567D9" w:rsidRDefault="00CB42A9" w:rsidP="00CB42A9">
                            <w:pPr>
                              <w:pStyle w:val="Beschriftung"/>
                              <w:jc w:val="center"/>
                              <w:rPr>
                                <w:noProof/>
                                <w:sz w:val="20"/>
                              </w:rPr>
                            </w:pPr>
                            <w:r>
                              <w:t xml:space="preserve">Abbildung </w:t>
                            </w:r>
                            <w:fldSimple w:instr=" SEQ Abbildung \* ARABIC ">
                              <w:r w:rsidR="00135924">
                                <w:rPr>
                                  <w:noProof/>
                                </w:rPr>
                                <w:t>5</w:t>
                              </w:r>
                            </w:fldSimple>
                            <w:r>
                              <w:t xml:space="preserve"> - Erster Verbindungsaufbau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1D080" id="Textfeld 28" o:spid="_x0000_s1033" type="#_x0000_t202" style="position:absolute;left:0;text-align:left;margin-left:95.3pt;margin-top:344.85pt;width:191.3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0MAIAAGYEAAAOAAAAZHJzL2Uyb0RvYy54bWysVFFv2yAQfp+0/4B4X5xka9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" stroked="f">
                <v:textbox style="mso-fit-shape-to-text:t" inset="0,0,0,0">
                  <w:txbxContent>
                    <w:p w14:paraId="185350CA" w14:textId="6EDDBA88" w:rsidR="00CB42A9" w:rsidRPr="008567D9" w:rsidRDefault="00CB42A9" w:rsidP="00CB42A9">
                      <w:pPr>
                        <w:pStyle w:val="Beschriftung"/>
                        <w:jc w:val="center"/>
                        <w:rPr>
                          <w:noProof/>
                          <w:sz w:val="20"/>
                        </w:rPr>
                      </w:pPr>
                      <w:r>
                        <w:t xml:space="preserve">Abbildung </w:t>
                      </w:r>
                      <w:fldSimple w:instr=" SEQ Abbildung \* ARABIC ">
                        <w:r w:rsidR="00135924">
                          <w:rPr>
                            <w:noProof/>
                          </w:rPr>
                          <w:t>5</w:t>
                        </w:r>
                      </w:fldSimple>
                      <w:r>
                        <w:t xml:space="preserve"> - Erster Verbindungsaufbau</w:t>
                      </w:r>
                    </w:p>
                  </w:txbxContent>
                </v:textbox>
                <w10:wrap type="square"/>
              </v:shape>
            </w:pict>
          </mc:Fallback>
        </mc:AlternateContent>
      </w:r>
    </w:p>
    <w:p w14:paraId="34822F25" w14:textId="0157797C" w:rsidR="00CB42A9" w:rsidRDefault="00CB42A9" w:rsidP="009968D5"/>
    <w:p w14:paraId="13DC31C3" w14:textId="77777777" w:rsidR="00CB42A9" w:rsidRDefault="00CB42A9" w:rsidP="009968D5"/>
    <w:p w14:paraId="0A8FA697" w14:textId="337A5D96" w:rsidR="00CB42A9" w:rsidRDefault="00CB42A9" w:rsidP="009968D5"/>
    <w:p w14:paraId="786519CE" w14:textId="599BFDA1" w:rsidR="00CB42A9" w:rsidRDefault="00CB42A9" w:rsidP="009968D5"/>
    <w:p w14:paraId="505DE4D3" w14:textId="3D205C9A" w:rsidR="00CB42A9" w:rsidRDefault="00CB42A9" w:rsidP="009968D5"/>
    <w:p w14:paraId="1D8D53A5" w14:textId="51CE904C" w:rsidR="00CB42A9" w:rsidRDefault="00CB42A9" w:rsidP="009968D5"/>
    <w:p w14:paraId="7C8285A7" w14:textId="364E53E6" w:rsidR="00CB42A9" w:rsidRDefault="00CB42A9" w:rsidP="009968D5"/>
    <w:p w14:paraId="75F57EAF" w14:textId="660A017F" w:rsidR="00CB42A9" w:rsidRDefault="00CB42A9" w:rsidP="009968D5"/>
    <w:p w14:paraId="28E86424" w14:textId="76568E58" w:rsidR="00CB42A9" w:rsidRDefault="00CB42A9" w:rsidP="009968D5"/>
    <w:p w14:paraId="719FBAEE" w14:textId="17D32B22" w:rsidR="00CB42A9" w:rsidRDefault="00CB42A9" w:rsidP="009968D5"/>
    <w:p w14:paraId="1B2A75C5" w14:textId="46F4C5CE" w:rsidR="00CB42A9" w:rsidRDefault="00CB42A9" w:rsidP="009968D5"/>
    <w:p w14:paraId="3755555D" w14:textId="5FB8AF58" w:rsidR="00CB42A9" w:rsidRDefault="00CB42A9" w:rsidP="009968D5"/>
    <w:p w14:paraId="4B2BA5A6" w14:textId="647EB39C" w:rsidR="00CB42A9" w:rsidRDefault="00CB42A9" w:rsidP="009968D5"/>
    <w:p w14:paraId="6BBD4D7F" w14:textId="5852FB92" w:rsidR="00CB42A9" w:rsidRDefault="00CB42A9" w:rsidP="009968D5"/>
    <w:p w14:paraId="0289E264" w14:textId="7EBEBB57" w:rsidR="00CB42A9" w:rsidRDefault="00CB42A9" w:rsidP="009968D5"/>
    <w:p w14:paraId="7625EE78" w14:textId="283A57B9" w:rsidR="00CB42A9" w:rsidRDefault="00CB42A9" w:rsidP="009968D5"/>
    <w:p w14:paraId="61441DDC" w14:textId="2F5F546E" w:rsidR="00CB42A9" w:rsidRDefault="00CB42A9" w:rsidP="009968D5"/>
    <w:p w14:paraId="7736C32B" w14:textId="77777777" w:rsidR="00CB42A9" w:rsidRDefault="00CB42A9" w:rsidP="009968D5"/>
    <w:p w14:paraId="15E637EA" w14:textId="3BFBD60A" w:rsidR="00CB42A9" w:rsidRDefault="00CB42A9" w:rsidP="009968D5"/>
    <w:p w14:paraId="474F02CB" w14:textId="3D2AF253" w:rsidR="00CB42A9" w:rsidRDefault="00CB42A9" w:rsidP="009968D5"/>
    <w:p w14:paraId="339F260E" w14:textId="7B83C0FF" w:rsidR="00CB42A9" w:rsidRDefault="00CB42A9" w:rsidP="009968D5"/>
    <w:p w14:paraId="088FF5A5" w14:textId="6DB4DF11" w:rsidR="00CB42A9" w:rsidRDefault="00CB42A9" w:rsidP="009968D5">
      <w:r>
        <w:t xml:space="preserve">Sollte versucht werden eine Verbindung mit leerem Nutzernamen oder leerer Server IP/Hostname </w:t>
      </w:r>
      <w:r w:rsidR="00712763">
        <w:t>aufgebaut zu werden wird eine entsprechende Fehlermeldung eingeblendet. Ist es weiter nicht möglich eine Verbindung mit dem Server aufzubauen erfolgt nach einem Timeout von drei Sekunden ebenfalls eine entsprechende Fehlermeldung. Wird die Verbindung aufgebaut, so wird automatisch der Playlist Screen aufgerufen.</w:t>
      </w:r>
    </w:p>
    <w:p w14:paraId="5DB8223C" w14:textId="4EDE747A" w:rsidR="00712763" w:rsidRDefault="00712763">
      <w:pPr>
        <w:spacing w:after="0"/>
        <w:ind w:left="397" w:right="57" w:hanging="340"/>
        <w:jc w:val="left"/>
      </w:pPr>
      <w:r>
        <w:br w:type="page"/>
      </w:r>
    </w:p>
    <w:p w14:paraId="47275C57" w14:textId="774B8BD2" w:rsidR="00CB42A9" w:rsidRDefault="00712763" w:rsidP="00712763">
      <w:pPr>
        <w:pStyle w:val="berschrift2"/>
      </w:pPr>
      <w:bookmarkStart w:id="11" w:name="_Toc27598806"/>
      <w:r>
        <w:lastRenderedPageBreak/>
        <w:t>Playlist Screen</w:t>
      </w:r>
      <w:bookmarkEnd w:id="11"/>
    </w:p>
    <w:p w14:paraId="597857B3" w14:textId="2AE2227D" w:rsidR="00712763" w:rsidRDefault="00712763" w:rsidP="009968D5">
      <w:r>
        <w:t xml:space="preserve">Wurde die Verbindung zum Server erfolgreich hergestellt gelangt man automatisch in den Playlist Screen. Stehen auf dem Server bereits Daten (Tracks in einer der beiden Queues oder gar ein </w:t>
      </w:r>
      <w:proofErr w:type="spellStart"/>
      <w:r>
        <w:t>Current</w:t>
      </w:r>
      <w:proofErr w:type="spellEnd"/>
      <w:r>
        <w:t xml:space="preserve"> Track) zur Verfügung werden diese bereits angezeigt:</w:t>
      </w:r>
    </w:p>
    <w:p w14:paraId="4051DA7F" w14:textId="4B60DA4C" w:rsidR="00712763" w:rsidRDefault="009E767C" w:rsidP="009968D5">
      <w:r>
        <w:rPr>
          <w:noProof/>
        </w:rPr>
        <w:drawing>
          <wp:anchor distT="0" distB="0" distL="114300" distR="114300" simplePos="0" relativeHeight="251671040" behindDoc="0" locked="0" layoutInCell="1" allowOverlap="1" wp14:anchorId="5DA37D75" wp14:editId="4C024237">
            <wp:simplePos x="0" y="0"/>
            <wp:positionH relativeFrom="margin">
              <wp:align>center</wp:align>
            </wp:positionH>
            <wp:positionV relativeFrom="paragraph">
              <wp:posOffset>4301</wp:posOffset>
            </wp:positionV>
            <wp:extent cx="2426266" cy="4320000"/>
            <wp:effectExtent l="0" t="0" r="0" b="444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763">
        <w:rPr>
          <w:noProof/>
        </w:rPr>
        <mc:AlternateContent>
          <mc:Choice Requires="wps">
            <w:drawing>
              <wp:anchor distT="0" distB="0" distL="114300" distR="114300" simplePos="0" relativeHeight="251660800" behindDoc="0" locked="0" layoutInCell="1" allowOverlap="1" wp14:anchorId="49B15FE0" wp14:editId="3CD241F0">
                <wp:simplePos x="0" y="0"/>
                <wp:positionH relativeFrom="column">
                  <wp:posOffset>1210310</wp:posOffset>
                </wp:positionH>
                <wp:positionV relativeFrom="paragraph">
                  <wp:posOffset>4380865</wp:posOffset>
                </wp:positionV>
                <wp:extent cx="24307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37720C38" w14:textId="77E39D65" w:rsidR="00712763" w:rsidRPr="000F16DD" w:rsidRDefault="00712763" w:rsidP="00712763">
                            <w:pPr>
                              <w:pStyle w:val="Beschriftung"/>
                              <w:jc w:val="center"/>
                              <w:rPr>
                                <w:noProof/>
                                <w:sz w:val="20"/>
                              </w:rPr>
                            </w:pPr>
                            <w:r>
                              <w:t xml:space="preserve">Abbildung </w:t>
                            </w:r>
                            <w:fldSimple w:instr=" SEQ Abbildung \* ARABIC ">
                              <w:r w:rsidR="00135924">
                                <w:rPr>
                                  <w:noProof/>
                                </w:rPr>
                                <w:t>6</w:t>
                              </w:r>
                            </w:fldSimple>
                            <w:r>
                              <w:t xml:space="preserve"> - Playlist Screen nach erfolgreicher Verbindung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15FE0" id="Textfeld 1" o:spid="_x0000_s1034" type="#_x0000_t202" style="position:absolute;left:0;text-align:left;margin-left:95.3pt;margin-top:344.95pt;width:191.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" stroked="f">
                <v:textbox style="mso-fit-shape-to-text:t" inset="0,0,0,0">
                  <w:txbxContent>
                    <w:p w14:paraId="37720C38" w14:textId="77E39D65" w:rsidR="00712763" w:rsidRPr="000F16DD" w:rsidRDefault="00712763" w:rsidP="00712763">
                      <w:pPr>
                        <w:pStyle w:val="Beschriftung"/>
                        <w:jc w:val="center"/>
                        <w:rPr>
                          <w:noProof/>
                          <w:sz w:val="20"/>
                        </w:rPr>
                      </w:pPr>
                      <w:r>
                        <w:t xml:space="preserve">Abbildung </w:t>
                      </w:r>
                      <w:fldSimple w:instr=" SEQ Abbildung \* ARABIC ">
                        <w:r w:rsidR="00135924">
                          <w:rPr>
                            <w:noProof/>
                          </w:rPr>
                          <w:t>6</w:t>
                        </w:r>
                      </w:fldSimple>
                      <w:r>
                        <w:t xml:space="preserve"> - Playlist Screen nach erfolgreicher Verbindung</w:t>
                      </w:r>
                    </w:p>
                  </w:txbxContent>
                </v:textbox>
                <w10:wrap type="square"/>
              </v:shape>
            </w:pict>
          </mc:Fallback>
        </mc:AlternateContent>
      </w:r>
    </w:p>
    <w:p w14:paraId="76F83FD6" w14:textId="7E3F12A7" w:rsidR="00712763" w:rsidRDefault="00712763" w:rsidP="009968D5"/>
    <w:p w14:paraId="54BB9344" w14:textId="3AA2B856" w:rsidR="00712763" w:rsidRDefault="00712763" w:rsidP="009968D5"/>
    <w:p w14:paraId="0F8689C5" w14:textId="32923E65" w:rsidR="00712763" w:rsidRDefault="00712763" w:rsidP="009968D5"/>
    <w:p w14:paraId="2F706F33" w14:textId="4C8933F1" w:rsidR="00712763" w:rsidRDefault="00712763" w:rsidP="009968D5"/>
    <w:p w14:paraId="469A8A87" w14:textId="5CA69466" w:rsidR="00712763" w:rsidRDefault="00712763" w:rsidP="009968D5"/>
    <w:p w14:paraId="7D98041D" w14:textId="0788D528" w:rsidR="00712763" w:rsidRDefault="00712763" w:rsidP="009968D5"/>
    <w:p w14:paraId="27660C91" w14:textId="103B6AB6" w:rsidR="00712763" w:rsidRDefault="00712763" w:rsidP="009968D5"/>
    <w:p w14:paraId="33874799" w14:textId="32A27F5F" w:rsidR="00712763" w:rsidRDefault="00712763" w:rsidP="009968D5"/>
    <w:p w14:paraId="1EFD2439" w14:textId="210B5141" w:rsidR="00712763" w:rsidRDefault="00712763" w:rsidP="009968D5"/>
    <w:p w14:paraId="4A38F8FD" w14:textId="77C502D7" w:rsidR="00712763" w:rsidRDefault="00712763" w:rsidP="009968D5"/>
    <w:p w14:paraId="5C0AE5F1" w14:textId="572BD178" w:rsidR="00712763" w:rsidRDefault="00712763" w:rsidP="009968D5"/>
    <w:p w14:paraId="470FBACA" w14:textId="2E77CB16" w:rsidR="00712763" w:rsidRDefault="00712763" w:rsidP="009968D5"/>
    <w:p w14:paraId="44B6E4AE" w14:textId="709FDA2B" w:rsidR="00712763" w:rsidRDefault="00712763" w:rsidP="009968D5"/>
    <w:p w14:paraId="3F8190A4" w14:textId="6896C881" w:rsidR="00712763" w:rsidRDefault="00712763" w:rsidP="009968D5"/>
    <w:p w14:paraId="7B96F066" w14:textId="68917CB4" w:rsidR="00712763" w:rsidRDefault="00712763" w:rsidP="009968D5"/>
    <w:p w14:paraId="3069E4C7" w14:textId="697A6288" w:rsidR="00712763" w:rsidRDefault="00712763" w:rsidP="009968D5"/>
    <w:p w14:paraId="1722FD1C" w14:textId="77777777" w:rsidR="00712763" w:rsidRDefault="00712763" w:rsidP="009968D5"/>
    <w:p w14:paraId="3F9524DB" w14:textId="5EEF5408" w:rsidR="00712763" w:rsidRDefault="00712763" w:rsidP="009968D5"/>
    <w:p w14:paraId="1E779ACA" w14:textId="52F74293" w:rsidR="00712763" w:rsidRDefault="00712763" w:rsidP="009968D5"/>
    <w:p w14:paraId="72C1EF05" w14:textId="0A116916" w:rsidR="00712763" w:rsidRDefault="00712763" w:rsidP="009968D5"/>
    <w:p w14:paraId="58F92B83" w14:textId="1C762502" w:rsidR="00712763" w:rsidRDefault="00712763" w:rsidP="009968D5"/>
    <w:p w14:paraId="7B767159" w14:textId="232888AE" w:rsidR="00712763" w:rsidRDefault="00712763" w:rsidP="009968D5">
      <w:r>
        <w:t xml:space="preserve">Der aktuellste Track (e.g.: </w:t>
      </w:r>
      <w:proofErr w:type="spellStart"/>
      <w:r>
        <w:t>Ameno</w:t>
      </w:r>
      <w:proofErr w:type="spellEnd"/>
      <w:r>
        <w:t xml:space="preserve"> von ERA) wird ganz oben angezeigt. Darunter befindet sich die aktuelle Playlist des Servers in geordneter Reihenfolge (e.g.: Es ist somit zu erkennen, dass als nächster Track </w:t>
      </w:r>
      <w:r w:rsidR="00856924">
        <w:t xml:space="preserve">Fallen </w:t>
      </w:r>
      <w:r>
        <w:t xml:space="preserve">von </w:t>
      </w:r>
      <w:proofErr w:type="spellStart"/>
      <w:r>
        <w:t>Vollbeat</w:t>
      </w:r>
      <w:proofErr w:type="spellEnd"/>
      <w:r w:rsidR="00856924">
        <w:t xml:space="preserve"> in der Admin-Queue</w:t>
      </w:r>
      <w:r>
        <w:t xml:space="preserve"> gereiht ist.). </w:t>
      </w:r>
      <w:r w:rsidR="00856924">
        <w:t xml:space="preserve">Der erste Track in der User-Queue ist </w:t>
      </w:r>
      <w:proofErr w:type="spellStart"/>
      <w:r w:rsidR="00856924">
        <w:t>Concerning</w:t>
      </w:r>
      <w:proofErr w:type="spellEnd"/>
      <w:r w:rsidR="00856924">
        <w:t xml:space="preserve"> Hobbits von Howard </w:t>
      </w:r>
      <w:proofErr w:type="spellStart"/>
      <w:r w:rsidR="00856924">
        <w:t>Shore</w:t>
      </w:r>
      <w:proofErr w:type="spellEnd"/>
      <w:r w:rsidR="00856924">
        <w:t xml:space="preserve">. </w:t>
      </w:r>
      <w:r>
        <w:t xml:space="preserve">Die angegebene Zahl neben den Tracks gibt die </w:t>
      </w:r>
      <w:proofErr w:type="spellStart"/>
      <w:r>
        <w:t>Votes</w:t>
      </w:r>
      <w:proofErr w:type="spellEnd"/>
      <w:r>
        <w:t xml:space="preserve"> für diesen Track an. Mit den Pfeiltasten kann für den entsprechenden Track entweder ein Vote abgegeben oder sein abgegebener Vote wiederrufen werden. Ein Downvote gibt es in dem Sinne nicht. </w:t>
      </w:r>
      <w:r w:rsidR="00856924">
        <w:t xml:space="preserve">Wichtig es kann nur einmal gevotet werden. Nach einem Vote wird der Vote Button ausgegraut und man kann seine Stimme nur mehr zurückziehen. </w:t>
      </w:r>
    </w:p>
    <w:p w14:paraId="4A299E2B" w14:textId="77777777" w:rsidR="00856924" w:rsidRDefault="00856924" w:rsidP="00C50C73"/>
    <w:p w14:paraId="09716707" w14:textId="43951A95" w:rsidR="00C50C73" w:rsidRDefault="00C50C73" w:rsidP="00C50C73">
      <w:r>
        <w:br w:type="page"/>
      </w:r>
    </w:p>
    <w:p w14:paraId="620B79C7" w14:textId="6621A883" w:rsidR="00C50C73" w:rsidRDefault="00C50C73" w:rsidP="00C50C73">
      <w:pPr>
        <w:pStyle w:val="berschrift2"/>
      </w:pPr>
      <w:bookmarkStart w:id="12" w:name="_Toc27598807"/>
      <w:r>
        <w:lastRenderedPageBreak/>
        <w:t>Search Screen</w:t>
      </w:r>
      <w:bookmarkEnd w:id="12"/>
    </w:p>
    <w:p w14:paraId="26A083FF" w14:textId="10FD807E" w:rsidR="00C50C73" w:rsidRDefault="00C50C73" w:rsidP="00C50C73">
      <w:r>
        <w:t>Besteht eine Verbindung mit einem Server kann die Suchfunktion verwendet werden. Hierzu wird im obigen Textfeld ein entsprechender Suchbegriff eingegeben und durch drücken der SEARCH Taste wird die Anfrage an den Server gestellt. Die vom Server retournierten Daten werden entsprechend in Listenform angezeigt:</w:t>
      </w:r>
    </w:p>
    <w:p w14:paraId="1F9F2977" w14:textId="37C169E9" w:rsidR="00C50C73" w:rsidRDefault="00C50C73" w:rsidP="00C50C73">
      <w:r>
        <w:rPr>
          <w:noProof/>
        </w:rPr>
        <mc:AlternateContent>
          <mc:Choice Requires="wps">
            <w:drawing>
              <wp:anchor distT="0" distB="0" distL="114300" distR="114300" simplePos="0" relativeHeight="251662848" behindDoc="0" locked="0" layoutInCell="1" allowOverlap="1" wp14:anchorId="4FDBAD52" wp14:editId="34C235A3">
                <wp:simplePos x="0" y="0"/>
                <wp:positionH relativeFrom="column">
                  <wp:posOffset>1210310</wp:posOffset>
                </wp:positionH>
                <wp:positionV relativeFrom="paragraph">
                  <wp:posOffset>4377690</wp:posOffset>
                </wp:positionV>
                <wp:extent cx="2429510"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635A10E0" w14:textId="51C2FAEE" w:rsidR="00C50C73" w:rsidRPr="00EA6ED4" w:rsidRDefault="00C50C73" w:rsidP="00C50C73">
                            <w:pPr>
                              <w:pStyle w:val="Beschriftung"/>
                              <w:jc w:val="center"/>
                              <w:rPr>
                                <w:noProof/>
                                <w:sz w:val="20"/>
                              </w:rPr>
                            </w:pPr>
                            <w:r>
                              <w:t xml:space="preserve">Abbildung </w:t>
                            </w:r>
                            <w:fldSimple w:instr=" SEQ Abbildung \* ARABIC ">
                              <w:r w:rsidR="00135924">
                                <w:rPr>
                                  <w:noProof/>
                                </w:rPr>
                                <w:t>7</w:t>
                              </w:r>
                            </w:fldSimple>
                            <w:r>
                              <w:t xml:space="preserve"> - Search Screen nach erfolgreicher Suchanfrage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BAD52" id="Textfeld 31" o:spid="_x0000_s1035" type="#_x0000_t202" style="position:absolute;left:0;text-align:left;margin-left:95.3pt;margin-top:344.7pt;width:191.3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iaLwIAAGYEAAAOAAAAZHJzL2Uyb0RvYy54bWysVFFv2yAQfp+0/4B4X5yka7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" stroked="f">
                <v:textbox style="mso-fit-shape-to-text:t" inset="0,0,0,0">
                  <w:txbxContent>
                    <w:p w14:paraId="635A10E0" w14:textId="51C2FAEE" w:rsidR="00C50C73" w:rsidRPr="00EA6ED4" w:rsidRDefault="00C50C73" w:rsidP="00C50C73">
                      <w:pPr>
                        <w:pStyle w:val="Beschriftung"/>
                        <w:jc w:val="center"/>
                        <w:rPr>
                          <w:noProof/>
                          <w:sz w:val="20"/>
                        </w:rPr>
                      </w:pPr>
                      <w:r>
                        <w:t xml:space="preserve">Abbildung </w:t>
                      </w:r>
                      <w:fldSimple w:instr=" SEQ Abbildung \* ARABIC ">
                        <w:r w:rsidR="00135924">
                          <w:rPr>
                            <w:noProof/>
                          </w:rPr>
                          <w:t>7</w:t>
                        </w:r>
                      </w:fldSimple>
                      <w:r>
                        <w:t xml:space="preserve"> - Search Screen nach erfolgreicher Suchanfrage</w:t>
                      </w:r>
                    </w:p>
                  </w:txbxContent>
                </v:textbox>
                <w10:wrap type="square"/>
              </v:shape>
            </w:pict>
          </mc:Fallback>
        </mc:AlternateContent>
      </w:r>
      <w:r w:rsidR="009E767C">
        <w:rPr>
          <w:noProof/>
        </w:rPr>
        <w:drawing>
          <wp:anchor distT="0" distB="0" distL="114300" distR="114300" simplePos="0" relativeHeight="251672064" behindDoc="0" locked="0" layoutInCell="1" allowOverlap="1" wp14:anchorId="1208F147" wp14:editId="2C3087AA">
            <wp:simplePos x="0" y="0"/>
            <wp:positionH relativeFrom="margin">
              <wp:align>center</wp:align>
            </wp:positionH>
            <wp:positionV relativeFrom="paragraph">
              <wp:posOffset>3810</wp:posOffset>
            </wp:positionV>
            <wp:extent cx="2429510" cy="4319905"/>
            <wp:effectExtent l="0" t="0" r="8890" b="444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6B4977CD" w14:textId="68372E59" w:rsidR="00C50C73" w:rsidRDefault="00C50C73" w:rsidP="00C50C73"/>
    <w:p w14:paraId="27F9FE99" w14:textId="3CA90D7F" w:rsidR="00C50C73" w:rsidRDefault="00C50C73" w:rsidP="00C50C73"/>
    <w:p w14:paraId="3C7799C7" w14:textId="53533C8F" w:rsidR="00C50C73" w:rsidRDefault="00C50C73" w:rsidP="00C50C73"/>
    <w:p w14:paraId="3B472EEA" w14:textId="34DF8F3D" w:rsidR="00C50C73" w:rsidRDefault="00C50C73" w:rsidP="00C50C73"/>
    <w:p w14:paraId="7F86F4E4" w14:textId="776DD7F2" w:rsidR="00C50C73" w:rsidRDefault="00C50C73" w:rsidP="00C50C73"/>
    <w:p w14:paraId="4C024856" w14:textId="0E9DFAF7" w:rsidR="00C50C73" w:rsidRDefault="00C50C73" w:rsidP="00C50C73"/>
    <w:p w14:paraId="5DB18289" w14:textId="7DE9B36F" w:rsidR="00C50C73" w:rsidRDefault="00C50C73" w:rsidP="00C50C73"/>
    <w:p w14:paraId="09959839" w14:textId="4AFD6F97" w:rsidR="00C50C73" w:rsidRDefault="00C50C73" w:rsidP="00C50C73"/>
    <w:p w14:paraId="77AEC620" w14:textId="06F3A467" w:rsidR="00C50C73" w:rsidRDefault="00C50C73" w:rsidP="00C50C73"/>
    <w:p w14:paraId="4BF6B0C0" w14:textId="51E78B78" w:rsidR="00C50C73" w:rsidRDefault="00C50C73" w:rsidP="00C50C73"/>
    <w:p w14:paraId="3ADE4CA4" w14:textId="7D2F0571" w:rsidR="00C50C73" w:rsidRDefault="00C50C73" w:rsidP="00C50C73"/>
    <w:p w14:paraId="0FF0C667" w14:textId="22F804C2" w:rsidR="00C50C73" w:rsidRDefault="00C50C73" w:rsidP="00C50C73"/>
    <w:p w14:paraId="1FDB47D1" w14:textId="3A5EDF63" w:rsidR="00C50C73" w:rsidRDefault="00C50C73" w:rsidP="00C50C73"/>
    <w:p w14:paraId="64ACB739" w14:textId="50FDF2E0" w:rsidR="00C50C73" w:rsidRDefault="00C50C73" w:rsidP="00C50C73"/>
    <w:p w14:paraId="395B6E2A" w14:textId="039E2597" w:rsidR="00C50C73" w:rsidRDefault="00C50C73" w:rsidP="00C50C73"/>
    <w:p w14:paraId="6514CDA5" w14:textId="6A223131" w:rsidR="00C50C73" w:rsidRDefault="00C50C73" w:rsidP="00C50C73"/>
    <w:p w14:paraId="3CC6277A" w14:textId="18E544C5" w:rsidR="00C50C73" w:rsidRDefault="00C50C73" w:rsidP="00C50C73"/>
    <w:p w14:paraId="2E8BFE0D" w14:textId="4B9E1350" w:rsidR="00C50C73" w:rsidRDefault="00C50C73" w:rsidP="00C50C73"/>
    <w:p w14:paraId="0A57AEB2" w14:textId="60D592D7" w:rsidR="00C50C73" w:rsidRDefault="00C50C73" w:rsidP="00C50C73"/>
    <w:p w14:paraId="7C6F3A70" w14:textId="5221CFF3" w:rsidR="00C50C73" w:rsidRDefault="00C50C73" w:rsidP="00C50C73"/>
    <w:p w14:paraId="76338174" w14:textId="30FA39B9" w:rsidR="00C50C73" w:rsidRDefault="00C50C73" w:rsidP="00C50C73"/>
    <w:p w14:paraId="7FEE090D" w14:textId="69DE45B6" w:rsidR="00C50C73" w:rsidRDefault="00C50C73" w:rsidP="00C50C73">
      <w:r>
        <w:t xml:space="preserve">Sollten nach absetzen der Suchanfrage keine Daten angezeigt werden, so konnte der Server keine Übereinstimmung feststellen. </w:t>
      </w:r>
    </w:p>
    <w:p w14:paraId="0A854E58" w14:textId="3D25473C" w:rsidR="00C50C73" w:rsidRDefault="00C50C73" w:rsidP="00C50C73">
      <w:r>
        <w:t xml:space="preserve">Es besteht nun die Möglichkeit durch drücken der ADD Taste neben einem Track diesen der Nutzer-Playlist hinzuzufügen. Ein Track kann nur einmal der Nutzer-Playlist hinzugefügt werden. Sollte versucht werden einen Track doppelt der Nutzer-Playlist hinzuzufügen, so wird eine entsprechende Fehlermeldung angezeigt. Weiter wird auch bei erfolgreichem hinzufügen eine entsprechende Meldung angezeigt. </w:t>
      </w:r>
    </w:p>
    <w:p w14:paraId="2AB9B91D" w14:textId="31FF54DE" w:rsidR="00C50C73" w:rsidRDefault="00C50C73" w:rsidP="00C50C73"/>
    <w:p w14:paraId="2B679F7E" w14:textId="5A2A8FFA" w:rsidR="00C50C73" w:rsidRDefault="00C50C73">
      <w:pPr>
        <w:spacing w:after="0"/>
        <w:ind w:left="397" w:right="57" w:hanging="340"/>
        <w:jc w:val="left"/>
      </w:pPr>
      <w:r>
        <w:br w:type="page"/>
      </w:r>
    </w:p>
    <w:p w14:paraId="2DE25917" w14:textId="5E271617" w:rsidR="00C50C73" w:rsidRDefault="009D2BFC" w:rsidP="00C50C73">
      <w:pPr>
        <w:pStyle w:val="berschrift2"/>
      </w:pPr>
      <w:bookmarkStart w:id="13" w:name="_Toc27598808"/>
      <w:r>
        <w:lastRenderedPageBreak/>
        <w:t>Playlist mit hinzugefügtem Track</w:t>
      </w:r>
      <w:bookmarkEnd w:id="13"/>
    </w:p>
    <w:p w14:paraId="1C875044" w14:textId="4E4994BA" w:rsidR="009D2BFC" w:rsidRDefault="009D2BFC" w:rsidP="009D2BFC">
      <w:r>
        <w:t xml:space="preserve">Wird nun der Playlist Screen erneut aufgerufen ist zu erkennen, dass </w:t>
      </w:r>
      <w:r w:rsidR="0088677B">
        <w:t xml:space="preserve">Welt voller Wunder </w:t>
      </w:r>
      <w:r>
        <w:t xml:space="preserve">von </w:t>
      </w:r>
      <w:proofErr w:type="spellStart"/>
      <w:r w:rsidR="0088677B">
        <w:t>Fäaschtbänkler</w:t>
      </w:r>
      <w:proofErr w:type="spellEnd"/>
      <w:r>
        <w:t xml:space="preserve"> erfolgreich ans </w:t>
      </w:r>
      <w:r w:rsidR="0088677B">
        <w:t>Ende</w:t>
      </w:r>
      <w:r>
        <w:t xml:space="preserve"> der</w:t>
      </w:r>
      <w:r w:rsidR="0088677B">
        <w:t xml:space="preserve"> Nutzer-Queue </w:t>
      </w:r>
      <w:r>
        <w:t>hinzugefügt wurde</w:t>
      </w:r>
      <w:r w:rsidR="00023E39">
        <w:t>. Weiter ist zu erkennen, dass der Track durch den Nutzer: User hinzugefügt wurde. (Zuvor wurde eine Verbindung mit dem Nutzernamen: User hergestellt (siehe 4.1 Eingabe der Serverdaten))</w:t>
      </w:r>
      <w:r w:rsidR="0005537E">
        <w:t>:</w:t>
      </w:r>
    </w:p>
    <w:p w14:paraId="1B1F2311" w14:textId="39CD8666" w:rsidR="00B35A05" w:rsidRDefault="001E68DD" w:rsidP="009D2BFC">
      <w:r>
        <w:rPr>
          <w:noProof/>
        </w:rPr>
        <mc:AlternateContent>
          <mc:Choice Requires="wps">
            <w:drawing>
              <wp:anchor distT="0" distB="0" distL="114300" distR="114300" simplePos="0" relativeHeight="251675136" behindDoc="0" locked="0" layoutInCell="1" allowOverlap="1" wp14:anchorId="34F3C520" wp14:editId="6F5819D2">
                <wp:simplePos x="0" y="0"/>
                <wp:positionH relativeFrom="column">
                  <wp:posOffset>1216660</wp:posOffset>
                </wp:positionH>
                <wp:positionV relativeFrom="paragraph">
                  <wp:posOffset>4380865</wp:posOffset>
                </wp:positionV>
                <wp:extent cx="242570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0123326B" w14:textId="129B6EA1" w:rsidR="001E68DD" w:rsidRPr="00DA4121" w:rsidRDefault="001E68DD" w:rsidP="001E68DD">
                            <w:pPr>
                              <w:pStyle w:val="Beschriftung"/>
                              <w:jc w:val="center"/>
                              <w:rPr>
                                <w:noProof/>
                                <w:sz w:val="20"/>
                              </w:rPr>
                            </w:pPr>
                            <w:r>
                              <w:t xml:space="preserve">Abbildung </w:t>
                            </w:r>
                            <w:r w:rsidR="00615DBA">
                              <w:fldChar w:fldCharType="begin"/>
                            </w:r>
                            <w:r w:rsidR="00615DBA">
                              <w:instrText xml:space="preserve"> SEQ Abbildung \* ARABIC </w:instrText>
                            </w:r>
                            <w:r w:rsidR="00615DBA">
                              <w:fldChar w:fldCharType="separate"/>
                            </w:r>
                            <w:r w:rsidR="00135924">
                              <w:rPr>
                                <w:noProof/>
                              </w:rPr>
                              <w:t>8</w:t>
                            </w:r>
                            <w:r w:rsidR="00615DBA">
                              <w:rPr>
                                <w:noProof/>
                              </w:rPr>
                              <w:fldChar w:fldCharType="end"/>
                            </w:r>
                            <w:r>
                              <w:t xml:space="preserve"> -Playlist Screen nach erfolgreichem hinzufügen eines neuen Tracks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3C520" id="Textfeld 9" o:spid="_x0000_s1036" type="#_x0000_t202" style="position:absolute;left:0;text-align:left;margin-left:95.8pt;margin-top:344.95pt;width:19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" stroked="f">
                <v:textbox style="mso-fit-shape-to-text:t" inset="0,0,0,0">
                  <w:txbxContent>
                    <w:p w14:paraId="0123326B" w14:textId="129B6EA1" w:rsidR="001E68DD" w:rsidRPr="00DA4121" w:rsidRDefault="001E68DD" w:rsidP="001E68DD">
                      <w:pPr>
                        <w:pStyle w:val="Beschriftung"/>
                        <w:jc w:val="center"/>
                        <w:rPr>
                          <w:noProof/>
                          <w:sz w:val="20"/>
                        </w:rPr>
                      </w:pPr>
                      <w:r>
                        <w:t xml:space="preserve">Abbildung </w:t>
                      </w:r>
                      <w:r w:rsidR="00615DBA">
                        <w:fldChar w:fldCharType="begin"/>
                      </w:r>
                      <w:r w:rsidR="00615DBA">
                        <w:instrText xml:space="preserve"> SEQ Abbildung \* ARABIC </w:instrText>
                      </w:r>
                      <w:r w:rsidR="00615DBA">
                        <w:fldChar w:fldCharType="separate"/>
                      </w:r>
                      <w:r w:rsidR="00135924">
                        <w:rPr>
                          <w:noProof/>
                        </w:rPr>
                        <w:t>8</w:t>
                      </w:r>
                      <w:r w:rsidR="00615DBA">
                        <w:rPr>
                          <w:noProof/>
                        </w:rPr>
                        <w:fldChar w:fldCharType="end"/>
                      </w:r>
                      <w:r>
                        <w:t xml:space="preserve"> -Playlist Screen nach erfolgreichem hinzufügen eines neuen Tracks</w:t>
                      </w:r>
                    </w:p>
                  </w:txbxContent>
                </v:textbox>
                <w10:wrap type="square"/>
              </v:shape>
            </w:pict>
          </mc:Fallback>
        </mc:AlternateContent>
      </w:r>
      <w:r w:rsidR="004E6BEE">
        <w:rPr>
          <w:noProof/>
        </w:rPr>
        <w:drawing>
          <wp:anchor distT="0" distB="0" distL="114300" distR="114300" simplePos="0" relativeHeight="251676160" behindDoc="0" locked="0" layoutInCell="1" allowOverlap="1" wp14:anchorId="1CA9D2B2" wp14:editId="7D503CEB">
            <wp:simplePos x="0" y="0"/>
            <wp:positionH relativeFrom="margin">
              <wp:align>center</wp:align>
            </wp:positionH>
            <wp:positionV relativeFrom="paragraph">
              <wp:posOffset>3810</wp:posOffset>
            </wp:positionV>
            <wp:extent cx="2429510" cy="4319905"/>
            <wp:effectExtent l="0" t="0" r="8890" b="444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1B63F309" w14:textId="77777777" w:rsidR="00B35A05" w:rsidRDefault="00B35A05" w:rsidP="009D2BFC"/>
    <w:p w14:paraId="21BB0C38" w14:textId="2106A43F" w:rsidR="00B35A05" w:rsidRDefault="00B35A05" w:rsidP="009D2BFC"/>
    <w:p w14:paraId="16D7CFBE" w14:textId="17C898A0" w:rsidR="00B35A05" w:rsidRDefault="00B35A05" w:rsidP="009D2BFC"/>
    <w:p w14:paraId="0593E3CE" w14:textId="159719B9" w:rsidR="00B35A05" w:rsidRDefault="00B35A05" w:rsidP="009D2BFC"/>
    <w:p w14:paraId="60C29769" w14:textId="243782BE" w:rsidR="00B35A05" w:rsidRDefault="00B35A05" w:rsidP="009D2BFC"/>
    <w:p w14:paraId="009F8693" w14:textId="02FA56D3" w:rsidR="00B35A05" w:rsidRDefault="00B35A05" w:rsidP="009D2BFC"/>
    <w:p w14:paraId="58E19094" w14:textId="60745E62" w:rsidR="00B35A05" w:rsidRDefault="00B35A05" w:rsidP="009D2BFC"/>
    <w:p w14:paraId="6B55B44F" w14:textId="51F32B51" w:rsidR="00B35A05" w:rsidRDefault="00B35A05" w:rsidP="009D2BFC"/>
    <w:p w14:paraId="78D19C90" w14:textId="1C702DDC" w:rsidR="00B35A05" w:rsidRDefault="00B35A05" w:rsidP="009D2BFC"/>
    <w:p w14:paraId="169C19FB" w14:textId="7D9D697A" w:rsidR="00B35A05" w:rsidRDefault="00B35A05" w:rsidP="009D2BFC"/>
    <w:p w14:paraId="1AE46F79" w14:textId="48953C10" w:rsidR="00B35A05" w:rsidRDefault="00B35A05" w:rsidP="009D2BFC"/>
    <w:p w14:paraId="202E1A1D" w14:textId="23AC9E62" w:rsidR="00B35A05" w:rsidRDefault="00B35A05" w:rsidP="009D2BFC"/>
    <w:p w14:paraId="3044D2E5" w14:textId="5B5B64FF" w:rsidR="00B35A05" w:rsidRDefault="00B35A05" w:rsidP="009D2BFC"/>
    <w:p w14:paraId="5C3E6141" w14:textId="6025D38D" w:rsidR="00B35A05" w:rsidRDefault="00B35A05" w:rsidP="009D2BFC"/>
    <w:p w14:paraId="2631B95E" w14:textId="5CA10943" w:rsidR="00B35A05" w:rsidRDefault="00B35A05" w:rsidP="009D2BFC"/>
    <w:p w14:paraId="28ED3F6F" w14:textId="30A754F9" w:rsidR="00B35A05" w:rsidRDefault="00B35A05" w:rsidP="009D2BFC"/>
    <w:p w14:paraId="1E73B185" w14:textId="576E05B8" w:rsidR="00B35A05" w:rsidRDefault="00B35A05" w:rsidP="009D2BFC"/>
    <w:p w14:paraId="32DE4BD8" w14:textId="15107BCE" w:rsidR="00B35A05" w:rsidRDefault="00B35A05" w:rsidP="009D2BFC"/>
    <w:p w14:paraId="346A5B9D" w14:textId="6F495E57" w:rsidR="00B35A05" w:rsidRDefault="00B35A05" w:rsidP="009D2BFC"/>
    <w:p w14:paraId="6CB5144F" w14:textId="77777777" w:rsidR="00B35A05" w:rsidRDefault="00B35A05" w:rsidP="009D2BFC"/>
    <w:p w14:paraId="05024617" w14:textId="2BD069CF" w:rsidR="001B30AD" w:rsidRDefault="001B30AD">
      <w:pPr>
        <w:spacing w:after="0"/>
        <w:ind w:left="397" w:right="57" w:hanging="340"/>
        <w:jc w:val="left"/>
      </w:pPr>
      <w:r>
        <w:br w:type="page"/>
      </w:r>
    </w:p>
    <w:p w14:paraId="7577EBFC" w14:textId="092498B2" w:rsidR="009D2BFC" w:rsidRDefault="001B30AD" w:rsidP="001B30AD">
      <w:pPr>
        <w:pStyle w:val="berschrift2"/>
      </w:pPr>
      <w:bookmarkStart w:id="14" w:name="_Toc27598809"/>
      <w:r>
        <w:lastRenderedPageBreak/>
        <w:t>Settings Screen</w:t>
      </w:r>
      <w:bookmarkEnd w:id="14"/>
    </w:p>
    <w:p w14:paraId="5C028961" w14:textId="5F5F7F5F" w:rsidR="001B30AD" w:rsidRDefault="001B30AD" w:rsidP="001B30AD">
      <w:r>
        <w:t>Der Settings Screen gibt an mit welchem Server man zurzeit eine Verbindung aufgebaut hat (grüner Punkt neben der Server IP/Hostname) und mit welchen Servern man bereits eine Verbindung aufgebaut hatte (entsprechende Liste aller Server). Weiter ist es darüber auch möglich eine Verbindung zu einem neuen Server aufzubauen:</w:t>
      </w:r>
    </w:p>
    <w:p w14:paraId="625E2ED0" w14:textId="61D4EB2B" w:rsidR="001B30AD" w:rsidRDefault="001B30AD" w:rsidP="001B30AD">
      <w:r>
        <w:rPr>
          <w:noProof/>
        </w:rPr>
        <mc:AlternateContent>
          <mc:Choice Requires="wps">
            <w:drawing>
              <wp:anchor distT="0" distB="0" distL="114300" distR="114300" simplePos="0" relativeHeight="251665920" behindDoc="0" locked="0" layoutInCell="1" allowOverlap="1" wp14:anchorId="404EC5E2" wp14:editId="5F21B25A">
                <wp:simplePos x="0" y="0"/>
                <wp:positionH relativeFrom="column">
                  <wp:posOffset>1210310</wp:posOffset>
                </wp:positionH>
                <wp:positionV relativeFrom="paragraph">
                  <wp:posOffset>4380865</wp:posOffset>
                </wp:positionV>
                <wp:extent cx="2429510" cy="635"/>
                <wp:effectExtent l="0" t="0" r="0" b="0"/>
                <wp:wrapSquare wrapText="bothSides"/>
                <wp:docPr id="66" name="Textfeld 66"/>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2A1424CF" w14:textId="44A1AB5C" w:rsidR="001B30AD" w:rsidRPr="00267B36" w:rsidRDefault="001B30AD" w:rsidP="001B30AD">
                            <w:pPr>
                              <w:pStyle w:val="Beschriftung"/>
                              <w:jc w:val="center"/>
                              <w:rPr>
                                <w:noProof/>
                                <w:sz w:val="20"/>
                              </w:rPr>
                            </w:pPr>
                            <w:r>
                              <w:t xml:space="preserve">Abbildung </w:t>
                            </w:r>
                            <w:fldSimple w:instr=" SEQ Abbildung \* ARABIC ">
                              <w:r w:rsidR="00135924">
                                <w:rPr>
                                  <w:noProof/>
                                </w:rPr>
                                <w:t>9</w:t>
                              </w:r>
                            </w:fldSimple>
                            <w:r>
                              <w:t xml:space="preserve"> - Settings Screen mit aktiver Verbindung und einem Server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EC5E2" id="Textfeld 66" o:spid="_x0000_s1037" type="#_x0000_t202" style="position:absolute;left:0;text-align:left;margin-left:95.3pt;margin-top:344.95pt;width:191.3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" stroked="f">
                <v:textbox style="mso-fit-shape-to-text:t" inset="0,0,0,0">
                  <w:txbxContent>
                    <w:p w14:paraId="2A1424CF" w14:textId="44A1AB5C" w:rsidR="001B30AD" w:rsidRPr="00267B36" w:rsidRDefault="001B30AD" w:rsidP="001B30AD">
                      <w:pPr>
                        <w:pStyle w:val="Beschriftung"/>
                        <w:jc w:val="center"/>
                        <w:rPr>
                          <w:noProof/>
                          <w:sz w:val="20"/>
                        </w:rPr>
                      </w:pPr>
                      <w:r>
                        <w:t xml:space="preserve">Abbildung </w:t>
                      </w:r>
                      <w:fldSimple w:instr=" SEQ Abbildung \* ARABIC ">
                        <w:r w:rsidR="00135924">
                          <w:rPr>
                            <w:noProof/>
                          </w:rPr>
                          <w:t>9</w:t>
                        </w:r>
                      </w:fldSimple>
                      <w:r>
                        <w:t xml:space="preserve"> - Settings Screen mit aktiver Verbindung und einem Server in der Liste</w:t>
                      </w:r>
                    </w:p>
                  </w:txbxContent>
                </v:textbox>
                <w10:wrap type="square"/>
              </v:shape>
            </w:pict>
          </mc:Fallback>
        </mc:AlternateContent>
      </w:r>
      <w:r>
        <w:rPr>
          <w:noProof/>
        </w:rPr>
        <w:drawing>
          <wp:anchor distT="0" distB="0" distL="114300" distR="114300" simplePos="0" relativeHeight="251664896" behindDoc="0" locked="0" layoutInCell="1" allowOverlap="1" wp14:anchorId="72609A42" wp14:editId="2AC41584">
            <wp:simplePos x="0" y="0"/>
            <wp:positionH relativeFrom="margin">
              <wp:align>center</wp:align>
            </wp:positionH>
            <wp:positionV relativeFrom="paragraph">
              <wp:posOffset>4002</wp:posOffset>
            </wp:positionV>
            <wp:extent cx="2430000" cy="4320000"/>
            <wp:effectExtent l="0" t="0" r="8890" b="4445"/>
            <wp:wrapSquare wrapText="bothSides"/>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1DA85794" w14:textId="58A6F31C" w:rsidR="001B30AD" w:rsidRDefault="001B30AD" w:rsidP="001B30AD"/>
    <w:p w14:paraId="17C957F5" w14:textId="2240233A" w:rsidR="001B30AD" w:rsidRDefault="001B30AD" w:rsidP="001B30AD"/>
    <w:p w14:paraId="11943E04" w14:textId="7F1BE00A" w:rsidR="001B30AD" w:rsidRDefault="001B30AD" w:rsidP="001B30AD"/>
    <w:p w14:paraId="6B6ECF80" w14:textId="151B42AF" w:rsidR="001B30AD" w:rsidRDefault="001B30AD" w:rsidP="001B30AD"/>
    <w:p w14:paraId="51D9FDAD" w14:textId="32E5C857" w:rsidR="001B30AD" w:rsidRDefault="001B30AD" w:rsidP="001B30AD"/>
    <w:p w14:paraId="34437A10" w14:textId="1BAE8418" w:rsidR="001B30AD" w:rsidRDefault="001B30AD" w:rsidP="001B30AD"/>
    <w:p w14:paraId="110E3CC0" w14:textId="6A3D55C8" w:rsidR="001B30AD" w:rsidRDefault="001B30AD" w:rsidP="001B30AD"/>
    <w:p w14:paraId="4E10D729" w14:textId="771B233F" w:rsidR="001B30AD" w:rsidRDefault="001B30AD" w:rsidP="001B30AD"/>
    <w:p w14:paraId="6724228B" w14:textId="704E15AB" w:rsidR="001B30AD" w:rsidRDefault="001B30AD" w:rsidP="001B30AD"/>
    <w:p w14:paraId="7EA245E4" w14:textId="326036F0" w:rsidR="001B30AD" w:rsidRDefault="001B30AD" w:rsidP="001B30AD"/>
    <w:p w14:paraId="30285973" w14:textId="16FC5677" w:rsidR="001B30AD" w:rsidRDefault="001B30AD" w:rsidP="001B30AD"/>
    <w:p w14:paraId="698DC3DB" w14:textId="7E9FA456" w:rsidR="001B30AD" w:rsidRDefault="001B30AD" w:rsidP="001B30AD"/>
    <w:p w14:paraId="4D707A24" w14:textId="6F0A9D81" w:rsidR="001B30AD" w:rsidRDefault="001B30AD" w:rsidP="001B30AD"/>
    <w:p w14:paraId="05494352" w14:textId="66A8522A" w:rsidR="001B30AD" w:rsidRDefault="001B30AD" w:rsidP="001B30AD"/>
    <w:p w14:paraId="626509FF" w14:textId="593D5553" w:rsidR="001B30AD" w:rsidRDefault="001B30AD" w:rsidP="001B30AD"/>
    <w:p w14:paraId="20FF3B41" w14:textId="7A90E7E1" w:rsidR="001B30AD" w:rsidRDefault="001B30AD" w:rsidP="001B30AD"/>
    <w:p w14:paraId="241C9694" w14:textId="77C97EB5" w:rsidR="001B30AD" w:rsidRDefault="001B30AD" w:rsidP="001B30AD"/>
    <w:p w14:paraId="080EE8E2" w14:textId="3F08D4C8" w:rsidR="001B30AD" w:rsidRDefault="001B30AD" w:rsidP="001B30AD"/>
    <w:p w14:paraId="50D7DCB7" w14:textId="043B2D14" w:rsidR="001B30AD" w:rsidRDefault="001B30AD" w:rsidP="001B30AD"/>
    <w:p w14:paraId="6D3D0E83" w14:textId="5A62A4E9" w:rsidR="001B30AD" w:rsidRDefault="001B30AD" w:rsidP="001B30AD"/>
    <w:p w14:paraId="155D5916" w14:textId="392F5DAF" w:rsidR="001B30AD" w:rsidRDefault="001B30AD" w:rsidP="001B30AD"/>
    <w:p w14:paraId="6929E15B" w14:textId="37DCBA3D" w:rsidR="001B30AD" w:rsidRDefault="001B30AD" w:rsidP="001B30AD">
      <w:r>
        <w:t>Es zeigt sich, dass derzeit eine Verbindung mit dem Server 193.170.132.206 besteht und man generell in der Vergangenheit nur zu diesem Server eine Verbindung aufgebaut hatte. Im nächsten Schritt wird noch versucht eine Verbindung zu einem anderen Server aufzubauen. Hierzu wird die ADD Server gedrückt.</w:t>
      </w:r>
    </w:p>
    <w:p w14:paraId="42AA2AE2" w14:textId="7B294259" w:rsidR="001B30AD" w:rsidRDefault="001B30AD">
      <w:pPr>
        <w:spacing w:after="0"/>
        <w:ind w:left="397" w:right="57" w:hanging="340"/>
        <w:jc w:val="left"/>
      </w:pPr>
      <w:r>
        <w:br w:type="page"/>
      </w:r>
    </w:p>
    <w:p w14:paraId="78E34358" w14:textId="3C848765" w:rsidR="001B30AD" w:rsidRDefault="001B30AD" w:rsidP="001B30AD">
      <w:pPr>
        <w:pStyle w:val="berschrift2"/>
      </w:pPr>
      <w:bookmarkStart w:id="15" w:name="_Toc27598810"/>
      <w:r>
        <w:lastRenderedPageBreak/>
        <w:t>Verbindungsaufbau zu einem zweiten Server</w:t>
      </w:r>
      <w:bookmarkEnd w:id="15"/>
    </w:p>
    <w:p w14:paraId="158866B8" w14:textId="79BF5D34" w:rsidR="001B30AD" w:rsidRDefault="001B30AD" w:rsidP="001B30AD">
      <w:r>
        <w:t>Wurde die ADD Server Taste im Settings Screen gedrückt wird man automatisch zu dem Login Screen umgeleitet und kann dort eine Verbindung mit einem anderen (oder gar demselben Server mit anderem oder gleichen Nutzernamen) herstellen. Es wird versucht nun eine Verbindung zu einem Server mittels Hostname (pagdot.tk) herzustellen:</w:t>
      </w:r>
    </w:p>
    <w:p w14:paraId="3D6787E1" w14:textId="5E82F580" w:rsidR="001B30AD" w:rsidRDefault="001B30AD" w:rsidP="001B30AD">
      <w:r>
        <w:rPr>
          <w:noProof/>
        </w:rPr>
        <mc:AlternateContent>
          <mc:Choice Requires="wps">
            <w:drawing>
              <wp:anchor distT="0" distB="0" distL="114300" distR="114300" simplePos="0" relativeHeight="251667968" behindDoc="0" locked="0" layoutInCell="1" allowOverlap="1" wp14:anchorId="61110657" wp14:editId="3F7A353B">
                <wp:simplePos x="0" y="0"/>
                <wp:positionH relativeFrom="column">
                  <wp:posOffset>1216660</wp:posOffset>
                </wp:positionH>
                <wp:positionV relativeFrom="paragraph">
                  <wp:posOffset>4397375</wp:posOffset>
                </wp:positionV>
                <wp:extent cx="2425700" cy="635"/>
                <wp:effectExtent l="0" t="0" r="0" b="0"/>
                <wp:wrapSquare wrapText="bothSides"/>
                <wp:docPr id="68" name="Textfeld 68"/>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1AC04E27" w14:textId="7CD52157" w:rsidR="001B30AD" w:rsidRPr="000464C8" w:rsidRDefault="001B30AD" w:rsidP="001B30AD">
                            <w:pPr>
                              <w:pStyle w:val="Beschriftung"/>
                              <w:jc w:val="center"/>
                              <w:rPr>
                                <w:noProof/>
                                <w:sz w:val="20"/>
                              </w:rPr>
                            </w:pPr>
                            <w:r>
                              <w:t xml:space="preserve">Abbildung </w:t>
                            </w:r>
                            <w:fldSimple w:instr=" SEQ Abbildung \* ARABIC ">
                              <w:r w:rsidR="00135924">
                                <w:rPr>
                                  <w:noProof/>
                                </w:rPr>
                                <w:t>10</w:t>
                              </w:r>
                            </w:fldSimple>
                            <w:r>
                              <w:t xml:space="preserve"> - Verbindung zu einem zweiten Server mittels Hostname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10657" id="Textfeld 68" o:spid="_x0000_s1038" type="#_x0000_t202" style="position:absolute;left:0;text-align:left;margin-left:95.8pt;margin-top:346.25pt;width:191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uMAIAAGcEAAAOAAAAZHJzL2Uyb0RvYy54bWysVMGO2yAQvVfqPyDujZO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" stroked="f">
                <v:textbox style="mso-fit-shape-to-text:t" inset="0,0,0,0">
                  <w:txbxContent>
                    <w:p w14:paraId="1AC04E27" w14:textId="7CD52157" w:rsidR="001B30AD" w:rsidRPr="000464C8" w:rsidRDefault="001B30AD" w:rsidP="001B30AD">
                      <w:pPr>
                        <w:pStyle w:val="Beschriftung"/>
                        <w:jc w:val="center"/>
                        <w:rPr>
                          <w:noProof/>
                          <w:sz w:val="20"/>
                        </w:rPr>
                      </w:pPr>
                      <w:r>
                        <w:t xml:space="preserve">Abbildung </w:t>
                      </w:r>
                      <w:fldSimple w:instr=" SEQ Abbildung \* ARABIC ">
                        <w:r w:rsidR="00135924">
                          <w:rPr>
                            <w:noProof/>
                          </w:rPr>
                          <w:t>10</w:t>
                        </w:r>
                      </w:fldSimple>
                      <w:r>
                        <w:t xml:space="preserve"> - Verbindung zu einem zweiten Server mittels Hostname</w:t>
                      </w:r>
                    </w:p>
                  </w:txbxContent>
                </v:textbox>
                <w10:wrap type="square"/>
              </v:shape>
            </w:pict>
          </mc:Fallback>
        </mc:AlternateContent>
      </w:r>
      <w:r>
        <w:rPr>
          <w:noProof/>
        </w:rPr>
        <w:drawing>
          <wp:anchor distT="0" distB="0" distL="114300" distR="114300" simplePos="0" relativeHeight="251666944" behindDoc="0" locked="0" layoutInCell="1" allowOverlap="1" wp14:anchorId="50AAF503" wp14:editId="4E58EED3">
            <wp:simplePos x="0" y="0"/>
            <wp:positionH relativeFrom="margin">
              <wp:posOffset>1216660</wp:posOffset>
            </wp:positionH>
            <wp:positionV relativeFrom="paragraph">
              <wp:posOffset>20667</wp:posOffset>
            </wp:positionV>
            <wp:extent cx="2426266" cy="4320000"/>
            <wp:effectExtent l="0" t="0" r="0" b="4445"/>
            <wp:wrapSquare wrapText="bothSides"/>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F8A" w14:textId="030BE53C" w:rsidR="001B30AD" w:rsidRDefault="001B30AD" w:rsidP="001B30AD"/>
    <w:p w14:paraId="0510BD26" w14:textId="6E351579" w:rsidR="001B30AD" w:rsidRDefault="001B30AD" w:rsidP="001B30AD"/>
    <w:p w14:paraId="0585A56B" w14:textId="7327A10E" w:rsidR="001B30AD" w:rsidRDefault="001B30AD" w:rsidP="001B30AD"/>
    <w:p w14:paraId="525A9636" w14:textId="784186D5" w:rsidR="001B30AD" w:rsidRDefault="001B30AD" w:rsidP="001B30AD"/>
    <w:p w14:paraId="04DE84D4" w14:textId="679A7EC6" w:rsidR="001B30AD" w:rsidRDefault="001B30AD" w:rsidP="001B30AD"/>
    <w:p w14:paraId="2CFE4FE4" w14:textId="334BAF20" w:rsidR="001B30AD" w:rsidRDefault="001B30AD" w:rsidP="001B30AD"/>
    <w:p w14:paraId="798A3B88" w14:textId="32F999D8" w:rsidR="001B30AD" w:rsidRDefault="001B30AD" w:rsidP="001B30AD"/>
    <w:p w14:paraId="2C8FCA03" w14:textId="7310B0F5" w:rsidR="001B30AD" w:rsidRDefault="001B30AD" w:rsidP="001B30AD"/>
    <w:p w14:paraId="62618B42" w14:textId="53283E50" w:rsidR="001B30AD" w:rsidRDefault="001B30AD" w:rsidP="001B30AD"/>
    <w:p w14:paraId="49EB6D03" w14:textId="67C1DFC8" w:rsidR="001B30AD" w:rsidRDefault="001B30AD" w:rsidP="001B30AD"/>
    <w:p w14:paraId="13B2F7BE" w14:textId="53D6DFB5" w:rsidR="001B30AD" w:rsidRDefault="001B30AD" w:rsidP="001B30AD"/>
    <w:p w14:paraId="7550F89E" w14:textId="3E5ECBBF" w:rsidR="001B30AD" w:rsidRDefault="001B30AD" w:rsidP="001B30AD"/>
    <w:p w14:paraId="55BB2C16" w14:textId="08972FB2" w:rsidR="001B30AD" w:rsidRDefault="001B30AD" w:rsidP="001B30AD"/>
    <w:p w14:paraId="2B0D8221" w14:textId="4045E3E3" w:rsidR="001B30AD" w:rsidRDefault="001B30AD" w:rsidP="001B30AD"/>
    <w:p w14:paraId="54444245" w14:textId="59AF43DB" w:rsidR="001B30AD" w:rsidRDefault="001B30AD" w:rsidP="001B30AD"/>
    <w:p w14:paraId="33CB0CE3" w14:textId="0FBA42A0" w:rsidR="001B30AD" w:rsidRDefault="001B30AD" w:rsidP="001B30AD"/>
    <w:p w14:paraId="779AA5A6" w14:textId="02D1D3FC" w:rsidR="001B30AD" w:rsidRDefault="001B30AD" w:rsidP="001B30AD"/>
    <w:p w14:paraId="46BE15A1" w14:textId="77777777" w:rsidR="001B30AD" w:rsidRDefault="001B30AD" w:rsidP="001B30AD"/>
    <w:p w14:paraId="6C1AB2E6" w14:textId="574E061B" w:rsidR="001B30AD" w:rsidRDefault="001B30AD" w:rsidP="001B30AD"/>
    <w:p w14:paraId="674D3104" w14:textId="175E6649" w:rsidR="001B30AD" w:rsidRDefault="001B30AD" w:rsidP="001B30AD"/>
    <w:p w14:paraId="7732EBDD" w14:textId="778F8102" w:rsidR="001B30AD" w:rsidRDefault="001B30AD" w:rsidP="001B30AD"/>
    <w:p w14:paraId="57551027" w14:textId="06190924" w:rsidR="001B30AD" w:rsidRDefault="001B30AD" w:rsidP="001B30AD">
      <w:r>
        <w:t xml:space="preserve">Der Ablauf zur Erstellung einer Verbindung ist ident wie bereits unter Punkt </w:t>
      </w:r>
      <w:r w:rsidRPr="001B30AD">
        <w:t>4.1</w:t>
      </w:r>
      <w:r>
        <w:t xml:space="preserve"> - </w:t>
      </w:r>
      <w:r w:rsidRPr="001B30AD">
        <w:t>Eingabe der Serverdaten</w:t>
      </w:r>
      <w:r>
        <w:t>. Es wird lediglich nun anstelle einer IP die Dyn-DNS Adresse angegeben.</w:t>
      </w:r>
    </w:p>
    <w:p w14:paraId="0980705D" w14:textId="1F6361CD" w:rsidR="001B30AD" w:rsidRDefault="001B30AD">
      <w:pPr>
        <w:spacing w:after="0"/>
        <w:ind w:left="397" w:right="57" w:hanging="340"/>
        <w:jc w:val="left"/>
      </w:pPr>
      <w:r>
        <w:br w:type="page"/>
      </w:r>
    </w:p>
    <w:p w14:paraId="42ABA9EC" w14:textId="2645264D" w:rsidR="001B30AD" w:rsidRDefault="00801F9A" w:rsidP="001B30AD">
      <w:pPr>
        <w:pStyle w:val="berschrift2"/>
      </w:pPr>
      <w:bookmarkStart w:id="16" w:name="_Toc27598811"/>
      <w:r>
        <w:lastRenderedPageBreak/>
        <w:t>Verbindung zu neuem Server</w:t>
      </w:r>
      <w:bookmarkEnd w:id="16"/>
    </w:p>
    <w:p w14:paraId="55A139CE" w14:textId="06F11687" w:rsidR="001B30AD" w:rsidRDefault="00801F9A" w:rsidP="001B30AD">
      <w:r>
        <w:t>Wenn die Verbindung zum zweiten Server erfolgreich hergestellt wurde wird man wieder automatisch auf den Playlist Screen umgeleitet. Es zeigt sich, dass dieser Server nun über entsprechend andere Queues verfügt. Interessant wird allerdings nun der Settings Screen:</w:t>
      </w:r>
    </w:p>
    <w:p w14:paraId="67777496" w14:textId="2127A331" w:rsidR="00801F9A" w:rsidRDefault="00801F9A" w:rsidP="001B30AD">
      <w:r>
        <w:rPr>
          <w:noProof/>
        </w:rPr>
        <mc:AlternateContent>
          <mc:Choice Requires="wps">
            <w:drawing>
              <wp:anchor distT="0" distB="0" distL="114300" distR="114300" simplePos="0" relativeHeight="251670016" behindDoc="0" locked="0" layoutInCell="1" allowOverlap="1" wp14:anchorId="08AC4D25" wp14:editId="44CEFF0D">
                <wp:simplePos x="0" y="0"/>
                <wp:positionH relativeFrom="column">
                  <wp:posOffset>1210310</wp:posOffset>
                </wp:positionH>
                <wp:positionV relativeFrom="paragraph">
                  <wp:posOffset>4380865</wp:posOffset>
                </wp:positionV>
                <wp:extent cx="2429510" cy="635"/>
                <wp:effectExtent l="0" t="0" r="0" b="0"/>
                <wp:wrapSquare wrapText="bothSides"/>
                <wp:docPr id="71" name="Textfeld 7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713C31AC" w14:textId="1FF84EDF" w:rsidR="00801F9A" w:rsidRPr="00E11E05" w:rsidRDefault="00801F9A" w:rsidP="00801F9A">
                            <w:pPr>
                              <w:pStyle w:val="Beschriftung"/>
                              <w:jc w:val="center"/>
                              <w:rPr>
                                <w:noProof/>
                                <w:sz w:val="20"/>
                              </w:rPr>
                            </w:pPr>
                            <w:r>
                              <w:t xml:space="preserve">Abbildung </w:t>
                            </w:r>
                            <w:fldSimple w:instr=" SEQ Abbildung \* ARABIC ">
                              <w:r w:rsidR="00135924">
                                <w:rPr>
                                  <w:noProof/>
                                </w:rPr>
                                <w:t>11</w:t>
                              </w:r>
                            </w:fldSimple>
                            <w:r>
                              <w:t xml:space="preserve"> - Settings Screen mit aktiver Verbindung und zwei Servern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4D25" id="Textfeld 71" o:spid="_x0000_s1039" type="#_x0000_t202" style="position:absolute;left:0;text-align:left;margin-left:95.3pt;margin-top:344.95pt;width:191.3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" stroked="f">
                <v:textbox style="mso-fit-shape-to-text:t" inset="0,0,0,0">
                  <w:txbxContent>
                    <w:p w14:paraId="713C31AC" w14:textId="1FF84EDF" w:rsidR="00801F9A" w:rsidRPr="00E11E05" w:rsidRDefault="00801F9A" w:rsidP="00801F9A">
                      <w:pPr>
                        <w:pStyle w:val="Beschriftung"/>
                        <w:jc w:val="center"/>
                        <w:rPr>
                          <w:noProof/>
                          <w:sz w:val="20"/>
                        </w:rPr>
                      </w:pPr>
                      <w:r>
                        <w:t xml:space="preserve">Abbildung </w:t>
                      </w:r>
                      <w:fldSimple w:instr=" SEQ Abbildung \* ARABIC ">
                        <w:r w:rsidR="00135924">
                          <w:rPr>
                            <w:noProof/>
                          </w:rPr>
                          <w:t>11</w:t>
                        </w:r>
                      </w:fldSimple>
                      <w:r>
                        <w:t xml:space="preserve"> - Settings Screen mit aktiver Verbindung und zwei Servern in der Liste</w:t>
                      </w:r>
                    </w:p>
                  </w:txbxContent>
                </v:textbox>
                <w10:wrap type="square"/>
              </v:shape>
            </w:pict>
          </mc:Fallback>
        </mc:AlternateContent>
      </w:r>
      <w:r>
        <w:rPr>
          <w:noProof/>
        </w:rPr>
        <w:drawing>
          <wp:anchor distT="0" distB="0" distL="114300" distR="114300" simplePos="0" relativeHeight="251668992" behindDoc="0" locked="0" layoutInCell="1" allowOverlap="1" wp14:anchorId="60DB9393" wp14:editId="541B6CDD">
            <wp:simplePos x="0" y="0"/>
            <wp:positionH relativeFrom="margin">
              <wp:align>center</wp:align>
            </wp:positionH>
            <wp:positionV relativeFrom="paragraph">
              <wp:posOffset>4301</wp:posOffset>
            </wp:positionV>
            <wp:extent cx="2430000" cy="4320000"/>
            <wp:effectExtent l="0" t="0" r="8890" b="4445"/>
            <wp:wrapSquare wrapText="bothSides"/>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3070340F" w14:textId="5B89EF0D" w:rsidR="00801F9A" w:rsidRDefault="00801F9A" w:rsidP="001B30AD"/>
    <w:p w14:paraId="55A4AA20" w14:textId="291F76C0" w:rsidR="00801F9A" w:rsidRDefault="00801F9A" w:rsidP="001B30AD"/>
    <w:p w14:paraId="371B7785" w14:textId="33C50601" w:rsidR="00801F9A" w:rsidRDefault="00801F9A" w:rsidP="001B30AD"/>
    <w:p w14:paraId="2884224A" w14:textId="2D49A466" w:rsidR="00801F9A" w:rsidRDefault="00801F9A" w:rsidP="001B30AD"/>
    <w:p w14:paraId="7D34AF06" w14:textId="178CB0A8" w:rsidR="00801F9A" w:rsidRDefault="00801F9A" w:rsidP="001B30AD"/>
    <w:p w14:paraId="0B61D6CE" w14:textId="437A5209" w:rsidR="00801F9A" w:rsidRDefault="00801F9A" w:rsidP="001B30AD"/>
    <w:p w14:paraId="46A9FBC2" w14:textId="022C2F2D" w:rsidR="00801F9A" w:rsidRDefault="00801F9A" w:rsidP="001B30AD"/>
    <w:p w14:paraId="741A81D3" w14:textId="37F36980" w:rsidR="00801F9A" w:rsidRDefault="00801F9A" w:rsidP="001B30AD"/>
    <w:p w14:paraId="102328FF" w14:textId="2FE87BC8" w:rsidR="00801F9A" w:rsidRDefault="00801F9A" w:rsidP="001B30AD"/>
    <w:p w14:paraId="04E16387" w14:textId="55B3EA8A" w:rsidR="00801F9A" w:rsidRDefault="00801F9A" w:rsidP="001B30AD"/>
    <w:p w14:paraId="72398852" w14:textId="242FA9FA" w:rsidR="00801F9A" w:rsidRDefault="00801F9A" w:rsidP="001B30AD"/>
    <w:p w14:paraId="53989CC8" w14:textId="20C39101" w:rsidR="00801F9A" w:rsidRDefault="00801F9A" w:rsidP="001B30AD"/>
    <w:p w14:paraId="099E9FDE" w14:textId="2567CC96" w:rsidR="00801F9A" w:rsidRDefault="00801F9A" w:rsidP="001B30AD"/>
    <w:p w14:paraId="1A204E2B" w14:textId="64637985" w:rsidR="00801F9A" w:rsidRDefault="00801F9A" w:rsidP="001B30AD"/>
    <w:p w14:paraId="5739E278" w14:textId="62B1F8CC" w:rsidR="00801F9A" w:rsidRDefault="00801F9A" w:rsidP="001B30AD"/>
    <w:p w14:paraId="60A296D4" w14:textId="5881325C" w:rsidR="00801F9A" w:rsidRDefault="00801F9A" w:rsidP="001B30AD"/>
    <w:p w14:paraId="6F75CA1D" w14:textId="14D79A72" w:rsidR="00801F9A" w:rsidRDefault="00801F9A" w:rsidP="001B30AD"/>
    <w:p w14:paraId="2E4CCE13" w14:textId="538A6D64" w:rsidR="00801F9A" w:rsidRDefault="00801F9A" w:rsidP="001B30AD"/>
    <w:p w14:paraId="009381E7" w14:textId="35EB35F6" w:rsidR="00801F9A" w:rsidRDefault="00801F9A" w:rsidP="001B30AD"/>
    <w:p w14:paraId="1B81FD4E" w14:textId="64DF5D98" w:rsidR="00801F9A" w:rsidRDefault="00801F9A" w:rsidP="001B30AD"/>
    <w:p w14:paraId="68167C43" w14:textId="77777777" w:rsidR="00801F9A" w:rsidRDefault="00801F9A" w:rsidP="001B30AD"/>
    <w:p w14:paraId="5009A135" w14:textId="45B3EE84" w:rsidR="00801F9A" w:rsidRPr="001B30AD" w:rsidRDefault="00830F17" w:rsidP="001B30AD">
      <w:r>
        <w:t xml:space="preserve">Es ist nun zu erkennen, dass eine aktuelle Verbindung mit pagdot.tk besteht und die vorherige Verbindung zu 193.170.132.206 getrennt wurde. Weiter ist es nun möglich direkt durch drücken der CONNECT Taste die Verbindung mit dem anderen Server wiederherzustellen. Somit muss ein Nutzer, wenn er bereits einen Server in der Liste hat nicht immer über den Login Screen die Verbindung herstellen. </w:t>
      </w:r>
    </w:p>
    <w:sectPr w:rsidR="00801F9A" w:rsidRPr="001B30AD" w:rsidSect="00D35576">
      <w:headerReference w:type="default" r:id="rId20"/>
      <w:footerReference w:type="default" r:id="rId21"/>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2A3B" w14:textId="77777777" w:rsidR="00615DBA" w:rsidRDefault="00615DBA" w:rsidP="00C23D94">
      <w:r>
        <w:separator/>
      </w:r>
    </w:p>
  </w:endnote>
  <w:endnote w:type="continuationSeparator" w:id="0">
    <w:p w14:paraId="03612421" w14:textId="77777777" w:rsidR="00615DBA" w:rsidRDefault="00615DBA"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D3579" w14:textId="77777777" w:rsidR="00615DBA" w:rsidRDefault="00615DBA" w:rsidP="00C23D94">
      <w:r>
        <w:separator/>
      </w:r>
    </w:p>
  </w:footnote>
  <w:footnote w:type="continuationSeparator" w:id="0">
    <w:p w14:paraId="25AFB9CD" w14:textId="77777777" w:rsidR="00615DBA" w:rsidRDefault="00615DBA"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2C1AB37B" w:rsidR="003628CA" w:rsidRPr="00C23D94" w:rsidRDefault="003628CA" w:rsidP="00EC66B3">
    <w:pPr>
      <w:pStyle w:val="KopfzeileA3"/>
      <w:rPr>
        <w:szCs w:val="16"/>
      </w:rPr>
    </w:pPr>
    <w:r>
      <w:rPr>
        <w:noProof/>
        <w:szCs w:val="16"/>
        <w:lang w:val="de-DE" w:eastAsia="de-DE"/>
      </w:rPr>
      <w:drawing>
        <wp:anchor distT="0" distB="0" distL="114300" distR="114300" simplePos="0" relativeHeight="25165619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135924" w:rsidRPr="00135924">
        <w:rPr>
          <w:szCs w:val="16"/>
        </w:rPr>
        <w:t>Projekttitel</w:t>
      </w:r>
    </w:fldSimple>
    <w:r>
      <w:tab/>
      <w:t xml:space="preserve">Projektnummer: </w:t>
    </w:r>
    <w:fldSimple w:instr=" DOCPROPERTY  Projektnummer  \* MERGEFORMAT ">
      <w:r w:rsidR="00135924">
        <w:t>PIE.XX.XXX</w:t>
      </w:r>
    </w:fldSimple>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4" w15:restartNumberingAfterBreak="0">
    <w:nsid w:val="713A7EDA"/>
    <w:multiLevelType w:val="multilevel"/>
    <w:tmpl w:val="F65EFE9E"/>
    <w:numStyleLink w:val="berschriften"/>
  </w:abstractNum>
  <w:abstractNum w:abstractNumId="25"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6"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6"/>
  </w:num>
  <w:num w:numId="12">
    <w:abstractNumId w:val="18"/>
  </w:num>
  <w:num w:numId="13">
    <w:abstractNumId w:val="24"/>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3"/>
  </w:num>
  <w:num w:numId="24">
    <w:abstractNumId w:val="10"/>
  </w:num>
  <w:num w:numId="25">
    <w:abstractNumId w:val="25"/>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3E39"/>
    <w:rsid w:val="000277BC"/>
    <w:rsid w:val="00027C0F"/>
    <w:rsid w:val="00035E8C"/>
    <w:rsid w:val="0003661B"/>
    <w:rsid w:val="00037AC9"/>
    <w:rsid w:val="0004201B"/>
    <w:rsid w:val="00046ECA"/>
    <w:rsid w:val="00050480"/>
    <w:rsid w:val="0005537E"/>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B6A"/>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5924"/>
    <w:rsid w:val="001370C2"/>
    <w:rsid w:val="00141C1C"/>
    <w:rsid w:val="00142C38"/>
    <w:rsid w:val="001523DE"/>
    <w:rsid w:val="00154342"/>
    <w:rsid w:val="00156965"/>
    <w:rsid w:val="001570A8"/>
    <w:rsid w:val="001571D8"/>
    <w:rsid w:val="00157D4D"/>
    <w:rsid w:val="001628EF"/>
    <w:rsid w:val="00164E85"/>
    <w:rsid w:val="00172581"/>
    <w:rsid w:val="00173E55"/>
    <w:rsid w:val="00174C46"/>
    <w:rsid w:val="00175A15"/>
    <w:rsid w:val="001823BF"/>
    <w:rsid w:val="00193B30"/>
    <w:rsid w:val="00196E53"/>
    <w:rsid w:val="001A096A"/>
    <w:rsid w:val="001A0F40"/>
    <w:rsid w:val="001A1677"/>
    <w:rsid w:val="001B30AD"/>
    <w:rsid w:val="001B5494"/>
    <w:rsid w:val="001C1669"/>
    <w:rsid w:val="001C3A57"/>
    <w:rsid w:val="001C5A9E"/>
    <w:rsid w:val="001E0263"/>
    <w:rsid w:val="001E0AF1"/>
    <w:rsid w:val="001E68DD"/>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199A"/>
    <w:rsid w:val="00285CF2"/>
    <w:rsid w:val="002922CB"/>
    <w:rsid w:val="002938E0"/>
    <w:rsid w:val="0029724E"/>
    <w:rsid w:val="002B4C87"/>
    <w:rsid w:val="002C1FC8"/>
    <w:rsid w:val="002C4763"/>
    <w:rsid w:val="002C6041"/>
    <w:rsid w:val="002D50E0"/>
    <w:rsid w:val="002E1063"/>
    <w:rsid w:val="002E140A"/>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28CA"/>
    <w:rsid w:val="00363A79"/>
    <w:rsid w:val="00375843"/>
    <w:rsid w:val="00376DCE"/>
    <w:rsid w:val="0039139E"/>
    <w:rsid w:val="003972BB"/>
    <w:rsid w:val="003A1F5A"/>
    <w:rsid w:val="003A2994"/>
    <w:rsid w:val="003A3408"/>
    <w:rsid w:val="003A7DD9"/>
    <w:rsid w:val="003B2EBF"/>
    <w:rsid w:val="003B3534"/>
    <w:rsid w:val="003B5D62"/>
    <w:rsid w:val="003B5FF8"/>
    <w:rsid w:val="003B6BA5"/>
    <w:rsid w:val="003C0739"/>
    <w:rsid w:val="003C3449"/>
    <w:rsid w:val="003C3E67"/>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E6BEE"/>
    <w:rsid w:val="004F4BD4"/>
    <w:rsid w:val="00501600"/>
    <w:rsid w:val="00502B8C"/>
    <w:rsid w:val="00504B69"/>
    <w:rsid w:val="0051694C"/>
    <w:rsid w:val="00524095"/>
    <w:rsid w:val="0052463E"/>
    <w:rsid w:val="00532B46"/>
    <w:rsid w:val="00537981"/>
    <w:rsid w:val="0054348E"/>
    <w:rsid w:val="00544E25"/>
    <w:rsid w:val="00546F91"/>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15DBA"/>
    <w:rsid w:val="006249C5"/>
    <w:rsid w:val="00624CA1"/>
    <w:rsid w:val="00627CD7"/>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E7C"/>
    <w:rsid w:val="007C2B57"/>
    <w:rsid w:val="007C35C7"/>
    <w:rsid w:val="007C406F"/>
    <w:rsid w:val="007C4729"/>
    <w:rsid w:val="007C4CBF"/>
    <w:rsid w:val="007C53DD"/>
    <w:rsid w:val="007D3673"/>
    <w:rsid w:val="007D570B"/>
    <w:rsid w:val="007E7817"/>
    <w:rsid w:val="007F43AE"/>
    <w:rsid w:val="007F4760"/>
    <w:rsid w:val="007F6D17"/>
    <w:rsid w:val="00801F9A"/>
    <w:rsid w:val="008032A3"/>
    <w:rsid w:val="0080404E"/>
    <w:rsid w:val="0081205C"/>
    <w:rsid w:val="008152C0"/>
    <w:rsid w:val="00815838"/>
    <w:rsid w:val="008162A4"/>
    <w:rsid w:val="00820382"/>
    <w:rsid w:val="008223A6"/>
    <w:rsid w:val="0082570B"/>
    <w:rsid w:val="00827759"/>
    <w:rsid w:val="00830F17"/>
    <w:rsid w:val="00832A30"/>
    <w:rsid w:val="00843743"/>
    <w:rsid w:val="00851333"/>
    <w:rsid w:val="00856924"/>
    <w:rsid w:val="00861009"/>
    <w:rsid w:val="00861D1A"/>
    <w:rsid w:val="00861E39"/>
    <w:rsid w:val="00862233"/>
    <w:rsid w:val="0086547B"/>
    <w:rsid w:val="0087061B"/>
    <w:rsid w:val="008716F5"/>
    <w:rsid w:val="00871F0A"/>
    <w:rsid w:val="00874422"/>
    <w:rsid w:val="00874CFD"/>
    <w:rsid w:val="008758AB"/>
    <w:rsid w:val="00880323"/>
    <w:rsid w:val="0088328E"/>
    <w:rsid w:val="0088677B"/>
    <w:rsid w:val="008926AA"/>
    <w:rsid w:val="00892763"/>
    <w:rsid w:val="00893177"/>
    <w:rsid w:val="008933B9"/>
    <w:rsid w:val="008A3461"/>
    <w:rsid w:val="008A36A2"/>
    <w:rsid w:val="008A38F3"/>
    <w:rsid w:val="008A58B7"/>
    <w:rsid w:val="008A6122"/>
    <w:rsid w:val="008B0B6F"/>
    <w:rsid w:val="008B36A9"/>
    <w:rsid w:val="008B5E28"/>
    <w:rsid w:val="008C533E"/>
    <w:rsid w:val="008C6F96"/>
    <w:rsid w:val="008D407F"/>
    <w:rsid w:val="008E3DDA"/>
    <w:rsid w:val="008F0BC9"/>
    <w:rsid w:val="008F1877"/>
    <w:rsid w:val="008F2651"/>
    <w:rsid w:val="008F281C"/>
    <w:rsid w:val="008F442F"/>
    <w:rsid w:val="008F5927"/>
    <w:rsid w:val="00902896"/>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56933"/>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2BFC"/>
    <w:rsid w:val="009D3C37"/>
    <w:rsid w:val="009D4D26"/>
    <w:rsid w:val="009E17D7"/>
    <w:rsid w:val="009E54BF"/>
    <w:rsid w:val="009E767C"/>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0C73"/>
    <w:rsid w:val="00C519E3"/>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11D8"/>
    <w:rsid w:val="00D25BCC"/>
    <w:rsid w:val="00D272D6"/>
    <w:rsid w:val="00D3220D"/>
    <w:rsid w:val="00D33DBF"/>
    <w:rsid w:val="00D34993"/>
    <w:rsid w:val="00D353E6"/>
    <w:rsid w:val="00D35576"/>
    <w:rsid w:val="00D35C19"/>
    <w:rsid w:val="00D36B39"/>
    <w:rsid w:val="00D4112C"/>
    <w:rsid w:val="00D42A65"/>
    <w:rsid w:val="00D4670B"/>
    <w:rsid w:val="00D53C72"/>
    <w:rsid w:val="00D55396"/>
    <w:rsid w:val="00D6134E"/>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634"/>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C7FC8"/>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56520"/>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B3CAC36-FE44-44D9-AB7E-408C1F91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15</Pages>
  <Words>1245</Words>
  <Characters>7846</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384</cp:revision>
  <cp:lastPrinted>2019-12-18T20:59:00Z</cp:lastPrinted>
  <dcterms:created xsi:type="dcterms:W3CDTF">2015-04-22T11:36:00Z</dcterms:created>
  <dcterms:modified xsi:type="dcterms:W3CDTF">2019-12-18T20:59:00Z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