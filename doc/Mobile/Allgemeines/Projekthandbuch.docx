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BD7D05" w:rsidRPr="008F0BC9" w:rsidRDefault="00BD7D05" w:rsidP="009C6469">
                      <w:pPr>
                        <w:pStyle w:val="Titel"/>
                        <w:jc w:val="center"/>
                        <w:rPr>
                          <w:color w:val="00AFCB"/>
                          <w:sz w:val="52"/>
                        </w:rPr>
                      </w:pPr>
                      <w:r w:rsidRPr="008F0BC9">
                        <w:rPr>
                          <w:color w:val="00AFCB"/>
                          <w:sz w:val="52"/>
                        </w:rPr>
                        <w:t>Virtuelle Jukebox</w:t>
                      </w:r>
                    </w:p>
                    <w:p w14:paraId="15AEAA8B" w14:textId="57F116A5" w:rsidR="00BD7D05" w:rsidRPr="00B75BA3" w:rsidRDefault="0047737E" w:rsidP="009C6469">
                      <w:pPr>
                        <w:pStyle w:val="Untertitel"/>
                        <w:jc w:val="center"/>
                        <w:rPr>
                          <w:color w:val="00AFCB"/>
                        </w:rPr>
                      </w:pPr>
                      <w:r>
                        <w:rPr>
                          <w:color w:val="00AFCB"/>
                        </w:rPr>
                        <w:t>Mobile Client</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BD7D05" w:rsidRDefault="00BD7D05" w:rsidP="00BC71AF">
                            <w:pPr>
                              <w:jc w:val="center"/>
                              <w:rPr>
                                <w:color w:val="00AFCB"/>
                              </w:rPr>
                            </w:pPr>
                            <w:r>
                              <w:rPr>
                                <w:color w:val="00AFCB"/>
                              </w:rPr>
                              <w:t>David Böhm-Vrana</w:t>
                            </w:r>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BD7D05" w:rsidRDefault="00BD7D05" w:rsidP="00BC71AF">
                      <w:pPr>
                        <w:jc w:val="center"/>
                        <w:rPr>
                          <w:color w:val="00AFCB"/>
                        </w:rPr>
                      </w:pPr>
                      <w:r>
                        <w:rPr>
                          <w:color w:val="00AFCB"/>
                        </w:rPr>
                        <w:t>David Böhm-Vrana</w:t>
                      </w:r>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 xml:space="preserve">D. Böhm-Vrana,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0291E00F" w:rsidR="00465E14" w:rsidRDefault="00BD7D05" w:rsidP="00FC0A61">
            <w:pPr>
              <w:pStyle w:val="TabellenText"/>
              <w:jc w:val="center"/>
            </w:pPr>
            <w:r>
              <w:t>1.1</w:t>
            </w:r>
          </w:p>
        </w:tc>
        <w:tc>
          <w:tcPr>
            <w:tcW w:w="1113" w:type="dxa"/>
            <w:vAlign w:val="center"/>
          </w:tcPr>
          <w:p w14:paraId="5B367AAD" w14:textId="0333FB24" w:rsidR="00465E14" w:rsidRDefault="00BD7D05" w:rsidP="00FC0A61">
            <w:pPr>
              <w:pStyle w:val="TabellenText"/>
              <w:jc w:val="center"/>
            </w:pPr>
            <w:r>
              <w:t>3.12.2019</w:t>
            </w:r>
          </w:p>
        </w:tc>
        <w:tc>
          <w:tcPr>
            <w:tcW w:w="2666" w:type="dxa"/>
            <w:vAlign w:val="center"/>
          </w:tcPr>
          <w:p w14:paraId="540D1B88" w14:textId="1FFF2F12" w:rsidR="00465E14" w:rsidRDefault="00BD7D05" w:rsidP="00031841">
            <w:pPr>
              <w:pStyle w:val="TabellenText"/>
              <w:jc w:val="left"/>
            </w:pPr>
            <w:r>
              <w:t>Ergänzung des Anforderungsdokument</w:t>
            </w:r>
          </w:p>
        </w:tc>
        <w:tc>
          <w:tcPr>
            <w:tcW w:w="2848" w:type="dxa"/>
            <w:vAlign w:val="center"/>
          </w:tcPr>
          <w:p w14:paraId="15E624B3" w14:textId="63893165" w:rsidR="00465E14" w:rsidRDefault="00BD7D05" w:rsidP="00FC0A61">
            <w:pPr>
              <w:pStyle w:val="TabellenText"/>
              <w:jc w:val="center"/>
            </w:pPr>
            <w:r>
              <w:t>P. Götzinger</w:t>
            </w:r>
          </w:p>
        </w:tc>
      </w:tr>
      <w:tr w:rsidR="00EC66B3" w14:paraId="75F52EEC" w14:textId="77777777" w:rsidTr="005C6700">
        <w:tc>
          <w:tcPr>
            <w:tcW w:w="1056" w:type="dxa"/>
            <w:vAlign w:val="center"/>
          </w:tcPr>
          <w:p w14:paraId="4C1C1EBE" w14:textId="5F807B8D" w:rsidR="00EC66B3" w:rsidRDefault="00FF3388" w:rsidP="00FC0A61">
            <w:pPr>
              <w:pStyle w:val="TabellenText"/>
              <w:jc w:val="center"/>
            </w:pPr>
            <w:r>
              <w:t>1.2</w:t>
            </w:r>
          </w:p>
        </w:tc>
        <w:tc>
          <w:tcPr>
            <w:tcW w:w="1113" w:type="dxa"/>
            <w:vAlign w:val="center"/>
          </w:tcPr>
          <w:p w14:paraId="6DD43E68" w14:textId="724F14EB" w:rsidR="00EC66B3" w:rsidRDefault="00FF3388" w:rsidP="00FC0A61">
            <w:pPr>
              <w:pStyle w:val="TabellenText"/>
              <w:jc w:val="center"/>
            </w:pPr>
            <w:r>
              <w:t>4.12.2019</w:t>
            </w:r>
          </w:p>
        </w:tc>
        <w:tc>
          <w:tcPr>
            <w:tcW w:w="2666" w:type="dxa"/>
            <w:vAlign w:val="center"/>
          </w:tcPr>
          <w:p w14:paraId="026AFE64" w14:textId="5338A67A" w:rsidR="00EC66B3" w:rsidRDefault="00FF3388" w:rsidP="000E2D12">
            <w:pPr>
              <w:pStyle w:val="TabellenText"/>
              <w:jc w:val="left"/>
            </w:pPr>
            <w:r>
              <w:t>Hinzufügen des Klassendiagramms</w:t>
            </w:r>
          </w:p>
        </w:tc>
        <w:tc>
          <w:tcPr>
            <w:tcW w:w="2848" w:type="dxa"/>
            <w:vAlign w:val="center"/>
          </w:tcPr>
          <w:p w14:paraId="5DADF74D" w14:textId="193FDD84" w:rsidR="00EC66B3" w:rsidRDefault="00FF3388" w:rsidP="00FC0A61">
            <w:pPr>
              <w:pStyle w:val="TabellenText"/>
              <w:jc w:val="center"/>
            </w:pPr>
            <w:r>
              <w:t>P. Götzinger</w:t>
            </w: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1FD416FC" w14:textId="61997646" w:rsidR="00BF6301"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7597179" w:history="1">
        <w:r w:rsidR="00BF6301" w:rsidRPr="00DA576B">
          <w:rPr>
            <w:rStyle w:val="Hyperlink"/>
            <w:noProof/>
          </w:rPr>
          <w:t>1</w:t>
        </w:r>
        <w:r w:rsidR="00BF6301">
          <w:rPr>
            <w:rFonts w:asciiTheme="minorHAnsi" w:eastAsiaTheme="minorEastAsia" w:hAnsiTheme="minorHAnsi"/>
            <w:b w:val="0"/>
            <w:noProof/>
            <w:color w:val="auto"/>
            <w:sz w:val="22"/>
            <w:lang w:val="de-DE" w:eastAsia="de-DE"/>
          </w:rPr>
          <w:tab/>
        </w:r>
        <w:r w:rsidR="00BF6301" w:rsidRPr="00DA576B">
          <w:rPr>
            <w:rStyle w:val="Hyperlink"/>
            <w:noProof/>
          </w:rPr>
          <w:t>Projektbeschreibung</w:t>
        </w:r>
        <w:r w:rsidR="00BF6301">
          <w:rPr>
            <w:noProof/>
            <w:webHidden/>
          </w:rPr>
          <w:tab/>
        </w:r>
        <w:r w:rsidR="00BF6301">
          <w:rPr>
            <w:noProof/>
            <w:webHidden/>
          </w:rPr>
          <w:fldChar w:fldCharType="begin"/>
        </w:r>
        <w:r w:rsidR="00BF6301">
          <w:rPr>
            <w:noProof/>
            <w:webHidden/>
          </w:rPr>
          <w:instrText xml:space="preserve"> PAGEREF _Toc27597179 \h </w:instrText>
        </w:r>
        <w:r w:rsidR="00BF6301">
          <w:rPr>
            <w:noProof/>
            <w:webHidden/>
          </w:rPr>
        </w:r>
        <w:r w:rsidR="00BF6301">
          <w:rPr>
            <w:noProof/>
            <w:webHidden/>
          </w:rPr>
          <w:fldChar w:fldCharType="separate"/>
        </w:r>
        <w:r w:rsidR="00BF6301">
          <w:rPr>
            <w:noProof/>
            <w:webHidden/>
          </w:rPr>
          <w:t>4</w:t>
        </w:r>
        <w:r w:rsidR="00BF6301">
          <w:rPr>
            <w:noProof/>
            <w:webHidden/>
          </w:rPr>
          <w:fldChar w:fldCharType="end"/>
        </w:r>
      </w:hyperlink>
    </w:p>
    <w:p w14:paraId="2682964B" w14:textId="7B3C1522" w:rsidR="00BF6301" w:rsidRDefault="00BF6301">
      <w:pPr>
        <w:pStyle w:val="Verzeichnis2"/>
        <w:rPr>
          <w:rFonts w:asciiTheme="minorHAnsi" w:eastAsiaTheme="minorEastAsia" w:hAnsiTheme="minorHAnsi"/>
          <w:noProof/>
          <w:color w:val="auto"/>
          <w:sz w:val="22"/>
          <w:lang w:val="de-DE" w:eastAsia="de-DE"/>
        </w:rPr>
      </w:pPr>
      <w:hyperlink w:anchor="_Toc27597180" w:history="1">
        <w:r w:rsidRPr="00DA576B">
          <w:rPr>
            <w:rStyle w:val="Hyperlink"/>
            <w:noProof/>
          </w:rPr>
          <w:t>1.1</w:t>
        </w:r>
        <w:r>
          <w:rPr>
            <w:rFonts w:asciiTheme="minorHAnsi" w:eastAsiaTheme="minorEastAsia" w:hAnsiTheme="minorHAnsi"/>
            <w:noProof/>
            <w:color w:val="auto"/>
            <w:sz w:val="22"/>
            <w:lang w:val="de-DE" w:eastAsia="de-DE"/>
          </w:rPr>
          <w:tab/>
        </w:r>
        <w:r w:rsidRPr="00DA576B">
          <w:rPr>
            <w:rStyle w:val="Hyperlink"/>
            <w:noProof/>
          </w:rPr>
          <w:t>Allgemein</w:t>
        </w:r>
        <w:r>
          <w:rPr>
            <w:noProof/>
            <w:webHidden/>
          </w:rPr>
          <w:tab/>
        </w:r>
        <w:r>
          <w:rPr>
            <w:noProof/>
            <w:webHidden/>
          </w:rPr>
          <w:fldChar w:fldCharType="begin"/>
        </w:r>
        <w:r>
          <w:rPr>
            <w:noProof/>
            <w:webHidden/>
          </w:rPr>
          <w:instrText xml:space="preserve"> PAGEREF _Toc27597180 \h </w:instrText>
        </w:r>
        <w:r>
          <w:rPr>
            <w:noProof/>
            <w:webHidden/>
          </w:rPr>
        </w:r>
        <w:r>
          <w:rPr>
            <w:noProof/>
            <w:webHidden/>
          </w:rPr>
          <w:fldChar w:fldCharType="separate"/>
        </w:r>
        <w:r>
          <w:rPr>
            <w:noProof/>
            <w:webHidden/>
          </w:rPr>
          <w:t>4</w:t>
        </w:r>
        <w:r>
          <w:rPr>
            <w:noProof/>
            <w:webHidden/>
          </w:rPr>
          <w:fldChar w:fldCharType="end"/>
        </w:r>
      </w:hyperlink>
    </w:p>
    <w:p w14:paraId="7ACC7F6D" w14:textId="1420B3BD" w:rsidR="00BF6301" w:rsidRDefault="00BF6301">
      <w:pPr>
        <w:pStyle w:val="Verzeichnis2"/>
        <w:rPr>
          <w:rFonts w:asciiTheme="minorHAnsi" w:eastAsiaTheme="minorEastAsia" w:hAnsiTheme="minorHAnsi"/>
          <w:noProof/>
          <w:color w:val="auto"/>
          <w:sz w:val="22"/>
          <w:lang w:val="de-DE" w:eastAsia="de-DE"/>
        </w:rPr>
      </w:pPr>
      <w:hyperlink w:anchor="_Toc27597181" w:history="1">
        <w:r w:rsidRPr="00DA576B">
          <w:rPr>
            <w:rStyle w:val="Hyperlink"/>
            <w:noProof/>
            <w:lang w:val="en-US"/>
          </w:rPr>
          <w:t>1.2</w:t>
        </w:r>
        <w:r>
          <w:rPr>
            <w:rFonts w:asciiTheme="minorHAnsi" w:eastAsiaTheme="minorEastAsia" w:hAnsiTheme="minorHAnsi"/>
            <w:noProof/>
            <w:color w:val="auto"/>
            <w:sz w:val="22"/>
            <w:lang w:val="de-DE" w:eastAsia="de-DE"/>
          </w:rPr>
          <w:tab/>
        </w:r>
        <w:r w:rsidRPr="00DA576B">
          <w:rPr>
            <w:rStyle w:val="Hyperlink"/>
            <w:noProof/>
            <w:lang w:val="en-US"/>
          </w:rPr>
          <w:t>App</w:t>
        </w:r>
        <w:r>
          <w:rPr>
            <w:noProof/>
            <w:webHidden/>
          </w:rPr>
          <w:tab/>
        </w:r>
        <w:r>
          <w:rPr>
            <w:noProof/>
            <w:webHidden/>
          </w:rPr>
          <w:fldChar w:fldCharType="begin"/>
        </w:r>
        <w:r>
          <w:rPr>
            <w:noProof/>
            <w:webHidden/>
          </w:rPr>
          <w:instrText xml:space="preserve"> PAGEREF _Toc27597181 \h </w:instrText>
        </w:r>
        <w:r>
          <w:rPr>
            <w:noProof/>
            <w:webHidden/>
          </w:rPr>
        </w:r>
        <w:r>
          <w:rPr>
            <w:noProof/>
            <w:webHidden/>
          </w:rPr>
          <w:fldChar w:fldCharType="separate"/>
        </w:r>
        <w:r>
          <w:rPr>
            <w:noProof/>
            <w:webHidden/>
          </w:rPr>
          <w:t>4</w:t>
        </w:r>
        <w:r>
          <w:rPr>
            <w:noProof/>
            <w:webHidden/>
          </w:rPr>
          <w:fldChar w:fldCharType="end"/>
        </w:r>
      </w:hyperlink>
    </w:p>
    <w:p w14:paraId="1241840B" w14:textId="1CCFEC6B" w:rsidR="00BF6301" w:rsidRDefault="00BF6301">
      <w:pPr>
        <w:pStyle w:val="Verzeichnis1"/>
        <w:rPr>
          <w:rFonts w:asciiTheme="minorHAnsi" w:eastAsiaTheme="minorEastAsia" w:hAnsiTheme="minorHAnsi"/>
          <w:b w:val="0"/>
          <w:noProof/>
          <w:color w:val="auto"/>
          <w:sz w:val="22"/>
          <w:lang w:val="de-DE" w:eastAsia="de-DE"/>
        </w:rPr>
      </w:pPr>
      <w:hyperlink w:anchor="_Toc27597182" w:history="1">
        <w:r w:rsidRPr="00DA576B">
          <w:rPr>
            <w:rStyle w:val="Hyperlink"/>
            <w:noProof/>
          </w:rPr>
          <w:t>2</w:t>
        </w:r>
        <w:r>
          <w:rPr>
            <w:rFonts w:asciiTheme="minorHAnsi" w:eastAsiaTheme="minorEastAsia" w:hAnsiTheme="minorHAnsi"/>
            <w:b w:val="0"/>
            <w:noProof/>
            <w:color w:val="auto"/>
            <w:sz w:val="22"/>
            <w:lang w:val="de-DE" w:eastAsia="de-DE"/>
          </w:rPr>
          <w:tab/>
        </w:r>
        <w:r w:rsidRPr="00DA576B">
          <w:rPr>
            <w:rStyle w:val="Hyperlink"/>
            <w:noProof/>
          </w:rPr>
          <w:t>Anforderungen</w:t>
        </w:r>
        <w:r>
          <w:rPr>
            <w:noProof/>
            <w:webHidden/>
          </w:rPr>
          <w:tab/>
        </w:r>
        <w:r>
          <w:rPr>
            <w:noProof/>
            <w:webHidden/>
          </w:rPr>
          <w:fldChar w:fldCharType="begin"/>
        </w:r>
        <w:r>
          <w:rPr>
            <w:noProof/>
            <w:webHidden/>
          </w:rPr>
          <w:instrText xml:space="preserve"> PAGEREF _Toc27597182 \h </w:instrText>
        </w:r>
        <w:r>
          <w:rPr>
            <w:noProof/>
            <w:webHidden/>
          </w:rPr>
        </w:r>
        <w:r>
          <w:rPr>
            <w:noProof/>
            <w:webHidden/>
          </w:rPr>
          <w:fldChar w:fldCharType="separate"/>
        </w:r>
        <w:r>
          <w:rPr>
            <w:noProof/>
            <w:webHidden/>
          </w:rPr>
          <w:t>5</w:t>
        </w:r>
        <w:r>
          <w:rPr>
            <w:noProof/>
            <w:webHidden/>
          </w:rPr>
          <w:fldChar w:fldCharType="end"/>
        </w:r>
      </w:hyperlink>
    </w:p>
    <w:p w14:paraId="76734ED1" w14:textId="1A8CA51F" w:rsidR="00BF6301" w:rsidRDefault="00BF6301">
      <w:pPr>
        <w:pStyle w:val="Verzeichnis2"/>
        <w:rPr>
          <w:rFonts w:asciiTheme="minorHAnsi" w:eastAsiaTheme="minorEastAsia" w:hAnsiTheme="minorHAnsi"/>
          <w:noProof/>
          <w:color w:val="auto"/>
          <w:sz w:val="22"/>
          <w:lang w:val="de-DE" w:eastAsia="de-DE"/>
        </w:rPr>
      </w:pPr>
      <w:hyperlink w:anchor="_Toc27597183" w:history="1">
        <w:r w:rsidRPr="00DA576B">
          <w:rPr>
            <w:rStyle w:val="Hyperlink"/>
            <w:noProof/>
          </w:rPr>
          <w:t>2.1</w:t>
        </w:r>
        <w:r>
          <w:rPr>
            <w:rFonts w:asciiTheme="minorHAnsi" w:eastAsiaTheme="minorEastAsia" w:hAnsiTheme="minorHAnsi"/>
            <w:noProof/>
            <w:color w:val="auto"/>
            <w:sz w:val="22"/>
            <w:lang w:val="de-DE" w:eastAsia="de-DE"/>
          </w:rPr>
          <w:tab/>
        </w:r>
        <w:r w:rsidRPr="00DA576B">
          <w:rPr>
            <w:rStyle w:val="Hyperlink"/>
            <w:noProof/>
          </w:rPr>
          <w:t>Allgemeine Anforderungen</w:t>
        </w:r>
        <w:r>
          <w:rPr>
            <w:noProof/>
            <w:webHidden/>
          </w:rPr>
          <w:tab/>
        </w:r>
        <w:r>
          <w:rPr>
            <w:noProof/>
            <w:webHidden/>
          </w:rPr>
          <w:fldChar w:fldCharType="begin"/>
        </w:r>
        <w:r>
          <w:rPr>
            <w:noProof/>
            <w:webHidden/>
          </w:rPr>
          <w:instrText xml:space="preserve"> PAGEREF _Toc27597183 \h </w:instrText>
        </w:r>
        <w:r>
          <w:rPr>
            <w:noProof/>
            <w:webHidden/>
          </w:rPr>
        </w:r>
        <w:r>
          <w:rPr>
            <w:noProof/>
            <w:webHidden/>
          </w:rPr>
          <w:fldChar w:fldCharType="separate"/>
        </w:r>
        <w:r>
          <w:rPr>
            <w:noProof/>
            <w:webHidden/>
          </w:rPr>
          <w:t>5</w:t>
        </w:r>
        <w:r>
          <w:rPr>
            <w:noProof/>
            <w:webHidden/>
          </w:rPr>
          <w:fldChar w:fldCharType="end"/>
        </w:r>
      </w:hyperlink>
    </w:p>
    <w:p w14:paraId="40A3AA4D" w14:textId="30ABD20C" w:rsidR="00BF6301" w:rsidRDefault="00BF6301">
      <w:pPr>
        <w:pStyle w:val="Verzeichnis2"/>
        <w:rPr>
          <w:rFonts w:asciiTheme="minorHAnsi" w:eastAsiaTheme="minorEastAsia" w:hAnsiTheme="minorHAnsi"/>
          <w:noProof/>
          <w:color w:val="auto"/>
          <w:sz w:val="22"/>
          <w:lang w:val="de-DE" w:eastAsia="de-DE"/>
        </w:rPr>
      </w:pPr>
      <w:hyperlink w:anchor="_Toc27597184" w:history="1">
        <w:r w:rsidRPr="00DA576B">
          <w:rPr>
            <w:rStyle w:val="Hyperlink"/>
            <w:noProof/>
          </w:rPr>
          <w:t>2.2</w:t>
        </w:r>
        <w:r>
          <w:rPr>
            <w:rFonts w:asciiTheme="minorHAnsi" w:eastAsiaTheme="minorEastAsia" w:hAnsiTheme="minorHAnsi"/>
            <w:noProof/>
            <w:color w:val="auto"/>
            <w:sz w:val="22"/>
            <w:lang w:val="de-DE" w:eastAsia="de-DE"/>
          </w:rPr>
          <w:tab/>
        </w:r>
        <w:r w:rsidRPr="00DA576B">
          <w:rPr>
            <w:rStyle w:val="Hyperlink"/>
            <w:noProof/>
          </w:rPr>
          <w:t>Anforderungen – App</w:t>
        </w:r>
        <w:r>
          <w:rPr>
            <w:noProof/>
            <w:webHidden/>
          </w:rPr>
          <w:tab/>
        </w:r>
        <w:r>
          <w:rPr>
            <w:noProof/>
            <w:webHidden/>
          </w:rPr>
          <w:fldChar w:fldCharType="begin"/>
        </w:r>
        <w:r>
          <w:rPr>
            <w:noProof/>
            <w:webHidden/>
          </w:rPr>
          <w:instrText xml:space="preserve"> PAGEREF _Toc27597184 \h </w:instrText>
        </w:r>
        <w:r>
          <w:rPr>
            <w:noProof/>
            <w:webHidden/>
          </w:rPr>
        </w:r>
        <w:r>
          <w:rPr>
            <w:noProof/>
            <w:webHidden/>
          </w:rPr>
          <w:fldChar w:fldCharType="separate"/>
        </w:r>
        <w:r>
          <w:rPr>
            <w:noProof/>
            <w:webHidden/>
          </w:rPr>
          <w:t>5</w:t>
        </w:r>
        <w:r>
          <w:rPr>
            <w:noProof/>
            <w:webHidden/>
          </w:rPr>
          <w:fldChar w:fldCharType="end"/>
        </w:r>
      </w:hyperlink>
    </w:p>
    <w:p w14:paraId="61C927E8" w14:textId="62962A3B" w:rsidR="00BF6301" w:rsidRDefault="00BF6301">
      <w:pPr>
        <w:pStyle w:val="Verzeichnis1"/>
        <w:rPr>
          <w:rFonts w:asciiTheme="minorHAnsi" w:eastAsiaTheme="minorEastAsia" w:hAnsiTheme="minorHAnsi"/>
          <w:b w:val="0"/>
          <w:noProof/>
          <w:color w:val="auto"/>
          <w:sz w:val="22"/>
          <w:lang w:val="de-DE" w:eastAsia="de-DE"/>
        </w:rPr>
      </w:pPr>
      <w:hyperlink w:anchor="_Toc27597185" w:history="1">
        <w:r w:rsidRPr="00DA576B">
          <w:rPr>
            <w:rStyle w:val="Hyperlink"/>
            <w:noProof/>
          </w:rPr>
          <w:t>3</w:t>
        </w:r>
        <w:r>
          <w:rPr>
            <w:rFonts w:asciiTheme="minorHAnsi" w:eastAsiaTheme="minorEastAsia" w:hAnsiTheme="minorHAnsi"/>
            <w:b w:val="0"/>
            <w:noProof/>
            <w:color w:val="auto"/>
            <w:sz w:val="22"/>
            <w:lang w:val="de-DE" w:eastAsia="de-DE"/>
          </w:rPr>
          <w:tab/>
        </w:r>
        <w:r w:rsidRPr="00DA576B">
          <w:rPr>
            <w:rStyle w:val="Hyperlink"/>
            <w:noProof/>
          </w:rPr>
          <w:t>Use Cases</w:t>
        </w:r>
        <w:r>
          <w:rPr>
            <w:noProof/>
            <w:webHidden/>
          </w:rPr>
          <w:tab/>
        </w:r>
        <w:r>
          <w:rPr>
            <w:noProof/>
            <w:webHidden/>
          </w:rPr>
          <w:fldChar w:fldCharType="begin"/>
        </w:r>
        <w:r>
          <w:rPr>
            <w:noProof/>
            <w:webHidden/>
          </w:rPr>
          <w:instrText xml:space="preserve"> PAGEREF _Toc27597185 \h </w:instrText>
        </w:r>
        <w:r>
          <w:rPr>
            <w:noProof/>
            <w:webHidden/>
          </w:rPr>
        </w:r>
        <w:r>
          <w:rPr>
            <w:noProof/>
            <w:webHidden/>
          </w:rPr>
          <w:fldChar w:fldCharType="separate"/>
        </w:r>
        <w:r>
          <w:rPr>
            <w:noProof/>
            <w:webHidden/>
          </w:rPr>
          <w:t>6</w:t>
        </w:r>
        <w:r>
          <w:rPr>
            <w:noProof/>
            <w:webHidden/>
          </w:rPr>
          <w:fldChar w:fldCharType="end"/>
        </w:r>
      </w:hyperlink>
    </w:p>
    <w:p w14:paraId="7D0CEA9C" w14:textId="2444CCCC" w:rsidR="00BF6301" w:rsidRDefault="00BF6301">
      <w:pPr>
        <w:pStyle w:val="Verzeichnis1"/>
        <w:rPr>
          <w:rFonts w:asciiTheme="minorHAnsi" w:eastAsiaTheme="minorEastAsia" w:hAnsiTheme="minorHAnsi"/>
          <w:b w:val="0"/>
          <w:noProof/>
          <w:color w:val="auto"/>
          <w:sz w:val="22"/>
          <w:lang w:val="de-DE" w:eastAsia="de-DE"/>
        </w:rPr>
      </w:pPr>
      <w:hyperlink w:anchor="_Toc27597186" w:history="1">
        <w:r w:rsidRPr="00DA576B">
          <w:rPr>
            <w:rStyle w:val="Hyperlink"/>
            <w:noProof/>
          </w:rPr>
          <w:t>4</w:t>
        </w:r>
        <w:r>
          <w:rPr>
            <w:rFonts w:asciiTheme="minorHAnsi" w:eastAsiaTheme="minorEastAsia" w:hAnsiTheme="minorHAnsi"/>
            <w:b w:val="0"/>
            <w:noProof/>
            <w:color w:val="auto"/>
            <w:sz w:val="22"/>
            <w:lang w:val="de-DE" w:eastAsia="de-DE"/>
          </w:rPr>
          <w:tab/>
        </w:r>
        <w:r w:rsidRPr="00DA576B">
          <w:rPr>
            <w:rStyle w:val="Hyperlink"/>
            <w:noProof/>
          </w:rPr>
          <w:t>Projektpläne</w:t>
        </w:r>
        <w:r>
          <w:rPr>
            <w:noProof/>
            <w:webHidden/>
          </w:rPr>
          <w:tab/>
        </w:r>
        <w:r>
          <w:rPr>
            <w:noProof/>
            <w:webHidden/>
          </w:rPr>
          <w:fldChar w:fldCharType="begin"/>
        </w:r>
        <w:r>
          <w:rPr>
            <w:noProof/>
            <w:webHidden/>
          </w:rPr>
          <w:instrText xml:space="preserve"> PAGEREF _Toc27597186 \h </w:instrText>
        </w:r>
        <w:r>
          <w:rPr>
            <w:noProof/>
            <w:webHidden/>
          </w:rPr>
        </w:r>
        <w:r>
          <w:rPr>
            <w:noProof/>
            <w:webHidden/>
          </w:rPr>
          <w:fldChar w:fldCharType="separate"/>
        </w:r>
        <w:r>
          <w:rPr>
            <w:noProof/>
            <w:webHidden/>
          </w:rPr>
          <w:t>10</w:t>
        </w:r>
        <w:r>
          <w:rPr>
            <w:noProof/>
            <w:webHidden/>
          </w:rPr>
          <w:fldChar w:fldCharType="end"/>
        </w:r>
      </w:hyperlink>
    </w:p>
    <w:p w14:paraId="7391621F" w14:textId="59490903" w:rsidR="00BF6301" w:rsidRDefault="00BF6301">
      <w:pPr>
        <w:pStyle w:val="Verzeichnis2"/>
        <w:rPr>
          <w:rFonts w:asciiTheme="minorHAnsi" w:eastAsiaTheme="minorEastAsia" w:hAnsiTheme="minorHAnsi"/>
          <w:noProof/>
          <w:color w:val="auto"/>
          <w:sz w:val="22"/>
          <w:lang w:val="de-DE" w:eastAsia="de-DE"/>
        </w:rPr>
      </w:pPr>
      <w:hyperlink w:anchor="_Toc27597187" w:history="1">
        <w:r w:rsidRPr="00DA576B">
          <w:rPr>
            <w:rStyle w:val="Hyperlink"/>
            <w:noProof/>
          </w:rPr>
          <w:t>4.1</w:t>
        </w:r>
        <w:r>
          <w:rPr>
            <w:rFonts w:asciiTheme="minorHAnsi" w:eastAsiaTheme="minorEastAsia" w:hAnsiTheme="minorHAnsi"/>
            <w:noProof/>
            <w:color w:val="auto"/>
            <w:sz w:val="22"/>
            <w:lang w:val="de-DE" w:eastAsia="de-DE"/>
          </w:rPr>
          <w:tab/>
        </w:r>
        <w:r w:rsidRPr="00DA576B">
          <w:rPr>
            <w:rStyle w:val="Hyperlink"/>
            <w:noProof/>
          </w:rPr>
          <w:t>Projektorganisation</w:t>
        </w:r>
        <w:r>
          <w:rPr>
            <w:noProof/>
            <w:webHidden/>
          </w:rPr>
          <w:tab/>
        </w:r>
        <w:r>
          <w:rPr>
            <w:noProof/>
            <w:webHidden/>
          </w:rPr>
          <w:fldChar w:fldCharType="begin"/>
        </w:r>
        <w:r>
          <w:rPr>
            <w:noProof/>
            <w:webHidden/>
          </w:rPr>
          <w:instrText xml:space="preserve"> PAGEREF _Toc27597187 \h </w:instrText>
        </w:r>
        <w:r>
          <w:rPr>
            <w:noProof/>
            <w:webHidden/>
          </w:rPr>
        </w:r>
        <w:r>
          <w:rPr>
            <w:noProof/>
            <w:webHidden/>
          </w:rPr>
          <w:fldChar w:fldCharType="separate"/>
        </w:r>
        <w:r>
          <w:rPr>
            <w:noProof/>
            <w:webHidden/>
          </w:rPr>
          <w:t>10</w:t>
        </w:r>
        <w:r>
          <w:rPr>
            <w:noProof/>
            <w:webHidden/>
          </w:rPr>
          <w:fldChar w:fldCharType="end"/>
        </w:r>
      </w:hyperlink>
    </w:p>
    <w:p w14:paraId="2B6E3E6B" w14:textId="325C14D5" w:rsidR="00BF6301" w:rsidRDefault="00BF6301">
      <w:pPr>
        <w:pStyle w:val="Verzeichnis2"/>
        <w:rPr>
          <w:rFonts w:asciiTheme="minorHAnsi" w:eastAsiaTheme="minorEastAsia" w:hAnsiTheme="minorHAnsi"/>
          <w:noProof/>
          <w:color w:val="auto"/>
          <w:sz w:val="22"/>
          <w:lang w:val="de-DE" w:eastAsia="de-DE"/>
        </w:rPr>
      </w:pPr>
      <w:hyperlink w:anchor="_Toc27597188" w:history="1">
        <w:r w:rsidRPr="00DA576B">
          <w:rPr>
            <w:rStyle w:val="Hyperlink"/>
            <w:noProof/>
          </w:rPr>
          <w:t>4.2</w:t>
        </w:r>
        <w:r>
          <w:rPr>
            <w:rFonts w:asciiTheme="minorHAnsi" w:eastAsiaTheme="minorEastAsia" w:hAnsiTheme="minorHAnsi"/>
            <w:noProof/>
            <w:color w:val="auto"/>
            <w:sz w:val="22"/>
            <w:lang w:val="de-DE" w:eastAsia="de-DE"/>
          </w:rPr>
          <w:tab/>
        </w:r>
        <w:r w:rsidRPr="00DA576B">
          <w:rPr>
            <w:rStyle w:val="Hyperlink"/>
            <w:noProof/>
          </w:rPr>
          <w:t>Allgemeiner Projektstrukturplan</w:t>
        </w:r>
        <w:r>
          <w:rPr>
            <w:noProof/>
            <w:webHidden/>
          </w:rPr>
          <w:tab/>
        </w:r>
        <w:r>
          <w:rPr>
            <w:noProof/>
            <w:webHidden/>
          </w:rPr>
          <w:fldChar w:fldCharType="begin"/>
        </w:r>
        <w:r>
          <w:rPr>
            <w:noProof/>
            <w:webHidden/>
          </w:rPr>
          <w:instrText xml:space="preserve"> PAGEREF _Toc27597188 \h </w:instrText>
        </w:r>
        <w:r>
          <w:rPr>
            <w:noProof/>
            <w:webHidden/>
          </w:rPr>
        </w:r>
        <w:r>
          <w:rPr>
            <w:noProof/>
            <w:webHidden/>
          </w:rPr>
          <w:fldChar w:fldCharType="separate"/>
        </w:r>
        <w:r>
          <w:rPr>
            <w:noProof/>
            <w:webHidden/>
          </w:rPr>
          <w:t>11</w:t>
        </w:r>
        <w:r>
          <w:rPr>
            <w:noProof/>
            <w:webHidden/>
          </w:rPr>
          <w:fldChar w:fldCharType="end"/>
        </w:r>
      </w:hyperlink>
    </w:p>
    <w:p w14:paraId="3F5D4BCA" w14:textId="564B4400" w:rsidR="00BF6301" w:rsidRDefault="00BF6301">
      <w:pPr>
        <w:pStyle w:val="Verzeichnis2"/>
        <w:rPr>
          <w:rFonts w:asciiTheme="minorHAnsi" w:eastAsiaTheme="minorEastAsia" w:hAnsiTheme="minorHAnsi"/>
          <w:noProof/>
          <w:color w:val="auto"/>
          <w:sz w:val="22"/>
          <w:lang w:val="de-DE" w:eastAsia="de-DE"/>
        </w:rPr>
      </w:pPr>
      <w:hyperlink w:anchor="_Toc27597189" w:history="1">
        <w:r w:rsidRPr="00DA576B">
          <w:rPr>
            <w:rStyle w:val="Hyperlink"/>
            <w:noProof/>
          </w:rPr>
          <w:t>4.3</w:t>
        </w:r>
        <w:r>
          <w:rPr>
            <w:rFonts w:asciiTheme="minorHAnsi" w:eastAsiaTheme="minorEastAsia" w:hAnsiTheme="minorHAnsi"/>
            <w:noProof/>
            <w:color w:val="auto"/>
            <w:sz w:val="22"/>
            <w:lang w:val="de-DE" w:eastAsia="de-DE"/>
          </w:rPr>
          <w:tab/>
        </w:r>
        <w:r w:rsidRPr="00DA576B">
          <w:rPr>
            <w:rStyle w:val="Hyperlink"/>
            <w:noProof/>
          </w:rPr>
          <w:t>Detaillierter Subprojektstrukturplan</w:t>
        </w:r>
        <w:r>
          <w:rPr>
            <w:noProof/>
            <w:webHidden/>
          </w:rPr>
          <w:tab/>
        </w:r>
        <w:r>
          <w:rPr>
            <w:noProof/>
            <w:webHidden/>
          </w:rPr>
          <w:fldChar w:fldCharType="begin"/>
        </w:r>
        <w:r>
          <w:rPr>
            <w:noProof/>
            <w:webHidden/>
          </w:rPr>
          <w:instrText xml:space="preserve"> PAGEREF _Toc27597189 \h </w:instrText>
        </w:r>
        <w:r>
          <w:rPr>
            <w:noProof/>
            <w:webHidden/>
          </w:rPr>
        </w:r>
        <w:r>
          <w:rPr>
            <w:noProof/>
            <w:webHidden/>
          </w:rPr>
          <w:fldChar w:fldCharType="separate"/>
        </w:r>
        <w:r>
          <w:rPr>
            <w:noProof/>
            <w:webHidden/>
          </w:rPr>
          <w:t>12</w:t>
        </w:r>
        <w:r>
          <w:rPr>
            <w:noProof/>
            <w:webHidden/>
          </w:rPr>
          <w:fldChar w:fldCharType="end"/>
        </w:r>
      </w:hyperlink>
    </w:p>
    <w:p w14:paraId="793151B5" w14:textId="57913783" w:rsidR="00BF6301" w:rsidRDefault="00BF6301">
      <w:pPr>
        <w:pStyle w:val="Verzeichnis2"/>
        <w:rPr>
          <w:rFonts w:asciiTheme="minorHAnsi" w:eastAsiaTheme="minorEastAsia" w:hAnsiTheme="minorHAnsi"/>
          <w:noProof/>
          <w:color w:val="auto"/>
          <w:sz w:val="22"/>
          <w:lang w:val="de-DE" w:eastAsia="de-DE"/>
        </w:rPr>
      </w:pPr>
      <w:hyperlink w:anchor="_Toc27597190" w:history="1">
        <w:r w:rsidRPr="00DA576B">
          <w:rPr>
            <w:rStyle w:val="Hyperlink"/>
            <w:noProof/>
          </w:rPr>
          <w:t>4.4</w:t>
        </w:r>
        <w:r>
          <w:rPr>
            <w:rFonts w:asciiTheme="minorHAnsi" w:eastAsiaTheme="minorEastAsia" w:hAnsiTheme="minorHAnsi"/>
            <w:noProof/>
            <w:color w:val="auto"/>
            <w:sz w:val="22"/>
            <w:lang w:val="de-DE" w:eastAsia="de-DE"/>
          </w:rPr>
          <w:tab/>
        </w:r>
        <w:r w:rsidRPr="00DA576B">
          <w:rPr>
            <w:rStyle w:val="Hyperlink"/>
            <w:noProof/>
          </w:rPr>
          <w:t>Spezifikation der allgemeinen Arbeitspakete</w:t>
        </w:r>
        <w:r>
          <w:rPr>
            <w:noProof/>
            <w:webHidden/>
          </w:rPr>
          <w:tab/>
        </w:r>
        <w:r>
          <w:rPr>
            <w:noProof/>
            <w:webHidden/>
          </w:rPr>
          <w:fldChar w:fldCharType="begin"/>
        </w:r>
        <w:r>
          <w:rPr>
            <w:noProof/>
            <w:webHidden/>
          </w:rPr>
          <w:instrText xml:space="preserve"> PAGEREF _Toc27597190 \h </w:instrText>
        </w:r>
        <w:r>
          <w:rPr>
            <w:noProof/>
            <w:webHidden/>
          </w:rPr>
        </w:r>
        <w:r>
          <w:rPr>
            <w:noProof/>
            <w:webHidden/>
          </w:rPr>
          <w:fldChar w:fldCharType="separate"/>
        </w:r>
        <w:r>
          <w:rPr>
            <w:noProof/>
            <w:webHidden/>
          </w:rPr>
          <w:t>15</w:t>
        </w:r>
        <w:r>
          <w:rPr>
            <w:noProof/>
            <w:webHidden/>
          </w:rPr>
          <w:fldChar w:fldCharType="end"/>
        </w:r>
      </w:hyperlink>
    </w:p>
    <w:p w14:paraId="741877F9" w14:textId="141B5CAD" w:rsidR="00BF6301" w:rsidRDefault="00BF6301">
      <w:pPr>
        <w:pStyle w:val="Verzeichnis2"/>
        <w:rPr>
          <w:rFonts w:asciiTheme="minorHAnsi" w:eastAsiaTheme="minorEastAsia" w:hAnsiTheme="minorHAnsi"/>
          <w:noProof/>
          <w:color w:val="auto"/>
          <w:sz w:val="22"/>
          <w:lang w:val="de-DE" w:eastAsia="de-DE"/>
        </w:rPr>
      </w:pPr>
      <w:hyperlink w:anchor="_Toc27597191" w:history="1">
        <w:r w:rsidRPr="00DA576B">
          <w:rPr>
            <w:rStyle w:val="Hyperlink"/>
            <w:noProof/>
          </w:rPr>
          <w:t>4.5</w:t>
        </w:r>
        <w:r>
          <w:rPr>
            <w:rFonts w:asciiTheme="minorHAnsi" w:eastAsiaTheme="minorEastAsia" w:hAnsiTheme="minorHAnsi"/>
            <w:noProof/>
            <w:color w:val="auto"/>
            <w:sz w:val="22"/>
            <w:lang w:val="de-DE" w:eastAsia="de-DE"/>
          </w:rPr>
          <w:tab/>
        </w:r>
        <w:r w:rsidRPr="00DA576B">
          <w:rPr>
            <w:rStyle w:val="Hyperlink"/>
            <w:noProof/>
          </w:rPr>
          <w:t>Spezifikation der detaillierten Subarbeitspakete</w:t>
        </w:r>
        <w:r>
          <w:rPr>
            <w:noProof/>
            <w:webHidden/>
          </w:rPr>
          <w:tab/>
        </w:r>
        <w:r>
          <w:rPr>
            <w:noProof/>
            <w:webHidden/>
          </w:rPr>
          <w:fldChar w:fldCharType="begin"/>
        </w:r>
        <w:r>
          <w:rPr>
            <w:noProof/>
            <w:webHidden/>
          </w:rPr>
          <w:instrText xml:space="preserve"> PAGEREF _Toc27597191 \h </w:instrText>
        </w:r>
        <w:r>
          <w:rPr>
            <w:noProof/>
            <w:webHidden/>
          </w:rPr>
        </w:r>
        <w:r>
          <w:rPr>
            <w:noProof/>
            <w:webHidden/>
          </w:rPr>
          <w:fldChar w:fldCharType="separate"/>
        </w:r>
        <w:r>
          <w:rPr>
            <w:noProof/>
            <w:webHidden/>
          </w:rPr>
          <w:t>18</w:t>
        </w:r>
        <w:r>
          <w:rPr>
            <w:noProof/>
            <w:webHidden/>
          </w:rPr>
          <w:fldChar w:fldCharType="end"/>
        </w:r>
      </w:hyperlink>
    </w:p>
    <w:p w14:paraId="69BF88F6" w14:textId="1E6EF900" w:rsidR="00BF6301" w:rsidRDefault="00BF6301">
      <w:pPr>
        <w:pStyle w:val="Verzeichnis2"/>
        <w:rPr>
          <w:rFonts w:asciiTheme="minorHAnsi" w:eastAsiaTheme="minorEastAsia" w:hAnsiTheme="minorHAnsi"/>
          <w:noProof/>
          <w:color w:val="auto"/>
          <w:sz w:val="22"/>
          <w:lang w:val="de-DE" w:eastAsia="de-DE"/>
        </w:rPr>
      </w:pPr>
      <w:hyperlink w:anchor="_Toc27597192" w:history="1">
        <w:r w:rsidRPr="00DA576B">
          <w:rPr>
            <w:rStyle w:val="Hyperlink"/>
            <w:noProof/>
          </w:rPr>
          <w:t>4.6</w:t>
        </w:r>
        <w:r>
          <w:rPr>
            <w:rFonts w:asciiTheme="minorHAnsi" w:eastAsiaTheme="minorEastAsia" w:hAnsiTheme="minorHAnsi"/>
            <w:noProof/>
            <w:color w:val="auto"/>
            <w:sz w:val="22"/>
            <w:lang w:val="de-DE" w:eastAsia="de-DE"/>
          </w:rPr>
          <w:tab/>
        </w:r>
        <w:r w:rsidRPr="00DA576B">
          <w:rPr>
            <w:rStyle w:val="Hyperlink"/>
            <w:noProof/>
          </w:rPr>
          <w:t>Meilensteinplan</w:t>
        </w:r>
        <w:r>
          <w:rPr>
            <w:noProof/>
            <w:webHidden/>
          </w:rPr>
          <w:tab/>
        </w:r>
        <w:r>
          <w:rPr>
            <w:noProof/>
            <w:webHidden/>
          </w:rPr>
          <w:fldChar w:fldCharType="begin"/>
        </w:r>
        <w:r>
          <w:rPr>
            <w:noProof/>
            <w:webHidden/>
          </w:rPr>
          <w:instrText xml:space="preserve"> PAGEREF _Toc27597192 \h </w:instrText>
        </w:r>
        <w:r>
          <w:rPr>
            <w:noProof/>
            <w:webHidden/>
          </w:rPr>
        </w:r>
        <w:r>
          <w:rPr>
            <w:noProof/>
            <w:webHidden/>
          </w:rPr>
          <w:fldChar w:fldCharType="separate"/>
        </w:r>
        <w:r>
          <w:rPr>
            <w:noProof/>
            <w:webHidden/>
          </w:rPr>
          <w:t>24</w:t>
        </w:r>
        <w:r>
          <w:rPr>
            <w:noProof/>
            <w:webHidden/>
          </w:rPr>
          <w:fldChar w:fldCharType="end"/>
        </w:r>
      </w:hyperlink>
    </w:p>
    <w:p w14:paraId="73F628CB" w14:textId="1182B378" w:rsidR="00BF6301" w:rsidRDefault="00BF6301">
      <w:pPr>
        <w:pStyle w:val="Verzeichnis2"/>
        <w:rPr>
          <w:rFonts w:asciiTheme="minorHAnsi" w:eastAsiaTheme="minorEastAsia" w:hAnsiTheme="minorHAnsi"/>
          <w:noProof/>
          <w:color w:val="auto"/>
          <w:sz w:val="22"/>
          <w:lang w:val="de-DE" w:eastAsia="de-DE"/>
        </w:rPr>
      </w:pPr>
      <w:hyperlink w:anchor="_Toc27597193" w:history="1">
        <w:r w:rsidRPr="00DA576B">
          <w:rPr>
            <w:rStyle w:val="Hyperlink"/>
            <w:noProof/>
          </w:rPr>
          <w:t>4.7</w:t>
        </w:r>
        <w:r>
          <w:rPr>
            <w:rFonts w:asciiTheme="minorHAnsi" w:eastAsiaTheme="minorEastAsia" w:hAnsiTheme="minorHAnsi"/>
            <w:noProof/>
            <w:color w:val="auto"/>
            <w:sz w:val="22"/>
            <w:lang w:val="de-DE" w:eastAsia="de-DE"/>
          </w:rPr>
          <w:tab/>
        </w:r>
        <w:r w:rsidRPr="00DA576B">
          <w:rPr>
            <w:rStyle w:val="Hyperlink"/>
            <w:noProof/>
          </w:rPr>
          <w:t>Personaleinsatzplan</w:t>
        </w:r>
        <w:r>
          <w:rPr>
            <w:noProof/>
            <w:webHidden/>
          </w:rPr>
          <w:tab/>
        </w:r>
        <w:r>
          <w:rPr>
            <w:noProof/>
            <w:webHidden/>
          </w:rPr>
          <w:fldChar w:fldCharType="begin"/>
        </w:r>
        <w:r>
          <w:rPr>
            <w:noProof/>
            <w:webHidden/>
          </w:rPr>
          <w:instrText xml:space="preserve"> PAGEREF _Toc27597193 \h </w:instrText>
        </w:r>
        <w:r>
          <w:rPr>
            <w:noProof/>
            <w:webHidden/>
          </w:rPr>
        </w:r>
        <w:r>
          <w:rPr>
            <w:noProof/>
            <w:webHidden/>
          </w:rPr>
          <w:fldChar w:fldCharType="separate"/>
        </w:r>
        <w:r>
          <w:rPr>
            <w:noProof/>
            <w:webHidden/>
          </w:rPr>
          <w:t>25</w:t>
        </w:r>
        <w:r>
          <w:rPr>
            <w:noProof/>
            <w:webHidden/>
          </w:rPr>
          <w:fldChar w:fldCharType="end"/>
        </w:r>
      </w:hyperlink>
    </w:p>
    <w:p w14:paraId="4587F55F" w14:textId="066777C1" w:rsidR="00BF6301" w:rsidRDefault="00BF6301">
      <w:pPr>
        <w:pStyle w:val="Verzeichnis2"/>
        <w:rPr>
          <w:rFonts w:asciiTheme="minorHAnsi" w:eastAsiaTheme="minorEastAsia" w:hAnsiTheme="minorHAnsi"/>
          <w:noProof/>
          <w:color w:val="auto"/>
          <w:sz w:val="22"/>
          <w:lang w:val="de-DE" w:eastAsia="de-DE"/>
        </w:rPr>
      </w:pPr>
      <w:hyperlink w:anchor="_Toc27597194" w:history="1">
        <w:r w:rsidRPr="00DA576B">
          <w:rPr>
            <w:rStyle w:val="Hyperlink"/>
            <w:noProof/>
          </w:rPr>
          <w:t>4.8</w:t>
        </w:r>
        <w:r>
          <w:rPr>
            <w:rFonts w:asciiTheme="minorHAnsi" w:eastAsiaTheme="minorEastAsia" w:hAnsiTheme="minorHAnsi"/>
            <w:noProof/>
            <w:color w:val="auto"/>
            <w:sz w:val="22"/>
            <w:lang w:val="de-DE" w:eastAsia="de-DE"/>
          </w:rPr>
          <w:tab/>
        </w:r>
        <w:r w:rsidRPr="00DA576B">
          <w:rPr>
            <w:rStyle w:val="Hyperlink"/>
            <w:noProof/>
          </w:rPr>
          <w:t>Personalkosten</w:t>
        </w:r>
        <w:r>
          <w:rPr>
            <w:noProof/>
            <w:webHidden/>
          </w:rPr>
          <w:tab/>
        </w:r>
        <w:r>
          <w:rPr>
            <w:noProof/>
            <w:webHidden/>
          </w:rPr>
          <w:fldChar w:fldCharType="begin"/>
        </w:r>
        <w:r>
          <w:rPr>
            <w:noProof/>
            <w:webHidden/>
          </w:rPr>
          <w:instrText xml:space="preserve"> PAGEREF _Toc27597194 \h </w:instrText>
        </w:r>
        <w:r>
          <w:rPr>
            <w:noProof/>
            <w:webHidden/>
          </w:rPr>
        </w:r>
        <w:r>
          <w:rPr>
            <w:noProof/>
            <w:webHidden/>
          </w:rPr>
          <w:fldChar w:fldCharType="separate"/>
        </w:r>
        <w:r>
          <w:rPr>
            <w:noProof/>
            <w:webHidden/>
          </w:rPr>
          <w:t>26</w:t>
        </w:r>
        <w:r>
          <w:rPr>
            <w:noProof/>
            <w:webHidden/>
          </w:rPr>
          <w:fldChar w:fldCharType="end"/>
        </w:r>
      </w:hyperlink>
    </w:p>
    <w:p w14:paraId="0BDD20A5" w14:textId="48D36453" w:rsidR="00BF6301" w:rsidRDefault="00BF6301">
      <w:pPr>
        <w:pStyle w:val="Verzeichnis2"/>
        <w:rPr>
          <w:rFonts w:asciiTheme="minorHAnsi" w:eastAsiaTheme="minorEastAsia" w:hAnsiTheme="minorHAnsi"/>
          <w:noProof/>
          <w:color w:val="auto"/>
          <w:sz w:val="22"/>
          <w:lang w:val="de-DE" w:eastAsia="de-DE"/>
        </w:rPr>
      </w:pPr>
      <w:hyperlink w:anchor="_Toc27597195" w:history="1">
        <w:r w:rsidRPr="00DA576B">
          <w:rPr>
            <w:rStyle w:val="Hyperlink"/>
            <w:noProof/>
          </w:rPr>
          <w:t>4.9</w:t>
        </w:r>
        <w:r>
          <w:rPr>
            <w:rFonts w:asciiTheme="minorHAnsi" w:eastAsiaTheme="minorEastAsia" w:hAnsiTheme="minorHAnsi"/>
            <w:noProof/>
            <w:color w:val="auto"/>
            <w:sz w:val="22"/>
            <w:lang w:val="de-DE" w:eastAsia="de-DE"/>
          </w:rPr>
          <w:tab/>
        </w:r>
        <w:r w:rsidRPr="00DA576B">
          <w:rPr>
            <w:rStyle w:val="Hyperlink"/>
            <w:noProof/>
          </w:rPr>
          <w:t>Projektkosten</w:t>
        </w:r>
        <w:r>
          <w:rPr>
            <w:noProof/>
            <w:webHidden/>
          </w:rPr>
          <w:tab/>
        </w:r>
        <w:r>
          <w:rPr>
            <w:noProof/>
            <w:webHidden/>
          </w:rPr>
          <w:fldChar w:fldCharType="begin"/>
        </w:r>
        <w:r>
          <w:rPr>
            <w:noProof/>
            <w:webHidden/>
          </w:rPr>
          <w:instrText xml:space="preserve"> PAGEREF _Toc27597195 \h </w:instrText>
        </w:r>
        <w:r>
          <w:rPr>
            <w:noProof/>
            <w:webHidden/>
          </w:rPr>
        </w:r>
        <w:r>
          <w:rPr>
            <w:noProof/>
            <w:webHidden/>
          </w:rPr>
          <w:fldChar w:fldCharType="separate"/>
        </w:r>
        <w:r>
          <w:rPr>
            <w:noProof/>
            <w:webHidden/>
          </w:rPr>
          <w:t>27</w:t>
        </w:r>
        <w:r>
          <w:rPr>
            <w:noProof/>
            <w:webHidden/>
          </w:rPr>
          <w:fldChar w:fldCharType="end"/>
        </w:r>
      </w:hyperlink>
    </w:p>
    <w:p w14:paraId="3D3A1955" w14:textId="04B8DB24" w:rsidR="00BF6301" w:rsidRDefault="00BF6301">
      <w:pPr>
        <w:pStyle w:val="Verzeichnis2"/>
        <w:rPr>
          <w:rFonts w:asciiTheme="minorHAnsi" w:eastAsiaTheme="minorEastAsia" w:hAnsiTheme="minorHAnsi"/>
          <w:noProof/>
          <w:color w:val="auto"/>
          <w:sz w:val="22"/>
          <w:lang w:val="de-DE" w:eastAsia="de-DE"/>
        </w:rPr>
      </w:pPr>
      <w:hyperlink w:anchor="_Toc27597196" w:history="1">
        <w:r w:rsidRPr="00DA576B">
          <w:rPr>
            <w:rStyle w:val="Hyperlink"/>
            <w:noProof/>
          </w:rPr>
          <w:t>4.10</w:t>
        </w:r>
        <w:r>
          <w:rPr>
            <w:rFonts w:asciiTheme="minorHAnsi" w:eastAsiaTheme="minorEastAsia" w:hAnsiTheme="minorHAnsi"/>
            <w:noProof/>
            <w:color w:val="auto"/>
            <w:sz w:val="22"/>
            <w:lang w:val="de-DE" w:eastAsia="de-DE"/>
          </w:rPr>
          <w:tab/>
        </w:r>
        <w:r w:rsidRPr="00DA576B">
          <w:rPr>
            <w:rStyle w:val="Hyperlink"/>
            <w:noProof/>
          </w:rPr>
          <w:t>Risikoanalyse</w:t>
        </w:r>
        <w:r>
          <w:rPr>
            <w:noProof/>
            <w:webHidden/>
          </w:rPr>
          <w:tab/>
        </w:r>
        <w:r>
          <w:rPr>
            <w:noProof/>
            <w:webHidden/>
          </w:rPr>
          <w:fldChar w:fldCharType="begin"/>
        </w:r>
        <w:r>
          <w:rPr>
            <w:noProof/>
            <w:webHidden/>
          </w:rPr>
          <w:instrText xml:space="preserve"> PAGEREF _Toc27597196 \h </w:instrText>
        </w:r>
        <w:r>
          <w:rPr>
            <w:noProof/>
            <w:webHidden/>
          </w:rPr>
        </w:r>
        <w:r>
          <w:rPr>
            <w:noProof/>
            <w:webHidden/>
          </w:rPr>
          <w:fldChar w:fldCharType="separate"/>
        </w:r>
        <w:r>
          <w:rPr>
            <w:noProof/>
            <w:webHidden/>
          </w:rPr>
          <w:t>28</w:t>
        </w:r>
        <w:r>
          <w:rPr>
            <w:noProof/>
            <w:webHidden/>
          </w:rPr>
          <w:fldChar w:fldCharType="end"/>
        </w:r>
      </w:hyperlink>
    </w:p>
    <w:p w14:paraId="78EA9EFA" w14:textId="663D0388" w:rsidR="00BF6301" w:rsidRDefault="00BF6301">
      <w:pPr>
        <w:pStyle w:val="Verzeichnis2"/>
        <w:rPr>
          <w:rFonts w:asciiTheme="minorHAnsi" w:eastAsiaTheme="minorEastAsia" w:hAnsiTheme="minorHAnsi"/>
          <w:noProof/>
          <w:color w:val="auto"/>
          <w:sz w:val="22"/>
          <w:lang w:val="de-DE" w:eastAsia="de-DE"/>
        </w:rPr>
      </w:pPr>
      <w:hyperlink w:anchor="_Toc27597197" w:history="1">
        <w:r w:rsidRPr="00DA576B">
          <w:rPr>
            <w:rStyle w:val="Hyperlink"/>
            <w:noProof/>
          </w:rPr>
          <w:t>4.11</w:t>
        </w:r>
        <w:r>
          <w:rPr>
            <w:rFonts w:asciiTheme="minorHAnsi" w:eastAsiaTheme="minorEastAsia" w:hAnsiTheme="minorHAnsi"/>
            <w:noProof/>
            <w:color w:val="auto"/>
            <w:sz w:val="22"/>
            <w:lang w:val="de-DE" w:eastAsia="de-DE"/>
          </w:rPr>
          <w:tab/>
        </w:r>
        <w:r w:rsidRPr="00DA576B">
          <w:rPr>
            <w:rStyle w:val="Hyperlink"/>
            <w:noProof/>
          </w:rPr>
          <w:t>Risk Map</w:t>
        </w:r>
        <w:r>
          <w:rPr>
            <w:noProof/>
            <w:webHidden/>
          </w:rPr>
          <w:tab/>
        </w:r>
        <w:r>
          <w:rPr>
            <w:noProof/>
            <w:webHidden/>
          </w:rPr>
          <w:fldChar w:fldCharType="begin"/>
        </w:r>
        <w:r>
          <w:rPr>
            <w:noProof/>
            <w:webHidden/>
          </w:rPr>
          <w:instrText xml:space="preserve"> PAGEREF _Toc27597197 \h </w:instrText>
        </w:r>
        <w:r>
          <w:rPr>
            <w:noProof/>
            <w:webHidden/>
          </w:rPr>
        </w:r>
        <w:r>
          <w:rPr>
            <w:noProof/>
            <w:webHidden/>
          </w:rPr>
          <w:fldChar w:fldCharType="separate"/>
        </w:r>
        <w:r>
          <w:rPr>
            <w:noProof/>
            <w:webHidden/>
          </w:rPr>
          <w:t>29</w:t>
        </w:r>
        <w:r>
          <w:rPr>
            <w:noProof/>
            <w:webHidden/>
          </w:rPr>
          <w:fldChar w:fldCharType="end"/>
        </w:r>
      </w:hyperlink>
    </w:p>
    <w:p w14:paraId="5BE1D980" w14:textId="553AC4A2" w:rsidR="00BF6301" w:rsidRDefault="00BF6301">
      <w:pPr>
        <w:pStyle w:val="Verzeichnis1"/>
        <w:rPr>
          <w:rFonts w:asciiTheme="minorHAnsi" w:eastAsiaTheme="minorEastAsia" w:hAnsiTheme="minorHAnsi"/>
          <w:b w:val="0"/>
          <w:noProof/>
          <w:color w:val="auto"/>
          <w:sz w:val="22"/>
          <w:lang w:val="de-DE" w:eastAsia="de-DE"/>
        </w:rPr>
      </w:pPr>
      <w:hyperlink w:anchor="_Toc27597198" w:history="1">
        <w:r w:rsidRPr="00DA576B">
          <w:rPr>
            <w:rStyle w:val="Hyperlink"/>
            <w:noProof/>
          </w:rPr>
          <w:t>5</w:t>
        </w:r>
        <w:r>
          <w:rPr>
            <w:rFonts w:asciiTheme="minorHAnsi" w:eastAsiaTheme="minorEastAsia" w:hAnsiTheme="minorHAnsi"/>
            <w:b w:val="0"/>
            <w:noProof/>
            <w:color w:val="auto"/>
            <w:sz w:val="22"/>
            <w:lang w:val="de-DE" w:eastAsia="de-DE"/>
          </w:rPr>
          <w:tab/>
        </w:r>
        <w:r w:rsidRPr="00DA576B">
          <w:rPr>
            <w:rStyle w:val="Hyperlink"/>
            <w:noProof/>
          </w:rPr>
          <w:t>Applikations-Mockup</w:t>
        </w:r>
        <w:r>
          <w:rPr>
            <w:noProof/>
            <w:webHidden/>
          </w:rPr>
          <w:tab/>
        </w:r>
        <w:r>
          <w:rPr>
            <w:noProof/>
            <w:webHidden/>
          </w:rPr>
          <w:fldChar w:fldCharType="begin"/>
        </w:r>
        <w:r>
          <w:rPr>
            <w:noProof/>
            <w:webHidden/>
          </w:rPr>
          <w:instrText xml:space="preserve"> PAGEREF _Toc27597198 \h </w:instrText>
        </w:r>
        <w:r>
          <w:rPr>
            <w:noProof/>
            <w:webHidden/>
          </w:rPr>
        </w:r>
        <w:r>
          <w:rPr>
            <w:noProof/>
            <w:webHidden/>
          </w:rPr>
          <w:fldChar w:fldCharType="separate"/>
        </w:r>
        <w:r>
          <w:rPr>
            <w:noProof/>
            <w:webHidden/>
          </w:rPr>
          <w:t>30</w:t>
        </w:r>
        <w:r>
          <w:rPr>
            <w:noProof/>
            <w:webHidden/>
          </w:rPr>
          <w:fldChar w:fldCharType="end"/>
        </w:r>
      </w:hyperlink>
    </w:p>
    <w:p w14:paraId="70268655" w14:textId="0261E6EF" w:rsidR="00EC66B3" w:rsidRDefault="00ED44CB" w:rsidP="00EC66B3">
      <w:r>
        <w:rPr>
          <w:b/>
          <w:color w:val="00AFCB"/>
        </w:rPr>
        <w:fldChar w:fldCharType="end"/>
      </w:r>
      <w:bookmarkStart w:id="0" w:name="_GoBack"/>
      <w:bookmarkEnd w:id="0"/>
    </w:p>
    <w:p w14:paraId="2771B829" w14:textId="7BE9FF7B" w:rsidR="00EF7385" w:rsidRDefault="00BD7D05" w:rsidP="00EF7385">
      <w:pPr>
        <w:pStyle w:val="berschrift1"/>
      </w:pPr>
      <w:bookmarkStart w:id="1" w:name="_Toc27597179"/>
      <w:r>
        <w:lastRenderedPageBreak/>
        <w:t>Projektbeschreibung</w:t>
      </w:r>
      <w:bookmarkEnd w:id="1"/>
      <w:r w:rsidR="00EF7385" w:rsidRPr="00EF7385">
        <w:t xml:space="preserve"> </w:t>
      </w:r>
    </w:p>
    <w:p w14:paraId="50B2B9F6" w14:textId="51D4AB3A" w:rsidR="00EF7385" w:rsidRDefault="00EF7385" w:rsidP="00EF7385">
      <w:pPr>
        <w:pStyle w:val="berschrift2"/>
      </w:pPr>
      <w:bookmarkStart w:id="2" w:name="_Toc27597180"/>
      <w:r>
        <w:t>Allgemein</w:t>
      </w:r>
      <w:bookmarkEnd w:id="2"/>
    </w:p>
    <w:p w14:paraId="7394EDA1" w14:textId="1D72F2E0" w:rsidR="00EF7385" w:rsidRDefault="00EF7385" w:rsidP="006720EE">
      <w:r>
        <w:t xml:space="preserve">Die allgemeine </w:t>
      </w:r>
      <w:r w:rsidR="006720EE">
        <w:t>Projektbeschreibung ist im allgemeinen Anforderungsdokument enthalten.</w:t>
      </w:r>
      <w:r>
        <w:t xml:space="preserve"> Für genauere Informationen zu den Anforderungen siehe entsprechendes Dokument.</w:t>
      </w:r>
    </w:p>
    <w:p w14:paraId="055D7257" w14:textId="34D093FC" w:rsidR="005A26E9" w:rsidRDefault="005A26E9" w:rsidP="005A26E9">
      <w:pPr>
        <w:pStyle w:val="berschrift2"/>
        <w:rPr>
          <w:lang w:val="en-US"/>
        </w:rPr>
      </w:pPr>
      <w:bookmarkStart w:id="3" w:name="_Toc27597181"/>
      <w:r>
        <w:rPr>
          <w:lang w:val="en-US"/>
        </w:rPr>
        <w:t>App</w:t>
      </w:r>
      <w:bookmarkEnd w:id="3"/>
    </w:p>
    <w:p w14:paraId="40C9E9F0" w14:textId="440C73E2" w:rsidR="00B3358E" w:rsidRPr="00B3358E" w:rsidRDefault="00AD6995" w:rsidP="00B3358E">
      <w:pPr>
        <w:rPr>
          <w:lang w:val="de-DE"/>
        </w:rPr>
      </w:pPr>
      <w:r>
        <w:rPr>
          <w:noProof/>
          <w:lang w:val="de-DE"/>
        </w:rPr>
        <w:drawing>
          <wp:anchor distT="0" distB="0" distL="114300" distR="114300" simplePos="0" relativeHeight="251959808" behindDoc="0" locked="0" layoutInCell="1" allowOverlap="1" wp14:anchorId="3EE8B299" wp14:editId="4E7AE331">
            <wp:simplePos x="0" y="0"/>
            <wp:positionH relativeFrom="column">
              <wp:align>center</wp:align>
            </wp:positionH>
            <wp:positionV relativeFrom="paragraph">
              <wp:posOffset>3468</wp:posOffset>
            </wp:positionV>
            <wp:extent cx="2679192" cy="1152144"/>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192" cy="1152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58E" w:rsidRPr="00B3358E">
        <w:rPr>
          <w:lang w:val="de-DE"/>
        </w:rPr>
        <w:t xml:space="preserve">Die App dient als </w:t>
      </w:r>
      <w:r w:rsidR="00B3358E">
        <w:rPr>
          <w:lang w:val="de-DE"/>
        </w:rPr>
        <w:t xml:space="preserve">Standard-Nutzer-Klient. </w:t>
      </w:r>
      <w:r w:rsidR="0047737E">
        <w:rPr>
          <w:lang w:val="de-DE"/>
        </w:rPr>
        <w:t xml:space="preserve">Die App ermöglicht es nach am Server verfügbaren Tracks zu suchen und diese </w:t>
      </w:r>
      <w:r w:rsidR="00B3358E">
        <w:rPr>
          <w:lang w:val="de-DE"/>
        </w:rPr>
        <w:t xml:space="preserve">der </w:t>
      </w:r>
      <w:r w:rsidR="0047737E">
        <w:rPr>
          <w:lang w:val="de-DE"/>
        </w:rPr>
        <w:t>N</w:t>
      </w:r>
      <w:r w:rsidR="00B3358E">
        <w:rPr>
          <w:lang w:val="de-DE"/>
        </w:rPr>
        <w:t xml:space="preserve">utzer-Playlist </w:t>
      </w:r>
      <w:r w:rsidR="0047737E">
        <w:rPr>
          <w:lang w:val="de-DE"/>
        </w:rPr>
        <w:t>hinzuzufügen.</w:t>
      </w:r>
      <w:r w:rsidR="00B3358E">
        <w:rPr>
          <w:lang w:val="de-DE"/>
        </w:rPr>
        <w:t xml:space="preserve"> Die Tracks in der Nutzer- und Admin-Playlist werden angezeigt</w:t>
      </w:r>
      <w:r w:rsidR="0047737E">
        <w:rPr>
          <w:lang w:val="de-DE"/>
        </w:rPr>
        <w:t xml:space="preserve">. Hierbei werden Tracks in der Admin-Playlist bevorzugt und somit immer vor einem Track in der Nutzer-Playlist abgespielt. Für die Reihenfolge der Tracks in der Nutzer-Playlist wird ein Voting-System verwendet. Es ist somit möglich seine Stimme für Tracks in der Nutzer-Playlist über die App abzugeben. Der Server sammelt alle Stimmen und berechnet daraus die neue Reihenfolge der Tracks in der Nutzer-Playlist. Die App zeigt die entsprechende Reihenfolge an. Weiter wird ebenfalls der aktuell abgespielte Track angezeigt. </w:t>
      </w:r>
    </w:p>
    <w:p w14:paraId="37B0F6ED" w14:textId="54C73B78" w:rsidR="005A26E9" w:rsidRPr="005A26E9" w:rsidRDefault="005A26E9" w:rsidP="005A26E9">
      <w:pPr>
        <w:rPr>
          <w:lang w:val="de-DE"/>
        </w:rPr>
      </w:pPr>
    </w:p>
    <w:p w14:paraId="10FC59C7" w14:textId="617BB887" w:rsidR="00252E8B" w:rsidRDefault="00BA51E2" w:rsidP="002922CB">
      <w:pPr>
        <w:pStyle w:val="berschrift1"/>
      </w:pPr>
      <w:bookmarkStart w:id="4" w:name="_Toc27597182"/>
      <w:r>
        <w:lastRenderedPageBreak/>
        <w:t>Anforderung</w:t>
      </w:r>
      <w:r w:rsidR="00D61D16">
        <w:t>en</w:t>
      </w:r>
      <w:bookmarkEnd w:id="4"/>
    </w:p>
    <w:p w14:paraId="2A2BB4F1" w14:textId="69A7EFB7" w:rsidR="00BD7D05" w:rsidRPr="00BD7D05" w:rsidRDefault="00EF7385" w:rsidP="00BD7D05">
      <w:pPr>
        <w:pStyle w:val="berschrift2"/>
      </w:pPr>
      <w:bookmarkStart w:id="5" w:name="_Toc27597183"/>
      <w:r>
        <w:t xml:space="preserve">Allgemeine </w:t>
      </w:r>
      <w:r w:rsidR="00BD7D05">
        <w:t>Anforderung</w:t>
      </w:r>
      <w:r>
        <w:t>en</w:t>
      </w:r>
      <w:bookmarkEnd w:id="5"/>
    </w:p>
    <w:p w14:paraId="3C0CD42D" w14:textId="057CBB88" w:rsidR="006A548F" w:rsidRDefault="00BA51E2" w:rsidP="006A548F">
      <w:r>
        <w:t xml:space="preserve">Das </w:t>
      </w:r>
      <w:r w:rsidR="00EF7385">
        <w:t xml:space="preserve">allgemeine </w:t>
      </w:r>
      <w:r>
        <w:t xml:space="preserve">Anforderungsdokument beschreibt die Anforderungen </w:t>
      </w:r>
      <w:r w:rsidR="00BD7D05">
        <w:t xml:space="preserve">an die Schnittstelle zwischen Server und Klienten </w:t>
      </w:r>
      <w:r>
        <w:t>und ist als externes Dokument angelegt. Für genauere Info</w:t>
      </w:r>
      <w:r w:rsidR="00050480">
        <w:t>r</w:t>
      </w:r>
      <w:r>
        <w:t>mationen zu den Anforderungen siehe entsprechendes Dokument.</w:t>
      </w:r>
    </w:p>
    <w:p w14:paraId="44074D76" w14:textId="75C72FE7" w:rsidR="00905925" w:rsidRDefault="00905925" w:rsidP="00905925">
      <w:pPr>
        <w:pStyle w:val="berschrift2"/>
      </w:pPr>
      <w:bookmarkStart w:id="6" w:name="_Toc27597184"/>
      <w:r>
        <w:t xml:space="preserve">Anforderungen </w:t>
      </w:r>
      <w:r w:rsidR="005B33D2">
        <w:t>–</w:t>
      </w:r>
      <w:r w:rsidR="001C1139">
        <w:t xml:space="preserve"> </w:t>
      </w:r>
      <w:r>
        <w:t>App</w:t>
      </w:r>
      <w:bookmarkEnd w:id="6"/>
    </w:p>
    <w:p w14:paraId="1A671811" w14:textId="3FCBB5F8" w:rsidR="005B33D2" w:rsidRDefault="005B33D2" w:rsidP="005B33D2">
      <w:pPr>
        <w:pStyle w:val="berschrift3"/>
      </w:pPr>
      <w:r>
        <w:t>Implementierung des Protokolls</w:t>
      </w:r>
    </w:p>
    <w:p w14:paraId="704650AD" w14:textId="5E3902D5" w:rsidR="00246D47" w:rsidRPr="005B33D2" w:rsidRDefault="005B33D2" w:rsidP="00246D47">
      <w:r>
        <w:t>Die App implementiert alle Funktionen des Protokolls für Standardbenutzer</w:t>
      </w:r>
      <w:r w:rsidR="00382B44">
        <w:t>.</w:t>
      </w:r>
    </w:p>
    <w:p w14:paraId="60AE11FE" w14:textId="36FC641B" w:rsidR="003D2691" w:rsidRDefault="005B33D2" w:rsidP="005B33D2">
      <w:pPr>
        <w:pStyle w:val="berschrift3"/>
      </w:pPr>
      <w:r>
        <w:t>Wahl des Servers</w:t>
      </w:r>
    </w:p>
    <w:p w14:paraId="4A45C223" w14:textId="7A1FD25C" w:rsidR="00246D47" w:rsidRDefault="005B33D2" w:rsidP="00246D47">
      <w:r>
        <w:t>In der App kann ein Server konfiguriert werden. Hierfür ist die Serveradresse als IP-Adresse oder Hostname/Domain und der Name des Benutzers notwendig. Zusätzlich kann optional ein Port angegeben. Ansonsten wird ein Standard-Port verwendet. Der Name kann beliebig gewählt werde und gilt nicht der Authentifizierung oder Identifizierung.</w:t>
      </w:r>
      <w:r w:rsidR="00246D47" w:rsidRPr="00246D47">
        <w:t xml:space="preserve"> </w:t>
      </w:r>
    </w:p>
    <w:p w14:paraId="71359061" w14:textId="77777777" w:rsidR="00246D47" w:rsidRDefault="00246D47" w:rsidP="00246D47">
      <w:pPr>
        <w:pStyle w:val="berschrift3"/>
      </w:pPr>
      <w:r>
        <w:t>Authentifizierung</w:t>
      </w:r>
    </w:p>
    <w:p w14:paraId="0B9942F1" w14:textId="4C2E9EFD" w:rsidR="005B33D2" w:rsidRDefault="00246D47" w:rsidP="005B33D2">
      <w:r>
        <w:t>Erstellung einer neuen Sitzung bei der Konfiguration des Servers oder bei Ablauf der Sitzung</w:t>
      </w:r>
      <w:r w:rsidR="00382B44">
        <w:t>.</w:t>
      </w:r>
    </w:p>
    <w:p w14:paraId="3D054AB4" w14:textId="5C953985" w:rsidR="005B33D2" w:rsidRDefault="005B33D2" w:rsidP="005B33D2">
      <w:pPr>
        <w:pStyle w:val="berschrift3"/>
      </w:pPr>
      <w:r>
        <w:t>Anzeige der Playlist</w:t>
      </w:r>
      <w:r w:rsidR="00FD2731">
        <w:t xml:space="preserve"> und des aktuellen Tracks</w:t>
      </w:r>
    </w:p>
    <w:p w14:paraId="6E2CBF92" w14:textId="1CC8A517" w:rsidR="004A26ED" w:rsidRDefault="005B33D2" w:rsidP="004A26ED">
      <w:r>
        <w:t>Die App zeigt die aktuelle Playlist bestehend aus der Admin-Playlist und der Nutzer-Playlist an.</w:t>
      </w:r>
    </w:p>
    <w:p w14:paraId="587224EB" w14:textId="63CC8672" w:rsidR="00CC7101" w:rsidRDefault="00CC7101" w:rsidP="004A26ED">
      <w:r>
        <w:t>Pro Track werden Informationen über den Track (Artist, Titel) angegeben, sowie die Anzahl der abgegebenen Stimmen für diesen Track. Es weiters angezeigt ob bereits für diesen Track eine Stimme vergeben wurde.</w:t>
      </w:r>
    </w:p>
    <w:p w14:paraId="384EA92B" w14:textId="123D2C3A" w:rsidR="00FD2731" w:rsidRDefault="00FD2731" w:rsidP="004A26ED">
      <w:r>
        <w:t>Weiters wird der aktuell gespielte Track angezeigt.</w:t>
      </w:r>
    </w:p>
    <w:p w14:paraId="45BE3D7F" w14:textId="5EFACCF2" w:rsidR="004A26ED" w:rsidRDefault="004A26ED" w:rsidP="004A26ED">
      <w:pPr>
        <w:pStyle w:val="berschrift3"/>
      </w:pPr>
      <w:r>
        <w:t>Abgeben für Stimmen für Tracks in der Playlist</w:t>
      </w:r>
    </w:p>
    <w:p w14:paraId="6C4BF7B2" w14:textId="78608812" w:rsidR="00CC7101" w:rsidRDefault="004A26ED" w:rsidP="00CC7101">
      <w:r>
        <w:t xml:space="preserve">In der Ansicht der Playlist kann für Einträge der </w:t>
      </w:r>
      <w:r w:rsidR="00CC7101">
        <w:t>Nutzer</w:t>
      </w:r>
      <w:r>
        <w:t xml:space="preserve">-Playlist Stimmen vergeben </w:t>
      </w:r>
      <w:r w:rsidR="00CC7101">
        <w:t xml:space="preserve">und auch wieder zurückgenommen </w:t>
      </w:r>
      <w:r>
        <w:t>werden.</w:t>
      </w:r>
    </w:p>
    <w:p w14:paraId="396A5848" w14:textId="6353A619" w:rsidR="00CC7101" w:rsidRDefault="00CC7101" w:rsidP="00CC7101">
      <w:pPr>
        <w:pStyle w:val="berschrift3"/>
      </w:pPr>
      <w:r>
        <w:t>Suche nach einem verfügbaren Track</w:t>
      </w:r>
    </w:p>
    <w:p w14:paraId="762D25EA" w14:textId="57557D78" w:rsidR="00CC7101" w:rsidRDefault="00CC7101" w:rsidP="00CC7101">
      <w:r>
        <w:t>Es kann eine Suche mit einem Suchbegriff zu verfügbaren Tracks am Server abgeben werden. Die Ergebnisse der Suche werden in Folge angezeigt</w:t>
      </w:r>
    </w:p>
    <w:p w14:paraId="3D148595" w14:textId="4B7E590D" w:rsidR="00CC7101" w:rsidRDefault="00CC7101" w:rsidP="00CC7101">
      <w:pPr>
        <w:pStyle w:val="berschrift3"/>
      </w:pPr>
      <w:r>
        <w:t>Hinzufügen eines Tracks zur Playlist</w:t>
      </w:r>
    </w:p>
    <w:p w14:paraId="492B31AC" w14:textId="755D77C5" w:rsidR="00CC7101" w:rsidRPr="00CC7101" w:rsidRDefault="00CC7101" w:rsidP="00CC7101">
      <w:r>
        <w:t>Aus den Suchergebnissen können Tracks zur Nutzer-Playlist hinzugefügt werden.</w:t>
      </w:r>
    </w:p>
    <w:p w14:paraId="186502E7" w14:textId="77777777" w:rsidR="00CC7101" w:rsidRPr="00CC7101" w:rsidRDefault="00CC7101" w:rsidP="00CC7101"/>
    <w:p w14:paraId="31F9DEC7" w14:textId="77777777" w:rsidR="004A26ED" w:rsidRPr="005B33D2" w:rsidRDefault="004A26ED" w:rsidP="005B33D2"/>
    <w:p w14:paraId="23365C2C" w14:textId="77777777" w:rsidR="00E80784" w:rsidRDefault="00E80784" w:rsidP="00E80784">
      <w:pPr>
        <w:pStyle w:val="berschrift1"/>
      </w:pPr>
      <w:bookmarkStart w:id="7" w:name="_Toc27597185"/>
      <w:r>
        <w:lastRenderedPageBreak/>
        <w:t>Use Cases</w:t>
      </w:r>
      <w:bookmarkEnd w:id="7"/>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r>
              <w:rPr>
                <w:color w:val="000000" w:themeColor="text1"/>
              </w:rPr>
              <w:t>Precondition</w:t>
            </w:r>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Hostname / Ip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Bei Fehlerhafter Kommunikation wird entsprechendes Errorhandling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r>
              <w:rPr>
                <w:color w:val="000000" w:themeColor="text1"/>
              </w:rPr>
              <w:t>Postcondition</w:t>
            </w:r>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Bei Fehlkommunikation wurde entsprechendes Errorhandling getriggert. Bei erfolgreicher Verbindung wurde Token für künftige Server Kommunikation gespeichert.</w:t>
            </w:r>
          </w:p>
        </w:tc>
      </w:tr>
    </w:tbl>
    <w:p w14:paraId="39B5B3B5" w14:textId="77777777"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r>
              <w:rPr>
                <w:color w:val="000000" w:themeColor="text1"/>
              </w:rPr>
              <w:t>Precondition</w:t>
            </w:r>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Hostname / Ip sowie Port des Servers sind bekannt, Client und Server befinden sich im selben Netzwerk und Token für Serverkommunikation wurde übermittelt und gespeichert. Track wird von einem anderen User oder Admin Client gestartet. Client hat bereits eine Long Polling Get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Get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Fehlerhafter Kommunikation wird entsprechendes Errorhandling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Get Requests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r>
              <w:rPr>
                <w:color w:val="000000" w:themeColor="text1"/>
              </w:rPr>
              <w:lastRenderedPageBreak/>
              <w:t>Postcondition</w:t>
            </w:r>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Bei Fehlkommunikation wurde entsprechendes Errorhandling getriggert. Bei erfolgreicher Verbindung wurden Daten gespeichert und entsprechend im User Menü graphisch dargestellt. Weiter wurde ein neuer Long Polling Get Request abgesetzt.</w:t>
            </w:r>
          </w:p>
        </w:tc>
      </w:tr>
    </w:tbl>
    <w:p w14:paraId="5FD6260A" w14:textId="77777777"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r>
              <w:rPr>
                <w:color w:val="000000" w:themeColor="text1"/>
              </w:rPr>
              <w:t>Precondition</w:t>
            </w:r>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Hostname / Ip sowie Port des Servers sind bekannt, Client und Server befinden sich im selben Netzwerk und Token für Serverkommunikation wurde übermittelt und gespeichert. Playlist wurde geändert und ist somit auf dem Client nicht mehr aktuell. Client hat bereits eine Long Polling Get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Get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Bei Fehlerhafter Kommunikation wird entsprechendes Errorhandling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Absetzen eines neuen Long Polling Get Requests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r>
              <w:rPr>
                <w:color w:val="000000" w:themeColor="text1"/>
              </w:rPr>
              <w:t>Postcondition</w:t>
            </w:r>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Errorhandling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Get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r>
              <w:rPr>
                <w:color w:val="000000" w:themeColor="text1"/>
              </w:rPr>
              <w:t>Precondition</w:t>
            </w:r>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Hostname / Ip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User setzt in der GUI einen entsprechenden Upvote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Upvotes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Datenspeicherungs- /Verwaltungsebene: Entsprechende Speicherung des Upvotes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Network Layer: Absetzen eines entsprechenden http Put Requests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Überprüfung des Statuscodes und eventueller Daten (z.B.: neue Upvotes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Datenspeicherungs- /Verwaltungsebene: Entsprechende Speicherung des Upvotes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UI Layer: Entsprechende graphische Aufbereitung der erhaltenen neuen Upvotes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r>
              <w:rPr>
                <w:color w:val="000000" w:themeColor="text1"/>
              </w:rPr>
              <w:t>Postcondition</w:t>
            </w:r>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Bei Fehlkommunikation wurde entsprechendes Errorhandling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ellenraster"/>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r>
              <w:rPr>
                <w:color w:val="000000" w:themeColor="text1"/>
              </w:rPr>
              <w:t>Precondition</w:t>
            </w:r>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Musik-Backends</w:t>
            </w:r>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Warten auf auf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r>
              <w:rPr>
                <w:color w:val="000000" w:themeColor="text1"/>
              </w:rPr>
              <w:t>Postcondition</w:t>
            </w:r>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berschrift1"/>
      </w:pPr>
      <w:bookmarkStart w:id="8" w:name="_Toc182019804"/>
      <w:bookmarkStart w:id="9" w:name="_Toc27597186"/>
      <w:r>
        <w:lastRenderedPageBreak/>
        <w:t>Projektpläne</w:t>
      </w:r>
      <w:bookmarkEnd w:id="9"/>
    </w:p>
    <w:p w14:paraId="371B3570" w14:textId="77777777" w:rsidR="008A58B7" w:rsidRDefault="00F06A80" w:rsidP="00F06A80">
      <w:pPr>
        <w:pStyle w:val="berschrift2"/>
      </w:pPr>
      <w:bookmarkStart w:id="10" w:name="_Toc27597187"/>
      <w:bookmarkEnd w:id="8"/>
      <w:r>
        <w:t>Projektorganisation</w:t>
      </w:r>
      <w:bookmarkEnd w:id="10"/>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r>
              <w:rPr>
                <w:color w:val="000000" w:themeColor="text1"/>
              </w:rPr>
              <w:t>Product Owner</w:t>
            </w:r>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 xml:space="preserve">Produktvision und Wirtschaftlichkeit, Schnittstelle zum Kunden, Legt Produkteigenschaften und das Ziel fest (Product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r>
              <w:rPr>
                <w:color w:val="000000" w:themeColor="text1"/>
              </w:rPr>
              <w:t>Scrum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Stellt sicher, dass sein Team die Theorie, Praktiken und Regeln von Scrum einhält. Organisiert Meetings (Moderator), überwacht und optimiert die Zusammenarbeit des Teams.</w:t>
            </w:r>
          </w:p>
        </w:tc>
        <w:tc>
          <w:tcPr>
            <w:tcW w:w="2520" w:type="dxa"/>
            <w:vAlign w:val="center"/>
          </w:tcPr>
          <w:p w14:paraId="4E4D9A6D" w14:textId="45DC05E4" w:rsidR="00F06A80" w:rsidRPr="00691E13" w:rsidRDefault="00A03DE7" w:rsidP="00DA2A28">
            <w:pPr>
              <w:pStyle w:val="TabellenText"/>
              <w:rPr>
                <w:color w:val="000000" w:themeColor="text1"/>
              </w:rPr>
            </w:pPr>
            <w:r>
              <w:rPr>
                <w:color w:val="000000" w:themeColor="text1"/>
              </w:rPr>
              <w:t>M. Dittrich</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24BF550E" w:rsidR="00F06A80" w:rsidRPr="00691E13" w:rsidRDefault="00BD132F" w:rsidP="00DA2A28">
            <w:pPr>
              <w:pStyle w:val="TabellenText"/>
              <w:rPr>
                <w:color w:val="000000" w:themeColor="text1"/>
              </w:rPr>
            </w:pPr>
            <w:r>
              <w:rPr>
                <w:color w:val="000000" w:themeColor="text1"/>
              </w:rPr>
              <w:t xml:space="preserve">D. Böhm-Vrana, </w:t>
            </w:r>
            <w:r w:rsidR="00050480">
              <w:rPr>
                <w:color w:val="000000" w:themeColor="text1"/>
              </w:rPr>
              <w:t xml:space="preserve">M. Dittrich, T. Egger, S. </w:t>
            </w:r>
            <w:r w:rsidR="00ED6534">
              <w:rPr>
                <w:color w:val="000000" w:themeColor="text1"/>
              </w:rPr>
              <w:t>Nummer, P. Götzinger</w:t>
            </w:r>
          </w:p>
        </w:tc>
      </w:tr>
    </w:tbl>
    <w:p w14:paraId="27FCD2F1" w14:textId="38B127F1" w:rsidR="00F06A80" w:rsidRDefault="00F06A80" w:rsidP="00094DC9"/>
    <w:p w14:paraId="7F562B61" w14:textId="36D87619" w:rsidR="001C76B4" w:rsidRDefault="001C76B4" w:rsidP="00094DC9">
      <w:r>
        <w:t>Aufgrund des knappen Zeitplans dient der Srum Master nicht nur als Scrum Master und arbeitet entgegen dem Standard Scrum Prozess bei den Entwicklern mit. Der Product Owner ist nebenbei als Entwickler tätig um bei Spitzenlasten oder in Notfällen aushelfen zu können.</w:t>
      </w:r>
    </w:p>
    <w:p w14:paraId="293541C4" w14:textId="77777777" w:rsidR="00472525" w:rsidRDefault="00472525" w:rsidP="00094DC9"/>
    <w:p w14:paraId="7B28CA5A" w14:textId="77777777" w:rsidR="00C658B9" w:rsidRDefault="00C658B9" w:rsidP="00C658B9">
      <w:pPr>
        <w:sectPr w:rsidR="00C658B9" w:rsidSect="00D35576">
          <w:headerReference w:type="default" r:id="rId10"/>
          <w:footerReference w:type="default" r:id="rId11"/>
          <w:pgSz w:w="11906" w:h="16838" w:code="9"/>
          <w:pgMar w:top="2552" w:right="2155" w:bottom="2268" w:left="2098" w:header="1418" w:footer="1701" w:gutter="0"/>
          <w:cols w:space="708"/>
          <w:docGrid w:linePitch="360"/>
        </w:sectPr>
      </w:pPr>
      <w:bookmarkStart w:id="11" w:name="_Ref177806332"/>
      <w:bookmarkStart w:id="12" w:name="_Toc182019809"/>
    </w:p>
    <w:p w14:paraId="66E7C9D7" w14:textId="77777777" w:rsidR="00C658B9" w:rsidRDefault="008926AA" w:rsidP="00C658B9">
      <w:pPr>
        <w:pStyle w:val="berschrift2"/>
      </w:pPr>
      <w:bookmarkStart w:id="13" w:name="_Ref177816554"/>
      <w:bookmarkStart w:id="14" w:name="_Ref177816556"/>
      <w:bookmarkStart w:id="15" w:name="_Toc182019810"/>
      <w:bookmarkStart w:id="16" w:name="_Toc27597188"/>
      <w:bookmarkEnd w:id="11"/>
      <w:bookmarkEnd w:id="12"/>
      <w:r>
        <w:lastRenderedPageBreak/>
        <w:t xml:space="preserve">Allgemeiner </w:t>
      </w:r>
      <w:r w:rsidR="00C658B9">
        <w:t>Projektstrukturplan</w:t>
      </w:r>
      <w:bookmarkEnd w:id="13"/>
      <w:bookmarkEnd w:id="14"/>
      <w:bookmarkEnd w:id="15"/>
      <w:bookmarkEnd w:id="16"/>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berschrift2"/>
      </w:pPr>
      <w:bookmarkStart w:id="17" w:name="_Toc27597189"/>
      <w:r>
        <w:lastRenderedPageBreak/>
        <w:t>Detaillierter Subprojektstrukturplan</w:t>
      </w:r>
      <w:bookmarkEnd w:id="17"/>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044" cy="4712558"/>
                    </a:xfrm>
                    <a:prstGeom prst="rect">
                      <a:avLst/>
                    </a:prstGeom>
                  </pic:spPr>
                </pic:pic>
              </a:graphicData>
            </a:graphic>
          </wp:inline>
        </w:drawing>
      </w:r>
      <w:r w:rsidR="00A11218">
        <w:br w:type="page"/>
      </w:r>
    </w:p>
    <w:p w14:paraId="0E1C0C31" w14:textId="07382CC3" w:rsidR="00905FCF" w:rsidRDefault="00172A78" w:rsidP="005C6F2D">
      <w:pPr>
        <w:jc w:val="center"/>
      </w:pPr>
      <w:r>
        <w:rPr>
          <w:noProof/>
        </w:rPr>
        <w:lastRenderedPageBreak/>
        <w:drawing>
          <wp:inline distT="0" distB="0" distL="0" distR="0" wp14:anchorId="1119E792" wp14:editId="2FEEDA65">
            <wp:extent cx="4378416" cy="5040000"/>
            <wp:effectExtent l="0" t="0" r="317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416" cy="5040000"/>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6"/>
          <w:footerReference w:type="default" r:id="rId17"/>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berschrift2"/>
      </w:pPr>
      <w:bookmarkStart w:id="18" w:name="_Toc182019811"/>
      <w:bookmarkStart w:id="19" w:name="_Toc27597190"/>
      <w:r>
        <w:lastRenderedPageBreak/>
        <w:t xml:space="preserve">Spezifikation der </w:t>
      </w:r>
      <w:r w:rsidR="00637FDB">
        <w:t xml:space="preserve">allgemeinen </w:t>
      </w:r>
      <w:r>
        <w:t>Arbeitspakete</w:t>
      </w:r>
      <w:bookmarkEnd w:id="18"/>
      <w:bookmarkEnd w:id="19"/>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(Scrum)</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Scrum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zu verwendende Client-server Kommunikations-technologie, Erstellen einer internen Klassenstruktur nach der Entwicklung erfolgen kann, Information über externe Toolchains</w:t>
            </w:r>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Client-Server Kommunikation (REST vs. MQTT), Interne Klassenstruktur, Externe Toolchains</w:t>
            </w:r>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(Android</w:t>
            </w:r>
            <w:r w:rsidR="009C59F7">
              <w:rPr>
                <w:color w:val="FFFFFF" w:themeColor="background1"/>
              </w:rPr>
              <w:t>S</w:t>
            </w:r>
            <w:r w:rsidR="00F02CF8">
              <w:rPr>
                <w:color w:val="FFFFFF" w:themeColor="background1"/>
              </w:rPr>
              <w:t>tudio mit Kotlin)</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Erstes kennenlernen der IDE und Kotlin.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Android</w:t>
            </w:r>
            <w:r w:rsidR="009C59F7">
              <w:rPr>
                <w:bCs/>
                <w:szCs w:val="20"/>
              </w:rPr>
              <w:t>S</w:t>
            </w:r>
            <w:r>
              <w:rPr>
                <w:bCs/>
                <w:szCs w:val="20"/>
              </w:rPr>
              <w:t>tudio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(Trello,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Repo wird angelegt und Hello World Projekt ist mit </w:t>
            </w:r>
            <w:r w:rsidR="009C59F7">
              <w:t>„</w:t>
            </w:r>
            <w:r w:rsidR="00E657C9">
              <w:t>.gitignore</w:t>
            </w:r>
            <w:r w:rsidR="009C59F7">
              <w:t>“</w:t>
            </w:r>
            <w:r w:rsidR="00E657C9">
              <w:t xml:space="preserve"> hinzugefügt. Trello mit Scrum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berschrift2"/>
      </w:pPr>
      <w:bookmarkStart w:id="20" w:name="_Toc27597191"/>
      <w:r>
        <w:lastRenderedPageBreak/>
        <w:t xml:space="preserve">Spezifikation der </w:t>
      </w:r>
      <w:r w:rsidR="00EF4B8A">
        <w:t>detaillierten</w:t>
      </w:r>
      <w:r>
        <w:t xml:space="preserve"> </w:t>
      </w:r>
      <w:r w:rsidR="00C64E22">
        <w:t>Suba</w:t>
      </w:r>
      <w:r>
        <w:t>rbeitspakete</w:t>
      </w:r>
      <w:bookmarkEnd w:id="20"/>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„NinjaMock“.</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„NinjaMock“.</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EF7385"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AP-Ressourcen:</w:t>
            </w:r>
            <w:r w:rsidRPr="009C59F7">
              <w:rPr>
                <w:lang w:val="en-US"/>
              </w:rPr>
              <w:t xml:space="preserve"> Mockup des Such Screens realisiert mittels Design-Tool „NinjaMock“.</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„NinjaMock“.</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EF7385"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 xml:space="preserve">AP-Ressourcen: </w:t>
            </w:r>
            <w:r w:rsidRPr="009C59F7">
              <w:rPr>
                <w:bCs/>
                <w:szCs w:val="20"/>
                <w:lang w:val="en-US"/>
              </w:rPr>
              <w:t>Sourcecode und Layout File für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Votes.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EF7385"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 xml:space="preserve">AP-Ressourcen: </w:t>
            </w:r>
            <w:r w:rsidRPr="009C59F7">
              <w:rPr>
                <w:bCs/>
                <w:szCs w:val="20"/>
                <w:lang w:val="en-US"/>
              </w:rPr>
              <w:t>Sourcecode und Layout File für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EF7385"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AP-Ressourcen:</w:t>
            </w:r>
            <w:r w:rsidRPr="009C59F7">
              <w:rPr>
                <w:lang w:val="en-US"/>
              </w:rPr>
              <w:t xml:space="preserve"> </w:t>
            </w:r>
            <w:r w:rsidRPr="009C59F7">
              <w:rPr>
                <w:bCs/>
                <w:szCs w:val="20"/>
                <w:lang w:val="en-US"/>
              </w:rPr>
              <w:t>Sourcecode und Layout File für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der Hauptschleife. Implementierung einer Statemachine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lastRenderedPageBreak/>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A61CE2" w14:paraId="6D585DD4" w14:textId="77777777" w:rsidTr="001A19E7">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189C507" w14:textId="14904BDC" w:rsidR="00A61CE2" w:rsidRDefault="00A61CE2" w:rsidP="001A19E7">
            <w:pPr>
              <w:spacing w:before="40" w:after="40"/>
              <w:ind w:left="57"/>
              <w:jc w:val="center"/>
              <w:rPr>
                <w:color w:val="FFFFFF" w:themeColor="background1"/>
              </w:rPr>
            </w:pPr>
            <w:r>
              <w:rPr>
                <w:color w:val="FFFFFF" w:themeColor="background1"/>
              </w:rPr>
              <w:t>3.2.2.5 –</w:t>
            </w:r>
            <w:r>
              <w:t xml:space="preserve"> </w:t>
            </w:r>
            <w:r w:rsidRPr="00F9731E">
              <w:rPr>
                <w:color w:val="FFFFFF" w:themeColor="background1"/>
              </w:rPr>
              <w:t xml:space="preserve">Implementierung des </w:t>
            </w:r>
            <w:r>
              <w:rPr>
                <w:color w:val="FFFFFF" w:themeColor="background1"/>
              </w:rPr>
              <w:t>Login</w:t>
            </w:r>
            <w:r w:rsidRPr="00F9731E">
              <w:rPr>
                <w:color w:val="FFFFFF" w:themeColor="background1"/>
              </w:rPr>
              <w:t>-Handlers</w:t>
            </w:r>
          </w:p>
        </w:tc>
      </w:tr>
      <w:tr w:rsidR="00A61CE2" w14:paraId="18C0962E"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7214885F" w14:textId="546F5DBD" w:rsidR="00A61CE2" w:rsidRDefault="00A61CE2" w:rsidP="001A19E7">
            <w:pPr>
              <w:pStyle w:val="TabellenText"/>
              <w:spacing w:before="0" w:after="0"/>
              <w:rPr>
                <w:color w:val="00AFCB"/>
                <w:szCs w:val="20"/>
              </w:rPr>
            </w:pPr>
            <w:r>
              <w:rPr>
                <w:b/>
                <w:color w:val="00AFCB"/>
                <w:szCs w:val="20"/>
              </w:rPr>
              <w:t xml:space="preserve">AP-Inhalt: </w:t>
            </w:r>
            <w:r>
              <w:t>Implementierung des Login Handlers. Bietet Schnittstelle zur UI und zur Hauptklasse/Main Loop. Übernimmt Nutzername und Serverwahl von der UI. Übergibt UI mögliche Serverauswahl. Gibt die Daten über die Hauptklasse an die Netzwerkschnittstelle weiter.</w:t>
            </w:r>
          </w:p>
        </w:tc>
      </w:tr>
      <w:tr w:rsidR="00A61CE2" w14:paraId="64E09CA3"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2F4E2B51" w14:textId="0036EBD8" w:rsidR="00A61CE2" w:rsidRDefault="00A61CE2" w:rsidP="001A19E7">
            <w:pPr>
              <w:pStyle w:val="TabellenText"/>
              <w:spacing w:before="0" w:after="0"/>
              <w:rPr>
                <w:color w:val="00AFCB"/>
              </w:rPr>
            </w:pPr>
            <w:r>
              <w:rPr>
                <w:b/>
                <w:color w:val="00AFCB"/>
              </w:rPr>
              <w:t>AP-Nicht-Inhalte</w:t>
            </w:r>
            <w:r>
              <w:rPr>
                <w:b/>
                <w:color w:val="00AFCB"/>
                <w:szCs w:val="20"/>
              </w:rPr>
              <w:t>:</w:t>
            </w:r>
            <w:r>
              <w:t xml:space="preserve"> UI, Netzwerkklasse, Netzwerkschnittstelle, Hauptklasse. Wechsel der UI-Elemente, Verhalten der UI-Elemente.</w:t>
            </w:r>
          </w:p>
        </w:tc>
      </w:tr>
      <w:tr w:rsidR="00A61CE2" w14:paraId="6FA983B7"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17E60DBB" w14:textId="77777777" w:rsidR="00A61CE2" w:rsidRDefault="00A61CE2" w:rsidP="001A19E7">
            <w:pPr>
              <w:pStyle w:val="TabellenText"/>
              <w:spacing w:before="0" w:after="0"/>
              <w:rPr>
                <w:color w:val="00AFCB"/>
                <w:szCs w:val="20"/>
              </w:rPr>
            </w:pPr>
            <w:r>
              <w:rPr>
                <w:b/>
                <w:color w:val="00AFCB"/>
                <w:szCs w:val="20"/>
              </w:rPr>
              <w:t>AP-Ergebnisse:</w:t>
            </w:r>
            <w:r>
              <w:t xml:space="preserve"> Konkrete Implementierung der Handler Klasse.</w:t>
            </w:r>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Kotlin.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lastRenderedPageBreak/>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8"/>
          <w:footerReference w:type="default" r:id="rId19"/>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berschrift2"/>
      </w:pPr>
      <w:bookmarkStart w:id="21" w:name="_Toc182019813"/>
      <w:bookmarkStart w:id="22" w:name="_Toc27597192"/>
      <w:r>
        <w:lastRenderedPageBreak/>
        <w:t>M</w:t>
      </w:r>
      <w:r w:rsidR="006A7014">
        <w:t>eilensteinplan</w:t>
      </w:r>
      <w:bookmarkEnd w:id="21"/>
      <w:bookmarkEnd w:id="22"/>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20"/>
          <w:footerReference w:type="default" r:id="rId21"/>
          <w:pgSz w:w="11907" w:h="16840" w:code="9"/>
          <w:pgMar w:top="2552" w:right="2155" w:bottom="2268" w:left="2098" w:header="1418" w:footer="1701" w:gutter="0"/>
          <w:cols w:space="708"/>
          <w:docGrid w:linePitch="360"/>
        </w:sectPr>
      </w:pPr>
    </w:p>
    <w:p w14:paraId="4620B1D3" w14:textId="77777777" w:rsidR="006A7014" w:rsidRDefault="00E81D8D" w:rsidP="00EC66B3">
      <w:pPr>
        <w:pStyle w:val="berschrift2"/>
      </w:pPr>
      <w:bookmarkStart w:id="23" w:name="_Toc182019815"/>
      <w:bookmarkStart w:id="24" w:name="_Toc27597193"/>
      <w:r>
        <w:lastRenderedPageBreak/>
        <w:t>P</w:t>
      </w:r>
      <w:r w:rsidR="006A7014">
        <w:t>ersonaleinsatzplan</w:t>
      </w:r>
      <w:bookmarkEnd w:id="23"/>
      <w:bookmarkEnd w:id="24"/>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Böhm-Vrana</w:t>
            </w:r>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(Scrum)</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 xml:space="preserve">tudio mit Kotlin)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(Trello,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berschrift2"/>
      </w:pPr>
      <w:bookmarkStart w:id="25" w:name="_Toc182019816"/>
      <w:bookmarkStart w:id="26" w:name="_Toc27597194"/>
      <w:r>
        <w:lastRenderedPageBreak/>
        <w:t>Personalkosten</w:t>
      </w:r>
      <w:bookmarkEnd w:id="26"/>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Böhm-Vrana</w:t>
            </w:r>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(Scrum)</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 xml:space="preserve">tudio mit Kotlin)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(Trello,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berschrift2"/>
      </w:pPr>
      <w:bookmarkStart w:id="27" w:name="_Toc27597195"/>
      <w:bookmarkEnd w:id="25"/>
      <w:r>
        <w:lastRenderedPageBreak/>
        <w:t>Projektkosten</w:t>
      </w:r>
      <w:bookmarkEnd w:id="27"/>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(Scrum)</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 xml:space="preserve">tudio mit Kotlin)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(Trello,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25C2567C" w:rsidR="006A7014" w:rsidRPr="00584992" w:rsidRDefault="00E81D8D" w:rsidP="00EC66B3">
      <w:pPr>
        <w:pStyle w:val="berschrift2"/>
        <w:rPr>
          <w:color w:val="auto"/>
        </w:rPr>
      </w:pPr>
      <w:bookmarkStart w:id="28" w:name="_Toc182019817"/>
      <w:bookmarkStart w:id="29" w:name="_Toc27597196"/>
      <w:r>
        <w:lastRenderedPageBreak/>
        <w:t>R</w:t>
      </w:r>
      <w:r w:rsidR="006A7014">
        <w:t>isikoanalyse</w:t>
      </w:r>
      <w:bookmarkEnd w:id="28"/>
      <w:bookmarkEnd w:id="29"/>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r w:rsidRPr="00F11180">
              <w:rPr>
                <w:sz w:val="16"/>
                <w:szCs w:val="16"/>
              </w:rPr>
              <w:t>lichkeit</w:t>
            </w:r>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r w:rsidRPr="00F11180">
              <w:rPr>
                <w:sz w:val="16"/>
                <w:szCs w:val="16"/>
              </w:rPr>
              <w:t>rung</w:t>
            </w:r>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r>
              <w:rPr>
                <w:sz w:val="16"/>
                <w:szCs w:val="16"/>
              </w:rPr>
              <w:t>minimie</w:t>
            </w:r>
            <w:r w:rsidR="00C658B9">
              <w:rPr>
                <w:sz w:val="16"/>
                <w:szCs w:val="16"/>
              </w:rPr>
              <w:t>-</w:t>
            </w:r>
            <w:r>
              <w:rPr>
                <w:sz w:val="16"/>
                <w:szCs w:val="16"/>
              </w:rPr>
              <w:t>rungs</w:t>
            </w:r>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Regelmäßig ins Git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p>
    <w:p w14:paraId="6085BDC7" w14:textId="76553609" w:rsidR="00142C38" w:rsidRDefault="009B0750" w:rsidP="00095C49">
      <w:pPr>
        <w:pStyle w:val="berschrift2"/>
      </w:pPr>
      <w:bookmarkStart w:id="30" w:name="_Toc27597197"/>
      <w:r>
        <w:lastRenderedPageBreak/>
        <w:t>Risk Map</w:t>
      </w:r>
      <w:bookmarkEnd w:id="30"/>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6F108787">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t xml:space="preserve"> </w:t>
      </w:r>
    </w:p>
    <w:p w14:paraId="2DDC7BA7" w14:textId="34474C81" w:rsidR="006D2C90" w:rsidRPr="006D2C90" w:rsidRDefault="006D2C90" w:rsidP="006D2C90"/>
    <w:p w14:paraId="57966BAB" w14:textId="5EA29609" w:rsidR="00142C38" w:rsidRDefault="009B72B2" w:rsidP="00260150">
      <w:pPr>
        <w:pStyle w:val="berschrift1"/>
      </w:pPr>
      <w:bookmarkStart w:id="31" w:name="_Toc27597198"/>
      <w:r>
        <w:lastRenderedPageBreak/>
        <w:t>Applikations-</w:t>
      </w:r>
      <w:r w:rsidR="00260150">
        <w:t>Mockup</w:t>
      </w:r>
      <w:bookmarkEnd w:id="31"/>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BD7D05" w:rsidRPr="00B53820" w:rsidRDefault="00BD7D05"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BD7D05" w:rsidRPr="00B53820" w:rsidRDefault="00BD7D05" w:rsidP="00EF3ADE">
                      <w:pPr>
                        <w:pStyle w:val="Beschriftung"/>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BD7D05" w:rsidRPr="004467BE" w:rsidRDefault="00BD7D05" w:rsidP="00EF3ADE">
                            <w:pPr>
                              <w:pStyle w:val="Beschriftung"/>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BD7D05" w:rsidRPr="004467BE" w:rsidRDefault="00BD7D05" w:rsidP="00EF3ADE">
                      <w:pPr>
                        <w:pStyle w:val="Beschriftung"/>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BD7D05" w:rsidRPr="00D236FA" w:rsidRDefault="00BD7D05"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BD7D05" w:rsidRPr="00D236FA" w:rsidRDefault="00BD7D05" w:rsidP="00271006">
                      <w:pPr>
                        <w:pStyle w:val="Beschriftung"/>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BD7D05" w:rsidRPr="00687BE5" w:rsidRDefault="00BD7D05"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BD7D05" w:rsidRPr="00687BE5" w:rsidRDefault="00BD7D05" w:rsidP="00271006">
                      <w:pPr>
                        <w:pStyle w:val="Beschriftung"/>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„NinjaMock“ und kann unter folgendem Link eingesehen werden:</w:t>
      </w:r>
    </w:p>
    <w:p w14:paraId="10F7424B" w14:textId="6B214176" w:rsidR="00260150" w:rsidRDefault="00695A4C" w:rsidP="00260150">
      <w:hyperlink r:id="rId27"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8"/>
      <w:footerReference w:type="default" r:id="rId29"/>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EC903" w14:textId="77777777" w:rsidR="00695A4C" w:rsidRDefault="00695A4C" w:rsidP="00C23D94">
      <w:r>
        <w:separator/>
      </w:r>
    </w:p>
  </w:endnote>
  <w:endnote w:type="continuationSeparator" w:id="0">
    <w:p w14:paraId="207239E4" w14:textId="77777777" w:rsidR="00695A4C" w:rsidRDefault="00695A4C"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r w:rsidR="00695A4C">
      <w:fldChar w:fldCharType="begin"/>
    </w:r>
    <w:r w:rsidR="00695A4C">
      <w:instrText xml:space="preserve"> NUMPAGES  \* Arabic  \* MERGEFORMAT </w:instrText>
    </w:r>
    <w:r w:rsidR="00695A4C">
      <w:fldChar w:fldCharType="separate"/>
    </w:r>
    <w:r>
      <w:rPr>
        <w:noProof/>
      </w:rPr>
      <w:t>29</w:t>
    </w:r>
    <w:r w:rsidR="00695A4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BD7D05" w:rsidRPr="00B241F0" w:rsidRDefault="00BD7D05"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r w:rsidR="00695A4C">
      <w:fldChar w:fldCharType="begin"/>
    </w:r>
    <w:r w:rsidR="00695A4C">
      <w:instrText xml:space="preserve"> NUMPAGES  \* Arabic  \* MERGEFORMAT </w:instrText>
    </w:r>
    <w:r w:rsidR="00695A4C">
      <w:fldChar w:fldCharType="separate"/>
    </w:r>
    <w:r>
      <w:rPr>
        <w:noProof/>
      </w:rPr>
      <w:t>29</w:t>
    </w:r>
    <w:r w:rsidR="00695A4C">
      <w:rPr>
        <w:noProof/>
      </w:rPr>
      <w:fldChar w:fldCharType="end"/>
    </w:r>
  </w:p>
  <w:p w14:paraId="037A5360" w14:textId="77777777" w:rsidR="00BD7D05" w:rsidRPr="00B241F0" w:rsidRDefault="00BD7D05" w:rsidP="00E07D76">
    <w:pPr>
      <w:pStyle w:val="FuzeileA3"/>
      <w:shd w:val="clear" w:color="auto" w:fill="00AFCB"/>
      <w:ind w:left="17577"/>
    </w:pPr>
  </w:p>
  <w:p w14:paraId="06DD2F91" w14:textId="77777777" w:rsidR="00BD7D05" w:rsidRPr="00B241F0" w:rsidRDefault="00695A4C" w:rsidP="000E0D31">
    <w:pPr>
      <w:pStyle w:val="FuzeileA3"/>
      <w:shd w:val="clear" w:color="auto" w:fill="00AFCB"/>
      <w:ind w:left="17577"/>
    </w:pPr>
    <w:r>
      <w:fldChar w:fldCharType="begin"/>
    </w:r>
    <w:r>
      <w:instrText xml:space="preserve"> NUMPAGES  \* Arabic  \* MERGEFORMAT </w:instrText>
    </w:r>
    <w:r>
      <w:fldChar w:fldCharType="separate"/>
    </w:r>
    <w:r w:rsidR="00BD7D05">
      <w:rPr>
        <w:noProof/>
      </w:rPr>
      <w:t>29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r w:rsidR="00695A4C">
      <w:fldChar w:fldCharType="begin"/>
    </w:r>
    <w:r w:rsidR="00695A4C">
      <w:instrText xml:space="preserve"> NUMPAGES  \* Arabic  \* MERGEFORMAT </w:instrText>
    </w:r>
    <w:r w:rsidR="00695A4C">
      <w:fldChar w:fldCharType="separate"/>
    </w:r>
    <w:r>
      <w:rPr>
        <w:noProof/>
      </w:rPr>
      <w:t>29</w:t>
    </w:r>
    <w:r w:rsidR="00695A4C">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r w:rsidR="00695A4C">
      <w:fldChar w:fldCharType="begin"/>
    </w:r>
    <w:r w:rsidR="00695A4C">
      <w:instrText xml:space="preserve"> NUMPAGES  \* Arabic  \* MERGEFORMAT </w:instrText>
    </w:r>
    <w:r w:rsidR="00695A4C">
      <w:fldChar w:fldCharType="separate"/>
    </w:r>
    <w:r>
      <w:rPr>
        <w:noProof/>
      </w:rPr>
      <w:t>29</w:t>
    </w:r>
    <w:r w:rsidR="00695A4C">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BD7D05" w:rsidRPr="00B241F0" w:rsidRDefault="00BD7D05"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695A4C">
      <w:fldChar w:fldCharType="begin"/>
    </w:r>
    <w:r w:rsidR="00695A4C">
      <w:instrText xml:space="preserve"> NUMPAGES  \* Arabic  \* MERGEFORMAT </w:instrText>
    </w:r>
    <w:r w:rsidR="00695A4C">
      <w:fldChar w:fldCharType="separate"/>
    </w:r>
    <w:r>
      <w:rPr>
        <w:noProof/>
      </w:rPr>
      <w:t>29</w:t>
    </w:r>
    <w:r w:rsidR="00695A4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37ADD" w14:textId="77777777" w:rsidR="00695A4C" w:rsidRDefault="00695A4C" w:rsidP="00C23D94">
      <w:r>
        <w:separator/>
      </w:r>
    </w:p>
  </w:footnote>
  <w:footnote w:type="continuationSeparator" w:id="0">
    <w:p w14:paraId="60900402" w14:textId="77777777" w:rsidR="00695A4C" w:rsidRDefault="00695A4C"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63B59A21" w:rsidR="00BD7D05" w:rsidRPr="00C23D94" w:rsidRDefault="00BD7D05"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r w:rsidR="00695A4C">
      <w:fldChar w:fldCharType="begin"/>
    </w:r>
    <w:r w:rsidR="00695A4C">
      <w:instrText xml:space="preserve"> DOCPROPERTY  Title  \* MERGEFORMAT </w:instrText>
    </w:r>
    <w:r w:rsidR="00695A4C">
      <w:fldChar w:fldCharType="separate"/>
    </w:r>
    <w:r w:rsidR="003F7FE1" w:rsidRPr="003F7FE1">
      <w:rPr>
        <w:szCs w:val="16"/>
      </w:rPr>
      <w:t>Projekttitel</w:t>
    </w:r>
    <w:r w:rsidR="00695A4C">
      <w:rPr>
        <w:szCs w:val="16"/>
      </w:rPr>
      <w:fldChar w:fldCharType="end"/>
    </w:r>
    <w:r>
      <w:tab/>
      <w:t xml:space="preserve">Projektnummer: </w:t>
    </w:r>
    <w:r w:rsidR="00695A4C">
      <w:fldChar w:fldCharType="begin"/>
    </w:r>
    <w:r w:rsidR="00695A4C">
      <w:instrText xml:space="preserve"> DOCPROPERTY  Projektnummer  \* MERGEFORMAT </w:instrText>
    </w:r>
    <w:r w:rsidR="00695A4C">
      <w:fldChar w:fldCharType="separate"/>
    </w:r>
    <w:r w:rsidR="003F7FE1">
      <w:t>PIE.XX.XXX</w:t>
    </w:r>
    <w:r w:rsidR="00695A4C">
      <w:fldChar w:fldCharType="end"/>
    </w:r>
  </w:p>
  <w:p w14:paraId="2D5E8A36" w14:textId="77777777" w:rsidR="00BD7D05" w:rsidRPr="00C23D94" w:rsidRDefault="00BD7D05"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47A5ADF0" w:rsidR="00BD7D05" w:rsidRPr="00C23D94" w:rsidRDefault="00BD7D05" w:rsidP="00EC66B3">
    <w:pPr>
      <w:pStyle w:val="KopfzeileA3"/>
      <w:rPr>
        <w:szCs w:val="16"/>
      </w:rPr>
    </w:pPr>
    <w:r w:rsidRPr="00C23D94">
      <w:rPr>
        <w:szCs w:val="16"/>
      </w:rPr>
      <w:t>Projekt</w:t>
    </w:r>
    <w:r>
      <w:rPr>
        <w:szCs w:val="16"/>
      </w:rPr>
      <w:t>:</w:t>
    </w:r>
    <w:r w:rsidRPr="00C23D94">
      <w:rPr>
        <w:szCs w:val="16"/>
      </w:rPr>
      <w:tab/>
    </w:r>
    <w:r w:rsidR="00695A4C">
      <w:fldChar w:fldCharType="begin"/>
    </w:r>
    <w:r w:rsidR="00695A4C">
      <w:instrText xml:space="preserve"> DOCPROPERTY  Title  \* MERGEFORMAT </w:instrText>
    </w:r>
    <w:r w:rsidR="00695A4C">
      <w:fldChar w:fldCharType="separate"/>
    </w:r>
    <w:r w:rsidR="003F7FE1" w:rsidRPr="003F7FE1">
      <w:rPr>
        <w:szCs w:val="16"/>
      </w:rPr>
      <w:t>Projekttitel</w:t>
    </w:r>
    <w:r w:rsidR="00695A4C">
      <w:rPr>
        <w:szCs w:val="16"/>
      </w:rPr>
      <w:fldChar w:fldCharType="end"/>
    </w:r>
    <w:r>
      <w:tab/>
      <w:t xml:space="preserve">Projektnummer: </w:t>
    </w:r>
    <w:r w:rsidR="00695A4C">
      <w:fldChar w:fldCharType="begin"/>
    </w:r>
    <w:r w:rsidR="00695A4C">
      <w:instrText xml:space="preserve"> DOCPROPERTY  Projektnummer  \* MERGEFORMAT </w:instrText>
    </w:r>
    <w:r w:rsidR="00695A4C">
      <w:fldChar w:fldCharType="separate"/>
    </w:r>
    <w:r w:rsidR="003F7FE1">
      <w:t>PIE.XX.XXX</w:t>
    </w:r>
    <w:r w:rsidR="00695A4C">
      <w:fldChar w:fldCharType="end"/>
    </w:r>
  </w:p>
  <w:p w14:paraId="76826F5B"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204370BA" w:rsidR="00BD7D05" w:rsidRPr="00C23D94" w:rsidRDefault="00BD7D05" w:rsidP="00EC66B3">
    <w:pPr>
      <w:pStyle w:val="KopfzeileA3"/>
      <w:rPr>
        <w:szCs w:val="16"/>
      </w:rPr>
    </w:pPr>
    <w:r>
      <w:rPr>
        <w:noProof/>
        <w:szCs w:val="16"/>
        <w:lang w:val="de-DE" w:eastAsia="de-DE"/>
      </w:rPr>
      <w:drawing>
        <wp:anchor distT="0" distB="0" distL="114300" distR="114300" simplePos="0" relativeHeight="251659264"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695A4C">
      <w:fldChar w:fldCharType="begin"/>
    </w:r>
    <w:r w:rsidR="00695A4C">
      <w:instrText xml:space="preserve"> DOCPROPERTY  Title  \* MERGEFORMAT </w:instrText>
    </w:r>
    <w:r w:rsidR="00695A4C">
      <w:fldChar w:fldCharType="separate"/>
    </w:r>
    <w:r w:rsidR="003F7FE1" w:rsidRPr="003F7FE1">
      <w:rPr>
        <w:szCs w:val="16"/>
      </w:rPr>
      <w:t>Projekttitel</w:t>
    </w:r>
    <w:r w:rsidR="00695A4C">
      <w:rPr>
        <w:szCs w:val="16"/>
      </w:rPr>
      <w:fldChar w:fldCharType="end"/>
    </w:r>
    <w:r>
      <w:tab/>
      <w:t xml:space="preserve">Projektnummer: </w:t>
    </w:r>
    <w:r w:rsidR="00695A4C">
      <w:fldChar w:fldCharType="begin"/>
    </w:r>
    <w:r w:rsidR="00695A4C">
      <w:instrText xml:space="preserve"> DOCPROPERTY  Projektnummer  \* MERGEFORMAT </w:instrText>
    </w:r>
    <w:r w:rsidR="00695A4C">
      <w:fldChar w:fldCharType="separate"/>
    </w:r>
    <w:r w:rsidR="003F7FE1">
      <w:t>PIE.XX.XXX</w:t>
    </w:r>
    <w:r w:rsidR="00695A4C">
      <w:fldChar w:fldCharType="end"/>
    </w:r>
  </w:p>
  <w:p w14:paraId="3AC21920"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6F177CAD" w:rsidR="00BD7D05" w:rsidRPr="00C23D94" w:rsidRDefault="00BD7D05" w:rsidP="00EC66B3">
    <w:pPr>
      <w:pStyle w:val="KopfzeileA3"/>
      <w:rPr>
        <w:szCs w:val="16"/>
      </w:rPr>
    </w:pPr>
    <w:r>
      <w:rPr>
        <w:noProof/>
        <w:szCs w:val="16"/>
        <w:lang w:val="de-DE" w:eastAsia="de-DE"/>
      </w:rPr>
      <w:drawing>
        <wp:anchor distT="0" distB="0" distL="114300" distR="114300" simplePos="0" relativeHeight="251657216"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695A4C">
      <w:fldChar w:fldCharType="begin"/>
    </w:r>
    <w:r w:rsidR="00695A4C">
      <w:instrText xml:space="preserve"> DOCPROPERTY  Title  \* MERGEFORMAT </w:instrText>
    </w:r>
    <w:r w:rsidR="00695A4C">
      <w:fldChar w:fldCharType="separate"/>
    </w:r>
    <w:r w:rsidR="003F7FE1" w:rsidRPr="003F7FE1">
      <w:rPr>
        <w:szCs w:val="16"/>
      </w:rPr>
      <w:t>Projekttitel</w:t>
    </w:r>
    <w:r w:rsidR="00695A4C">
      <w:rPr>
        <w:szCs w:val="16"/>
      </w:rPr>
      <w:fldChar w:fldCharType="end"/>
    </w:r>
    <w:r>
      <w:tab/>
      <w:t xml:space="preserve">Projektnummer: </w:t>
    </w:r>
    <w:r w:rsidR="00695A4C">
      <w:fldChar w:fldCharType="begin"/>
    </w:r>
    <w:r w:rsidR="00695A4C">
      <w:instrText xml:space="preserve"> DOCPROPERTY  Projektnummer  \* MERGEFORMAT </w:instrText>
    </w:r>
    <w:r w:rsidR="00695A4C">
      <w:fldChar w:fldCharType="separate"/>
    </w:r>
    <w:r w:rsidR="003F7FE1">
      <w:t>PIE.XX.XXX</w:t>
    </w:r>
    <w:r w:rsidR="00695A4C">
      <w:fldChar w:fldCharType="end"/>
    </w:r>
  </w:p>
  <w:p w14:paraId="6ADD6221" w14:textId="77777777" w:rsidR="00BD7D05" w:rsidRPr="00C23D94" w:rsidRDefault="00BD7D05"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683B1C62" w:rsidR="00BD7D05" w:rsidRPr="00C23D94" w:rsidRDefault="00BD7D05" w:rsidP="00EC66B3">
    <w:pPr>
      <w:pStyle w:val="KopfzeileA3"/>
      <w:rPr>
        <w:szCs w:val="16"/>
      </w:rPr>
    </w:pPr>
    <w:r>
      <w:rPr>
        <w:noProof/>
        <w:szCs w:val="16"/>
        <w:lang w:val="de-DE" w:eastAsia="de-DE"/>
      </w:rPr>
      <w:drawing>
        <wp:anchor distT="0" distB="0" distL="114300" distR="114300" simplePos="0" relativeHeight="251644928"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695A4C">
      <w:fldChar w:fldCharType="begin"/>
    </w:r>
    <w:r w:rsidR="00695A4C">
      <w:instrText xml:space="preserve"> DOCPROPERTY  Title  \* MERGEFORMAT </w:instrText>
    </w:r>
    <w:r w:rsidR="00695A4C">
      <w:fldChar w:fldCharType="separate"/>
    </w:r>
    <w:r w:rsidR="003F7FE1" w:rsidRPr="003F7FE1">
      <w:rPr>
        <w:szCs w:val="16"/>
      </w:rPr>
      <w:t>Projekttitel</w:t>
    </w:r>
    <w:r w:rsidR="00695A4C">
      <w:rPr>
        <w:szCs w:val="16"/>
      </w:rPr>
      <w:fldChar w:fldCharType="end"/>
    </w:r>
    <w:r>
      <w:tab/>
      <w:t xml:space="preserve">Projektnummer: </w:t>
    </w:r>
    <w:r w:rsidR="00695A4C">
      <w:fldChar w:fldCharType="begin"/>
    </w:r>
    <w:r w:rsidR="00695A4C">
      <w:instrText xml:space="preserve"> DOCPROPERTY  Projektnummer  \* MERGEFORMAT </w:instrText>
    </w:r>
    <w:r w:rsidR="00695A4C">
      <w:fldChar w:fldCharType="separate"/>
    </w:r>
    <w:r w:rsidR="003F7FE1">
      <w:t>PIE.XX.XXX</w:t>
    </w:r>
    <w:r w:rsidR="00695A4C">
      <w:fldChar w:fldCharType="end"/>
    </w:r>
  </w:p>
  <w:p w14:paraId="144AF1F6"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1841"/>
    <w:rsid w:val="00035E8C"/>
    <w:rsid w:val="0003661B"/>
    <w:rsid w:val="00037AC9"/>
    <w:rsid w:val="0004201B"/>
    <w:rsid w:val="00046ECA"/>
    <w:rsid w:val="00050480"/>
    <w:rsid w:val="00061E8A"/>
    <w:rsid w:val="00062799"/>
    <w:rsid w:val="000755F6"/>
    <w:rsid w:val="00081FD9"/>
    <w:rsid w:val="00083D72"/>
    <w:rsid w:val="00086367"/>
    <w:rsid w:val="00087CED"/>
    <w:rsid w:val="00094DC9"/>
    <w:rsid w:val="00095718"/>
    <w:rsid w:val="00095C49"/>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2D12"/>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2A78"/>
    <w:rsid w:val="00173E55"/>
    <w:rsid w:val="00174C46"/>
    <w:rsid w:val="00175A15"/>
    <w:rsid w:val="001823BF"/>
    <w:rsid w:val="00193B30"/>
    <w:rsid w:val="00196E53"/>
    <w:rsid w:val="001A096A"/>
    <w:rsid w:val="001A0F40"/>
    <w:rsid w:val="001A1677"/>
    <w:rsid w:val="001B5494"/>
    <w:rsid w:val="001C1139"/>
    <w:rsid w:val="001C1669"/>
    <w:rsid w:val="001C3A57"/>
    <w:rsid w:val="001C5A9E"/>
    <w:rsid w:val="001C76B4"/>
    <w:rsid w:val="001E0263"/>
    <w:rsid w:val="001E0AF1"/>
    <w:rsid w:val="001E226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6D4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335F"/>
    <w:rsid w:val="002F539A"/>
    <w:rsid w:val="002F5DCC"/>
    <w:rsid w:val="002F6392"/>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82B44"/>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2691"/>
    <w:rsid w:val="003D32DE"/>
    <w:rsid w:val="003D4A67"/>
    <w:rsid w:val="003D665A"/>
    <w:rsid w:val="003E01EC"/>
    <w:rsid w:val="003E12C7"/>
    <w:rsid w:val="003E794C"/>
    <w:rsid w:val="003F7C93"/>
    <w:rsid w:val="003F7FE1"/>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7737E"/>
    <w:rsid w:val="0048517C"/>
    <w:rsid w:val="004853DD"/>
    <w:rsid w:val="004936ED"/>
    <w:rsid w:val="004947AF"/>
    <w:rsid w:val="004952D7"/>
    <w:rsid w:val="00496CF8"/>
    <w:rsid w:val="004A26ED"/>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00B7"/>
    <w:rsid w:val="0051694C"/>
    <w:rsid w:val="0052142E"/>
    <w:rsid w:val="00524095"/>
    <w:rsid w:val="0052463E"/>
    <w:rsid w:val="00532B46"/>
    <w:rsid w:val="00537981"/>
    <w:rsid w:val="0054348E"/>
    <w:rsid w:val="00544E25"/>
    <w:rsid w:val="00546F91"/>
    <w:rsid w:val="00550F35"/>
    <w:rsid w:val="005519C3"/>
    <w:rsid w:val="00553150"/>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A26E9"/>
    <w:rsid w:val="005B01B1"/>
    <w:rsid w:val="005B0790"/>
    <w:rsid w:val="005B33D2"/>
    <w:rsid w:val="005B538E"/>
    <w:rsid w:val="005B6C31"/>
    <w:rsid w:val="005B7BEE"/>
    <w:rsid w:val="005C1511"/>
    <w:rsid w:val="005C1C38"/>
    <w:rsid w:val="005C47F2"/>
    <w:rsid w:val="005C6700"/>
    <w:rsid w:val="005C6F2D"/>
    <w:rsid w:val="005D01C3"/>
    <w:rsid w:val="005D7621"/>
    <w:rsid w:val="005E4817"/>
    <w:rsid w:val="005E4D1E"/>
    <w:rsid w:val="005E751B"/>
    <w:rsid w:val="005F1E43"/>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720EE"/>
    <w:rsid w:val="00683142"/>
    <w:rsid w:val="006865E0"/>
    <w:rsid w:val="0068667F"/>
    <w:rsid w:val="006866D0"/>
    <w:rsid w:val="00691E13"/>
    <w:rsid w:val="00695A4C"/>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C90"/>
    <w:rsid w:val="006D5010"/>
    <w:rsid w:val="006D557B"/>
    <w:rsid w:val="006E0153"/>
    <w:rsid w:val="006E783B"/>
    <w:rsid w:val="006E7B97"/>
    <w:rsid w:val="006F0C46"/>
    <w:rsid w:val="006F1DB9"/>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1AA"/>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75BF0"/>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925"/>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03DE7"/>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1CE2"/>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D6995"/>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358E"/>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3DC4"/>
    <w:rsid w:val="00BA51E2"/>
    <w:rsid w:val="00BB42FF"/>
    <w:rsid w:val="00BB6981"/>
    <w:rsid w:val="00BC0430"/>
    <w:rsid w:val="00BC4BB5"/>
    <w:rsid w:val="00BC71AF"/>
    <w:rsid w:val="00BD024C"/>
    <w:rsid w:val="00BD132F"/>
    <w:rsid w:val="00BD7D05"/>
    <w:rsid w:val="00BF33DC"/>
    <w:rsid w:val="00BF57AE"/>
    <w:rsid w:val="00BF6301"/>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10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1D1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690A"/>
    <w:rsid w:val="00E07D76"/>
    <w:rsid w:val="00E11488"/>
    <w:rsid w:val="00E1647B"/>
    <w:rsid w:val="00E221DA"/>
    <w:rsid w:val="00E23A0E"/>
    <w:rsid w:val="00E23FB4"/>
    <w:rsid w:val="00E25D7C"/>
    <w:rsid w:val="00E2649B"/>
    <w:rsid w:val="00E26C78"/>
    <w:rsid w:val="00E30B79"/>
    <w:rsid w:val="00E34D97"/>
    <w:rsid w:val="00E40E23"/>
    <w:rsid w:val="00E52E7E"/>
    <w:rsid w:val="00E55082"/>
    <w:rsid w:val="00E57A41"/>
    <w:rsid w:val="00E63B19"/>
    <w:rsid w:val="00E6423D"/>
    <w:rsid w:val="00E64890"/>
    <w:rsid w:val="00E65541"/>
    <w:rsid w:val="00E657C9"/>
    <w:rsid w:val="00E65DC5"/>
    <w:rsid w:val="00E66C8D"/>
    <w:rsid w:val="00E66DB1"/>
    <w:rsid w:val="00E6747B"/>
    <w:rsid w:val="00E76A45"/>
    <w:rsid w:val="00E77456"/>
    <w:rsid w:val="00E77A5B"/>
    <w:rsid w:val="00E80784"/>
    <w:rsid w:val="00E81D8D"/>
    <w:rsid w:val="00E873B2"/>
    <w:rsid w:val="00E87C84"/>
    <w:rsid w:val="00E90810"/>
    <w:rsid w:val="00E9294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D6534"/>
    <w:rsid w:val="00EE6546"/>
    <w:rsid w:val="00EF3ADE"/>
    <w:rsid w:val="00EF4B8A"/>
    <w:rsid w:val="00EF7385"/>
    <w:rsid w:val="00F02CF8"/>
    <w:rsid w:val="00F04F3C"/>
    <w:rsid w:val="00F05482"/>
    <w:rsid w:val="00F056E9"/>
    <w:rsid w:val="00F05CCF"/>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1"/>
    <w:rsid w:val="00FD2738"/>
    <w:rsid w:val="00FD39EE"/>
    <w:rsid w:val="00FD52D7"/>
    <w:rsid w:val="00FD5DA1"/>
    <w:rsid w:val="00FD7DBA"/>
    <w:rsid w:val="00FE1159"/>
    <w:rsid w:val="00FE7251"/>
    <w:rsid w:val="00FF0EC6"/>
    <w:rsid w:val="00FF3388"/>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31556136">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4748968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yperlink" Target="https://ninjamock.com/s/LTMWMFx" TargetMode="Externa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A53930C3-38A9-4FE0-84AD-2166780B583F}"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224D-4AEC-8F01-957A08EE08A8}"/>
                </c:ext>
              </c:extLst>
            </c:dLbl>
            <c:dLbl>
              <c:idx val="1"/>
              <c:tx>
                <c:rich>
                  <a:bodyPr/>
                  <a:lstStyle/>
                  <a:p>
                    <a:fld id="{35853E02-6A54-4AE1-B9D8-2784A3FE736B}"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224D-4AEC-8F01-957A08EE08A8}"/>
                </c:ext>
              </c:extLst>
            </c:dLbl>
            <c:dLbl>
              <c:idx val="2"/>
              <c:tx>
                <c:rich>
                  <a:bodyPr/>
                  <a:lstStyle/>
                  <a:p>
                    <a:fld id="{8B2329D3-CC5C-4B00-A534-40F2F7806835}"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224D-4AEC-8F01-957A08EE08A8}"/>
                </c:ext>
              </c:extLst>
            </c:dLbl>
            <c:dLbl>
              <c:idx val="3"/>
              <c:tx>
                <c:rich>
                  <a:bodyPr/>
                  <a:lstStyle/>
                  <a:p>
                    <a:fld id="{CF8F7CD8-9D6A-4ECD-859E-60EFA2DE4D1D}"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224D-4AEC-8F01-957A08EE08A8}"/>
                </c:ext>
              </c:extLst>
            </c:dLbl>
            <c:dLbl>
              <c:idx val="4"/>
              <c:tx>
                <c:rich>
                  <a:bodyPr/>
                  <a:lstStyle/>
                  <a:p>
                    <a:fld id="{3FB5ABF8-FEFE-4DDC-A9CA-53A3B4A47653}"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224D-4AEC-8F01-957A08EE08A8}"/>
                </c:ext>
              </c:extLst>
            </c:dLbl>
            <c:dLbl>
              <c:idx val="5"/>
              <c:tx>
                <c:rich>
                  <a:bodyPr/>
                  <a:lstStyle/>
                  <a:p>
                    <a:fld id="{FADC5CE4-2579-4F2F-8960-92E53CD4EB69}"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224D-4AEC-8F01-957A08EE08A8}"/>
                </c:ext>
              </c:extLst>
            </c:dLbl>
            <c:dLbl>
              <c:idx val="6"/>
              <c:tx>
                <c:rich>
                  <a:bodyPr/>
                  <a:lstStyle/>
                  <a:p>
                    <a:fld id="{E3929235-9409-483C-8917-1FB5851DEDDB}"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224D-4AEC-8F01-957A08EE08A8}"/>
                </c:ext>
              </c:extLst>
            </c:dLbl>
            <c:dLbl>
              <c:idx val="7"/>
              <c:tx>
                <c:rich>
                  <a:bodyPr/>
                  <a:lstStyle/>
                  <a:p>
                    <a:fld id="{D0AC9577-B82B-491C-AF56-6393BBD77D68}"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224D-4AEC-8F01-957A08EE08A8}"/>
                </c:ext>
              </c:extLst>
            </c:dLbl>
            <c:dLbl>
              <c:idx val="8"/>
              <c:tx>
                <c:rich>
                  <a:bodyPr/>
                  <a:lstStyle/>
                  <a:p>
                    <a:fld id="{1CB55BC8-7966-43AC-8EC8-5FB7BDC9E64F}" type="CELLRANGE">
                      <a:rPr lang="en-US"/>
                      <a:pPr/>
                      <a:t>[ZELLBEREICH]</a:t>
                    </a:fld>
                    <a:endParaRPr lang="de-DE"/>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4467BA9-7BA6-4139-9DD4-26972F4F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31</Pages>
  <Words>5501</Words>
  <Characters>34662</Characters>
  <Application>Microsoft Office Word</Application>
  <DocSecurity>0</DocSecurity>
  <Lines>288</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40083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401</cp:revision>
  <cp:lastPrinted>2019-12-11T09:52:00Z</cp:lastPrinted>
  <dcterms:created xsi:type="dcterms:W3CDTF">2015-04-22T11:36:00Z</dcterms:created>
  <dcterms:modified xsi:type="dcterms:W3CDTF">2019-12-18T20:32:00Z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